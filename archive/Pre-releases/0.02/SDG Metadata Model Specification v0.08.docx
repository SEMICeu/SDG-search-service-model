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323B7" w14:textId="7D2A79EF"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641E9349" w14:textId="77777777" w:rsidR="00860245" w:rsidRPr="00CB0DE0" w:rsidRDefault="00860245" w:rsidP="001A6325">
      <w:pPr>
        <w:pStyle w:val="Body"/>
      </w:pPr>
      <w:bookmarkStart w:id="0" w:name="_Toc335729484"/>
    </w:p>
    <w:bookmarkEnd w:id="0"/>
    <w:p w14:paraId="70DF0452" w14:textId="77777777" w:rsidR="009963BA" w:rsidRPr="006B3CC2" w:rsidRDefault="009963BA" w:rsidP="009963BA">
      <w:pPr>
        <w:rPr>
          <w:lang w:eastAsia="en-GB"/>
        </w:rPr>
      </w:pPr>
    </w:p>
    <w:p w14:paraId="36B5A32B" w14:textId="77777777" w:rsidR="009963BA" w:rsidRPr="006B3CC2" w:rsidRDefault="009963BA" w:rsidP="009963BA"/>
    <w:p w14:paraId="71417951" w14:textId="77777777" w:rsidR="009963BA" w:rsidRPr="006B3CC2" w:rsidRDefault="009963BA" w:rsidP="009963BA">
      <w:pPr>
        <w:pStyle w:val="Header"/>
      </w:pPr>
    </w:p>
    <w:p w14:paraId="77D80A50" w14:textId="77777777" w:rsidR="009963BA" w:rsidRPr="006B3CC2" w:rsidRDefault="009963BA" w:rsidP="009963BA">
      <w:pPr>
        <w:pStyle w:val="Header"/>
      </w:pPr>
    </w:p>
    <w:p w14:paraId="3610A2DD" w14:textId="77777777" w:rsidR="009963BA" w:rsidRPr="006B3CC2" w:rsidRDefault="009963BA" w:rsidP="009963BA">
      <w:pPr>
        <w:pStyle w:val="Header"/>
      </w:pPr>
    </w:p>
    <w:p w14:paraId="636987E3" w14:textId="77777777" w:rsidR="009963BA" w:rsidRPr="006B3CC2" w:rsidRDefault="009963BA" w:rsidP="009963BA">
      <w:pPr>
        <w:pStyle w:val="Body"/>
        <w:jc w:val="center"/>
      </w:pPr>
    </w:p>
    <w:p w14:paraId="628EEB8D" w14:textId="6DA14B10" w:rsidR="009963BA" w:rsidRPr="006B3CC2" w:rsidRDefault="00C436DD" w:rsidP="009963BA">
      <w:pPr>
        <w:pStyle w:val="Title"/>
        <w:rPr>
          <w:sz w:val="36"/>
          <w:szCs w:val="36"/>
        </w:rPr>
      </w:pPr>
      <w:r>
        <w:rPr>
          <w:sz w:val="36"/>
          <w:szCs w:val="36"/>
        </w:rPr>
        <w:t>SDG</w:t>
      </w:r>
      <w:r w:rsidR="009963BA">
        <w:rPr>
          <w:sz w:val="36"/>
          <w:szCs w:val="36"/>
        </w:rPr>
        <w:t xml:space="preserve"> </w:t>
      </w:r>
      <w:r>
        <w:rPr>
          <w:sz w:val="36"/>
          <w:szCs w:val="36"/>
        </w:rPr>
        <w:t>meta</w:t>
      </w:r>
      <w:r w:rsidR="009963BA">
        <w:rPr>
          <w:sz w:val="36"/>
          <w:szCs w:val="36"/>
        </w:rPr>
        <w:t xml:space="preserve">data model </w:t>
      </w:r>
      <w:r>
        <w:rPr>
          <w:sz w:val="36"/>
          <w:szCs w:val="36"/>
        </w:rPr>
        <w:t>for the article 10 and the description</w:t>
      </w:r>
      <w:bookmarkStart w:id="1" w:name="_GoBack"/>
      <w:bookmarkEnd w:id="1"/>
      <w:r>
        <w:rPr>
          <w:sz w:val="36"/>
          <w:szCs w:val="36"/>
        </w:rPr>
        <w:t>s of the public services - Specification</w:t>
      </w:r>
    </w:p>
    <w:p w14:paraId="1FEF6321" w14:textId="77777777" w:rsidR="009963BA" w:rsidRPr="006B3CC2" w:rsidRDefault="009963BA" w:rsidP="009963BA">
      <w:pPr>
        <w:pStyle w:val="Title"/>
      </w:pPr>
    </w:p>
    <w:p w14:paraId="3DBAB9D6" w14:textId="77777777" w:rsidR="009963BA" w:rsidRPr="006B3CC2" w:rsidRDefault="009963BA" w:rsidP="009963BA">
      <w:pPr>
        <w:pStyle w:val="Title"/>
      </w:pPr>
    </w:p>
    <w:p w14:paraId="3F782035" w14:textId="77777777" w:rsidR="009963BA" w:rsidRPr="006B3CC2" w:rsidRDefault="009963BA" w:rsidP="009963BA">
      <w:pPr>
        <w:pStyle w:val="DocumentSubtitle"/>
        <w:rPr>
          <w:lang w:val="en-GB"/>
        </w:rPr>
      </w:pPr>
    </w:p>
    <w:p w14:paraId="7E786672" w14:textId="77777777" w:rsidR="009963BA" w:rsidRPr="006B3CC2" w:rsidRDefault="009963BA" w:rsidP="009963BA">
      <w:pPr>
        <w:pStyle w:val="DocumentTitle"/>
        <w:rPr>
          <w:lang w:val="en-GB"/>
        </w:rPr>
      </w:pPr>
    </w:p>
    <w:p w14:paraId="6BFF1168" w14:textId="77777777" w:rsidR="009963BA" w:rsidRPr="006B3CC2" w:rsidRDefault="009963BA" w:rsidP="009963BA">
      <w:pPr>
        <w:pStyle w:val="DocumentTitle"/>
        <w:rPr>
          <w:lang w:val="en-GB"/>
        </w:rPr>
        <w:sectPr w:rsidR="009963BA" w:rsidRPr="006B3CC2"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71A0E0F4" w14:textId="7BD13E24" w:rsidR="00860245" w:rsidRPr="00E1056D" w:rsidRDefault="00860245" w:rsidP="00E1056D">
      <w:pPr>
        <w:pStyle w:val="Heading"/>
        <w:rPr>
          <w:lang w:val="en-GB"/>
        </w:rPr>
      </w:pPr>
      <w:r w:rsidRPr="00CB0DE0">
        <w:rPr>
          <w:lang w:val="en-GB"/>
        </w:rPr>
        <w:lastRenderedPageBreak/>
        <w:t>Table of Contents</w:t>
      </w:r>
    </w:p>
    <w:p w14:paraId="61689AF6" w14:textId="263EFF3A" w:rsidR="00C436DD" w:rsidRDefault="00860245">
      <w:pPr>
        <w:pStyle w:val="TOC1"/>
        <w:tabs>
          <w:tab w:val="left" w:pos="480"/>
          <w:tab w:val="right" w:leader="dot" w:pos="8495"/>
        </w:tabs>
        <w:rPr>
          <w:rFonts w:asciiTheme="minorHAnsi" w:eastAsiaTheme="minorEastAsia" w:hAnsiTheme="minorHAnsi" w:cstheme="minorBidi"/>
          <w:b w:val="0"/>
          <w:bCs w:val="0"/>
          <w:caps w:val="0"/>
          <w:noProof/>
          <w:sz w:val="22"/>
          <w:lang w:val="en-GB" w:eastAsia="en-GB" w:bidi="ar-SA"/>
        </w:rPr>
      </w:pPr>
      <w:r w:rsidRPr="00B15F4D">
        <w:rPr>
          <w:rFonts w:ascii="Verdana" w:hAnsi="Verdana"/>
          <w:lang w:val="en-GB"/>
        </w:rPr>
        <w:fldChar w:fldCharType="begin"/>
      </w:r>
      <w:r w:rsidRPr="00B15F4D">
        <w:rPr>
          <w:rFonts w:ascii="Verdana" w:hAnsi="Verdana"/>
          <w:lang w:val="en-GB"/>
        </w:rPr>
        <w:instrText xml:space="preserve"> TOC \o "1-3" \h \z \u </w:instrText>
      </w:r>
      <w:r w:rsidRPr="00B15F4D">
        <w:rPr>
          <w:rFonts w:ascii="Verdana" w:hAnsi="Verdana"/>
          <w:lang w:val="en-GB"/>
        </w:rPr>
        <w:fldChar w:fldCharType="separate"/>
      </w:r>
      <w:hyperlink w:anchor="_Toc52901433" w:history="1">
        <w:r w:rsidR="00C436DD" w:rsidRPr="0047623A">
          <w:rPr>
            <w:rStyle w:val="Hyperlink"/>
            <w:noProof/>
            <w:lang w:val="en-GB"/>
          </w:rPr>
          <w:t>1.</w:t>
        </w:r>
        <w:r w:rsidR="00C436DD">
          <w:rPr>
            <w:rFonts w:asciiTheme="minorHAnsi" w:eastAsiaTheme="minorEastAsia" w:hAnsiTheme="minorHAnsi" w:cstheme="minorBidi"/>
            <w:b w:val="0"/>
            <w:bCs w:val="0"/>
            <w:caps w:val="0"/>
            <w:noProof/>
            <w:sz w:val="22"/>
            <w:lang w:val="en-GB" w:eastAsia="en-GB" w:bidi="ar-SA"/>
          </w:rPr>
          <w:tab/>
        </w:r>
        <w:r w:rsidR="00C436DD" w:rsidRPr="0047623A">
          <w:rPr>
            <w:rStyle w:val="Hyperlink"/>
            <w:noProof/>
            <w:lang w:val="en-GB"/>
          </w:rPr>
          <w:t>Introduction</w:t>
        </w:r>
        <w:r w:rsidR="00C436DD">
          <w:rPr>
            <w:noProof/>
            <w:webHidden/>
          </w:rPr>
          <w:tab/>
        </w:r>
        <w:r w:rsidR="00C436DD">
          <w:rPr>
            <w:noProof/>
            <w:webHidden/>
          </w:rPr>
          <w:fldChar w:fldCharType="begin"/>
        </w:r>
        <w:r w:rsidR="00C436DD">
          <w:rPr>
            <w:noProof/>
            <w:webHidden/>
          </w:rPr>
          <w:instrText xml:space="preserve"> PAGEREF _Toc52901433 \h </w:instrText>
        </w:r>
        <w:r w:rsidR="00C436DD">
          <w:rPr>
            <w:noProof/>
            <w:webHidden/>
          </w:rPr>
        </w:r>
        <w:r w:rsidR="00C436DD">
          <w:rPr>
            <w:noProof/>
            <w:webHidden/>
          </w:rPr>
          <w:fldChar w:fldCharType="separate"/>
        </w:r>
        <w:r w:rsidR="00C436DD">
          <w:rPr>
            <w:noProof/>
            <w:webHidden/>
          </w:rPr>
          <w:t>5</w:t>
        </w:r>
        <w:r w:rsidR="00C436DD">
          <w:rPr>
            <w:noProof/>
            <w:webHidden/>
          </w:rPr>
          <w:fldChar w:fldCharType="end"/>
        </w:r>
      </w:hyperlink>
    </w:p>
    <w:p w14:paraId="050DBA98" w14:textId="2CC93771"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34" w:history="1">
        <w:r w:rsidRPr="0047623A">
          <w:rPr>
            <w:rStyle w:val="Hyperlink"/>
            <w:noProof/>
          </w:rPr>
          <w:t>1.1.</w:t>
        </w:r>
        <w:r>
          <w:rPr>
            <w:rFonts w:asciiTheme="minorHAnsi" w:eastAsiaTheme="minorEastAsia" w:hAnsiTheme="minorHAnsi" w:cstheme="minorBidi"/>
            <w:smallCaps w:val="0"/>
            <w:noProof/>
            <w:sz w:val="22"/>
            <w:lang w:eastAsia="en-GB" w:bidi="ar-SA"/>
          </w:rPr>
          <w:tab/>
        </w:r>
        <w:r w:rsidRPr="0047623A">
          <w:rPr>
            <w:rStyle w:val="Hyperlink"/>
            <w:noProof/>
          </w:rPr>
          <w:t>Exchanging public service data between public administrations</w:t>
        </w:r>
        <w:r>
          <w:rPr>
            <w:noProof/>
            <w:webHidden/>
          </w:rPr>
          <w:tab/>
        </w:r>
        <w:r>
          <w:rPr>
            <w:noProof/>
            <w:webHidden/>
          </w:rPr>
          <w:fldChar w:fldCharType="begin"/>
        </w:r>
        <w:r>
          <w:rPr>
            <w:noProof/>
            <w:webHidden/>
          </w:rPr>
          <w:instrText xml:space="preserve"> PAGEREF _Toc52901434 \h </w:instrText>
        </w:r>
        <w:r>
          <w:rPr>
            <w:noProof/>
            <w:webHidden/>
          </w:rPr>
        </w:r>
        <w:r>
          <w:rPr>
            <w:noProof/>
            <w:webHidden/>
          </w:rPr>
          <w:fldChar w:fldCharType="separate"/>
        </w:r>
        <w:r>
          <w:rPr>
            <w:noProof/>
            <w:webHidden/>
          </w:rPr>
          <w:t>5</w:t>
        </w:r>
        <w:r>
          <w:rPr>
            <w:noProof/>
            <w:webHidden/>
          </w:rPr>
          <w:fldChar w:fldCharType="end"/>
        </w:r>
      </w:hyperlink>
    </w:p>
    <w:p w14:paraId="7ABC09EB" w14:textId="160F084B"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35" w:history="1">
        <w:r w:rsidRPr="0047623A">
          <w:rPr>
            <w:rStyle w:val="Hyperlink"/>
            <w:noProof/>
          </w:rPr>
          <w:t>1.2.</w:t>
        </w:r>
        <w:r>
          <w:rPr>
            <w:rFonts w:asciiTheme="minorHAnsi" w:eastAsiaTheme="minorEastAsia" w:hAnsiTheme="minorHAnsi" w:cstheme="minorBidi"/>
            <w:smallCaps w:val="0"/>
            <w:noProof/>
            <w:sz w:val="22"/>
            <w:lang w:eastAsia="en-GB" w:bidi="ar-SA"/>
          </w:rPr>
          <w:tab/>
        </w:r>
        <w:r w:rsidRPr="0047623A">
          <w:rPr>
            <w:rStyle w:val="Hyperlink"/>
            <w:noProof/>
          </w:rPr>
          <w:t>How is the Single Digital Gateway Regulation (SDGR) linked to this?</w:t>
        </w:r>
        <w:r>
          <w:rPr>
            <w:noProof/>
            <w:webHidden/>
          </w:rPr>
          <w:tab/>
        </w:r>
        <w:r>
          <w:rPr>
            <w:noProof/>
            <w:webHidden/>
          </w:rPr>
          <w:fldChar w:fldCharType="begin"/>
        </w:r>
        <w:r>
          <w:rPr>
            <w:noProof/>
            <w:webHidden/>
          </w:rPr>
          <w:instrText xml:space="preserve"> PAGEREF _Toc52901435 \h </w:instrText>
        </w:r>
        <w:r>
          <w:rPr>
            <w:noProof/>
            <w:webHidden/>
          </w:rPr>
        </w:r>
        <w:r>
          <w:rPr>
            <w:noProof/>
            <w:webHidden/>
          </w:rPr>
          <w:fldChar w:fldCharType="separate"/>
        </w:r>
        <w:r>
          <w:rPr>
            <w:noProof/>
            <w:webHidden/>
          </w:rPr>
          <w:t>6</w:t>
        </w:r>
        <w:r>
          <w:rPr>
            <w:noProof/>
            <w:webHidden/>
          </w:rPr>
          <w:fldChar w:fldCharType="end"/>
        </w:r>
      </w:hyperlink>
    </w:p>
    <w:p w14:paraId="1AD57F20" w14:textId="39082225"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36" w:history="1">
        <w:r w:rsidRPr="0047623A">
          <w:rPr>
            <w:rStyle w:val="Hyperlink"/>
            <w:noProof/>
          </w:rPr>
          <w:t>1.3.</w:t>
        </w:r>
        <w:r>
          <w:rPr>
            <w:rFonts w:asciiTheme="minorHAnsi" w:eastAsiaTheme="minorEastAsia" w:hAnsiTheme="minorHAnsi" w:cstheme="minorBidi"/>
            <w:smallCaps w:val="0"/>
            <w:noProof/>
            <w:sz w:val="22"/>
            <w:lang w:eastAsia="en-GB" w:bidi="ar-SA"/>
          </w:rPr>
          <w:tab/>
        </w:r>
        <w:r w:rsidRPr="0047623A">
          <w:rPr>
            <w:rStyle w:val="Hyperlink"/>
            <w:noProof/>
          </w:rPr>
          <w:t>Scope and objectives</w:t>
        </w:r>
        <w:r>
          <w:rPr>
            <w:noProof/>
            <w:webHidden/>
          </w:rPr>
          <w:tab/>
        </w:r>
        <w:r>
          <w:rPr>
            <w:noProof/>
            <w:webHidden/>
          </w:rPr>
          <w:fldChar w:fldCharType="begin"/>
        </w:r>
        <w:r>
          <w:rPr>
            <w:noProof/>
            <w:webHidden/>
          </w:rPr>
          <w:instrText xml:space="preserve"> PAGEREF _Toc52901436 \h </w:instrText>
        </w:r>
        <w:r>
          <w:rPr>
            <w:noProof/>
            <w:webHidden/>
          </w:rPr>
        </w:r>
        <w:r>
          <w:rPr>
            <w:noProof/>
            <w:webHidden/>
          </w:rPr>
          <w:fldChar w:fldCharType="separate"/>
        </w:r>
        <w:r>
          <w:rPr>
            <w:noProof/>
            <w:webHidden/>
          </w:rPr>
          <w:t>7</w:t>
        </w:r>
        <w:r>
          <w:rPr>
            <w:noProof/>
            <w:webHidden/>
          </w:rPr>
          <w:fldChar w:fldCharType="end"/>
        </w:r>
      </w:hyperlink>
    </w:p>
    <w:p w14:paraId="0B7AA0C1" w14:textId="5BC022B6"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37" w:history="1">
        <w:r w:rsidRPr="0047623A">
          <w:rPr>
            <w:rStyle w:val="Hyperlink"/>
            <w:noProof/>
          </w:rPr>
          <w:t>1.4.</w:t>
        </w:r>
        <w:r>
          <w:rPr>
            <w:rFonts w:asciiTheme="minorHAnsi" w:eastAsiaTheme="minorEastAsia" w:hAnsiTheme="minorHAnsi" w:cstheme="minorBidi"/>
            <w:smallCaps w:val="0"/>
            <w:noProof/>
            <w:sz w:val="22"/>
            <w:lang w:eastAsia="en-GB" w:bidi="ar-SA"/>
          </w:rPr>
          <w:tab/>
        </w:r>
        <w:r w:rsidRPr="0047623A">
          <w:rPr>
            <w:rStyle w:val="Hyperlink"/>
            <w:noProof/>
          </w:rPr>
          <w:t>Approach</w:t>
        </w:r>
        <w:r>
          <w:rPr>
            <w:noProof/>
            <w:webHidden/>
          </w:rPr>
          <w:tab/>
        </w:r>
        <w:r>
          <w:rPr>
            <w:noProof/>
            <w:webHidden/>
          </w:rPr>
          <w:fldChar w:fldCharType="begin"/>
        </w:r>
        <w:r>
          <w:rPr>
            <w:noProof/>
            <w:webHidden/>
          </w:rPr>
          <w:instrText xml:space="preserve"> PAGEREF _Toc52901437 \h </w:instrText>
        </w:r>
        <w:r>
          <w:rPr>
            <w:noProof/>
            <w:webHidden/>
          </w:rPr>
        </w:r>
        <w:r>
          <w:rPr>
            <w:noProof/>
            <w:webHidden/>
          </w:rPr>
          <w:fldChar w:fldCharType="separate"/>
        </w:r>
        <w:r>
          <w:rPr>
            <w:noProof/>
            <w:webHidden/>
          </w:rPr>
          <w:t>8</w:t>
        </w:r>
        <w:r>
          <w:rPr>
            <w:noProof/>
            <w:webHidden/>
          </w:rPr>
          <w:fldChar w:fldCharType="end"/>
        </w:r>
      </w:hyperlink>
    </w:p>
    <w:p w14:paraId="7A75D371" w14:textId="4BB616A1"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38" w:history="1">
        <w:r w:rsidRPr="0047623A">
          <w:rPr>
            <w:rStyle w:val="Hyperlink"/>
            <w:noProof/>
          </w:rPr>
          <w:t>1.5.</w:t>
        </w:r>
        <w:r>
          <w:rPr>
            <w:rFonts w:asciiTheme="minorHAnsi" w:eastAsiaTheme="minorEastAsia" w:hAnsiTheme="minorHAnsi" w:cstheme="minorBidi"/>
            <w:smallCaps w:val="0"/>
            <w:noProof/>
            <w:sz w:val="22"/>
            <w:lang w:eastAsia="en-GB" w:bidi="ar-SA"/>
          </w:rPr>
          <w:tab/>
        </w:r>
        <w:r w:rsidRPr="0047623A">
          <w:rPr>
            <w:rStyle w:val="Hyperlink"/>
            <w:noProof/>
          </w:rPr>
          <w:t>Structure of this document</w:t>
        </w:r>
        <w:r>
          <w:rPr>
            <w:noProof/>
            <w:webHidden/>
          </w:rPr>
          <w:tab/>
        </w:r>
        <w:r>
          <w:rPr>
            <w:noProof/>
            <w:webHidden/>
          </w:rPr>
          <w:fldChar w:fldCharType="begin"/>
        </w:r>
        <w:r>
          <w:rPr>
            <w:noProof/>
            <w:webHidden/>
          </w:rPr>
          <w:instrText xml:space="preserve"> PAGEREF _Toc52901438 \h </w:instrText>
        </w:r>
        <w:r>
          <w:rPr>
            <w:noProof/>
            <w:webHidden/>
          </w:rPr>
        </w:r>
        <w:r>
          <w:rPr>
            <w:noProof/>
            <w:webHidden/>
          </w:rPr>
          <w:fldChar w:fldCharType="separate"/>
        </w:r>
        <w:r>
          <w:rPr>
            <w:noProof/>
            <w:webHidden/>
          </w:rPr>
          <w:t>8</w:t>
        </w:r>
        <w:r>
          <w:rPr>
            <w:noProof/>
            <w:webHidden/>
          </w:rPr>
          <w:fldChar w:fldCharType="end"/>
        </w:r>
      </w:hyperlink>
    </w:p>
    <w:p w14:paraId="153D9342" w14:textId="668CA6E9" w:rsidR="00C436DD" w:rsidRDefault="00C436DD">
      <w:pPr>
        <w:pStyle w:val="TOC1"/>
        <w:tabs>
          <w:tab w:val="left" w:pos="480"/>
          <w:tab w:val="right" w:leader="dot" w:pos="8495"/>
        </w:tabs>
        <w:rPr>
          <w:rFonts w:asciiTheme="minorHAnsi" w:eastAsiaTheme="minorEastAsia" w:hAnsiTheme="minorHAnsi" w:cstheme="minorBidi"/>
          <w:b w:val="0"/>
          <w:bCs w:val="0"/>
          <w:caps w:val="0"/>
          <w:noProof/>
          <w:sz w:val="22"/>
          <w:lang w:val="en-GB" w:eastAsia="en-GB" w:bidi="ar-SA"/>
        </w:rPr>
      </w:pPr>
      <w:hyperlink w:anchor="_Toc52901439" w:history="1">
        <w:r w:rsidRPr="0047623A">
          <w:rPr>
            <w:rStyle w:val="Hyperlink"/>
            <w:noProof/>
            <w:lang w:val="en-GB"/>
          </w:rPr>
          <w:t>2.</w:t>
        </w:r>
        <w:r>
          <w:rPr>
            <w:rFonts w:asciiTheme="minorHAnsi" w:eastAsiaTheme="minorEastAsia" w:hAnsiTheme="minorHAnsi" w:cstheme="minorBidi"/>
            <w:b w:val="0"/>
            <w:bCs w:val="0"/>
            <w:caps w:val="0"/>
            <w:noProof/>
            <w:sz w:val="22"/>
            <w:lang w:val="en-GB" w:eastAsia="en-GB" w:bidi="ar-SA"/>
          </w:rPr>
          <w:tab/>
        </w:r>
        <w:r w:rsidRPr="0047623A">
          <w:rPr>
            <w:rStyle w:val="Hyperlink"/>
            <w:noProof/>
            <w:lang w:val="en-GB"/>
          </w:rPr>
          <w:t>SDG data Model: classes and properties</w:t>
        </w:r>
        <w:r>
          <w:rPr>
            <w:noProof/>
            <w:webHidden/>
          </w:rPr>
          <w:tab/>
        </w:r>
        <w:r>
          <w:rPr>
            <w:noProof/>
            <w:webHidden/>
          </w:rPr>
          <w:fldChar w:fldCharType="begin"/>
        </w:r>
        <w:r>
          <w:rPr>
            <w:noProof/>
            <w:webHidden/>
          </w:rPr>
          <w:instrText xml:space="preserve"> PAGEREF _Toc52901439 \h </w:instrText>
        </w:r>
        <w:r>
          <w:rPr>
            <w:noProof/>
            <w:webHidden/>
          </w:rPr>
        </w:r>
        <w:r>
          <w:rPr>
            <w:noProof/>
            <w:webHidden/>
          </w:rPr>
          <w:fldChar w:fldCharType="separate"/>
        </w:r>
        <w:r>
          <w:rPr>
            <w:noProof/>
            <w:webHidden/>
          </w:rPr>
          <w:t>10</w:t>
        </w:r>
        <w:r>
          <w:rPr>
            <w:noProof/>
            <w:webHidden/>
          </w:rPr>
          <w:fldChar w:fldCharType="end"/>
        </w:r>
      </w:hyperlink>
    </w:p>
    <w:p w14:paraId="76471288" w14:textId="568EEE2F"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40" w:history="1">
        <w:r w:rsidRPr="0047623A">
          <w:rPr>
            <w:rStyle w:val="Hyperlink"/>
            <w:noProof/>
          </w:rPr>
          <w:t>2.1.</w:t>
        </w:r>
        <w:r>
          <w:rPr>
            <w:rFonts w:asciiTheme="minorHAnsi" w:eastAsiaTheme="minorEastAsia" w:hAnsiTheme="minorHAnsi" w:cstheme="minorBidi"/>
            <w:smallCaps w:val="0"/>
            <w:noProof/>
            <w:sz w:val="22"/>
            <w:lang w:eastAsia="en-GB" w:bidi="ar-SA"/>
          </w:rPr>
          <w:tab/>
        </w:r>
        <w:r w:rsidRPr="0047623A">
          <w:rPr>
            <w:rStyle w:val="Hyperlink"/>
            <w:noProof/>
          </w:rPr>
          <w:t>Distinction between the Core and the Extended SDG Data Model</w:t>
        </w:r>
        <w:r>
          <w:rPr>
            <w:noProof/>
            <w:webHidden/>
          </w:rPr>
          <w:tab/>
        </w:r>
        <w:r>
          <w:rPr>
            <w:noProof/>
            <w:webHidden/>
          </w:rPr>
          <w:fldChar w:fldCharType="begin"/>
        </w:r>
        <w:r>
          <w:rPr>
            <w:noProof/>
            <w:webHidden/>
          </w:rPr>
          <w:instrText xml:space="preserve"> PAGEREF _Toc52901440 \h </w:instrText>
        </w:r>
        <w:r>
          <w:rPr>
            <w:noProof/>
            <w:webHidden/>
          </w:rPr>
        </w:r>
        <w:r>
          <w:rPr>
            <w:noProof/>
            <w:webHidden/>
          </w:rPr>
          <w:fldChar w:fldCharType="separate"/>
        </w:r>
        <w:r>
          <w:rPr>
            <w:noProof/>
            <w:webHidden/>
          </w:rPr>
          <w:t>13</w:t>
        </w:r>
        <w:r>
          <w:rPr>
            <w:noProof/>
            <w:webHidden/>
          </w:rPr>
          <w:fldChar w:fldCharType="end"/>
        </w:r>
      </w:hyperlink>
    </w:p>
    <w:p w14:paraId="1F9ED728" w14:textId="12E7E6ED"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41" w:history="1">
        <w:r w:rsidRPr="0047623A">
          <w:rPr>
            <w:rStyle w:val="Hyperlink"/>
            <w:noProof/>
          </w:rPr>
          <w:t>2.2.</w:t>
        </w:r>
        <w:r>
          <w:rPr>
            <w:rFonts w:asciiTheme="minorHAnsi" w:eastAsiaTheme="minorEastAsia" w:hAnsiTheme="minorHAnsi" w:cstheme="minorBidi"/>
            <w:smallCaps w:val="0"/>
            <w:noProof/>
            <w:sz w:val="22"/>
            <w:lang w:eastAsia="en-GB" w:bidi="ar-SA"/>
          </w:rPr>
          <w:tab/>
        </w:r>
        <w:r w:rsidRPr="0047623A">
          <w:rPr>
            <w:rStyle w:val="Hyperlink"/>
            <w:noProof/>
          </w:rPr>
          <w:t>The Public Service Class</w:t>
        </w:r>
        <w:r>
          <w:rPr>
            <w:noProof/>
            <w:webHidden/>
          </w:rPr>
          <w:tab/>
        </w:r>
        <w:r>
          <w:rPr>
            <w:noProof/>
            <w:webHidden/>
          </w:rPr>
          <w:fldChar w:fldCharType="begin"/>
        </w:r>
        <w:r>
          <w:rPr>
            <w:noProof/>
            <w:webHidden/>
          </w:rPr>
          <w:instrText xml:space="preserve"> PAGEREF _Toc52901441 \h </w:instrText>
        </w:r>
        <w:r>
          <w:rPr>
            <w:noProof/>
            <w:webHidden/>
          </w:rPr>
        </w:r>
        <w:r>
          <w:rPr>
            <w:noProof/>
            <w:webHidden/>
          </w:rPr>
          <w:fldChar w:fldCharType="separate"/>
        </w:r>
        <w:r>
          <w:rPr>
            <w:noProof/>
            <w:webHidden/>
          </w:rPr>
          <w:t>13</w:t>
        </w:r>
        <w:r>
          <w:rPr>
            <w:noProof/>
            <w:webHidden/>
          </w:rPr>
          <w:fldChar w:fldCharType="end"/>
        </w:r>
      </w:hyperlink>
    </w:p>
    <w:p w14:paraId="2BB0D4CD" w14:textId="029B905A"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42" w:history="1">
        <w:r w:rsidRPr="0047623A">
          <w:rPr>
            <w:rStyle w:val="Hyperlink"/>
            <w:noProof/>
            <w:lang w:eastAsia="en-GB"/>
          </w:rPr>
          <w:t>2.2.1.</w:t>
        </w:r>
        <w:r>
          <w:rPr>
            <w:rFonts w:asciiTheme="minorHAnsi" w:eastAsiaTheme="minorEastAsia" w:hAnsiTheme="minorHAnsi" w:cstheme="minorBidi"/>
            <w:i w:val="0"/>
            <w:iCs w:val="0"/>
            <w:noProof/>
            <w:sz w:val="22"/>
            <w:lang w:eastAsia="en-GB" w:bidi="ar-SA"/>
          </w:rPr>
          <w:tab/>
        </w:r>
        <w:r w:rsidRPr="0047623A">
          <w:rPr>
            <w:rStyle w:val="Hyperlink"/>
            <w:noProof/>
            <w:lang w:eastAsia="en-GB"/>
          </w:rPr>
          <w:t>Identifier</w:t>
        </w:r>
        <w:r>
          <w:rPr>
            <w:noProof/>
            <w:webHidden/>
          </w:rPr>
          <w:tab/>
        </w:r>
        <w:r>
          <w:rPr>
            <w:noProof/>
            <w:webHidden/>
          </w:rPr>
          <w:fldChar w:fldCharType="begin"/>
        </w:r>
        <w:r>
          <w:rPr>
            <w:noProof/>
            <w:webHidden/>
          </w:rPr>
          <w:instrText xml:space="preserve"> PAGEREF _Toc52901442 \h </w:instrText>
        </w:r>
        <w:r>
          <w:rPr>
            <w:noProof/>
            <w:webHidden/>
          </w:rPr>
        </w:r>
        <w:r>
          <w:rPr>
            <w:noProof/>
            <w:webHidden/>
          </w:rPr>
          <w:fldChar w:fldCharType="separate"/>
        </w:r>
        <w:r>
          <w:rPr>
            <w:noProof/>
            <w:webHidden/>
          </w:rPr>
          <w:t>14</w:t>
        </w:r>
        <w:r>
          <w:rPr>
            <w:noProof/>
            <w:webHidden/>
          </w:rPr>
          <w:fldChar w:fldCharType="end"/>
        </w:r>
      </w:hyperlink>
    </w:p>
    <w:p w14:paraId="39E089F3" w14:textId="5AAD8A61"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43" w:history="1">
        <w:r w:rsidRPr="0047623A">
          <w:rPr>
            <w:rStyle w:val="Hyperlink"/>
            <w:noProof/>
            <w:lang w:eastAsia="en-GB"/>
          </w:rPr>
          <w:t>2.2.2.</w:t>
        </w:r>
        <w:r>
          <w:rPr>
            <w:rFonts w:asciiTheme="minorHAnsi" w:eastAsiaTheme="minorEastAsia" w:hAnsiTheme="minorHAnsi" w:cstheme="minorBidi"/>
            <w:i w:val="0"/>
            <w:iCs w:val="0"/>
            <w:noProof/>
            <w:sz w:val="22"/>
            <w:lang w:eastAsia="en-GB" w:bidi="ar-SA"/>
          </w:rPr>
          <w:tab/>
        </w:r>
        <w:r w:rsidRPr="0047623A">
          <w:rPr>
            <w:rStyle w:val="Hyperlink"/>
            <w:noProof/>
          </w:rPr>
          <w:t>Name</w:t>
        </w:r>
        <w:r>
          <w:rPr>
            <w:noProof/>
            <w:webHidden/>
          </w:rPr>
          <w:tab/>
        </w:r>
        <w:r>
          <w:rPr>
            <w:noProof/>
            <w:webHidden/>
          </w:rPr>
          <w:fldChar w:fldCharType="begin"/>
        </w:r>
        <w:r>
          <w:rPr>
            <w:noProof/>
            <w:webHidden/>
          </w:rPr>
          <w:instrText xml:space="preserve"> PAGEREF _Toc52901443 \h </w:instrText>
        </w:r>
        <w:r>
          <w:rPr>
            <w:noProof/>
            <w:webHidden/>
          </w:rPr>
        </w:r>
        <w:r>
          <w:rPr>
            <w:noProof/>
            <w:webHidden/>
          </w:rPr>
          <w:fldChar w:fldCharType="separate"/>
        </w:r>
        <w:r>
          <w:rPr>
            <w:noProof/>
            <w:webHidden/>
          </w:rPr>
          <w:t>14</w:t>
        </w:r>
        <w:r>
          <w:rPr>
            <w:noProof/>
            <w:webHidden/>
          </w:rPr>
          <w:fldChar w:fldCharType="end"/>
        </w:r>
      </w:hyperlink>
    </w:p>
    <w:p w14:paraId="76190212" w14:textId="334B81E6"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44" w:history="1">
        <w:r w:rsidRPr="0047623A">
          <w:rPr>
            <w:rStyle w:val="Hyperlink"/>
            <w:noProof/>
            <w:lang w:eastAsia="en-GB"/>
          </w:rPr>
          <w:t>2.2.3.</w:t>
        </w:r>
        <w:r>
          <w:rPr>
            <w:rFonts w:asciiTheme="minorHAnsi" w:eastAsiaTheme="minorEastAsia" w:hAnsiTheme="minorHAnsi" w:cstheme="minorBidi"/>
            <w:i w:val="0"/>
            <w:iCs w:val="0"/>
            <w:noProof/>
            <w:sz w:val="22"/>
            <w:lang w:eastAsia="en-GB" w:bidi="ar-SA"/>
          </w:rPr>
          <w:tab/>
        </w:r>
        <w:r w:rsidRPr="0047623A">
          <w:rPr>
            <w:rStyle w:val="Hyperlink"/>
            <w:noProof/>
          </w:rPr>
          <w:t>Description</w:t>
        </w:r>
        <w:r>
          <w:rPr>
            <w:noProof/>
            <w:webHidden/>
          </w:rPr>
          <w:tab/>
        </w:r>
        <w:r>
          <w:rPr>
            <w:noProof/>
            <w:webHidden/>
          </w:rPr>
          <w:fldChar w:fldCharType="begin"/>
        </w:r>
        <w:r>
          <w:rPr>
            <w:noProof/>
            <w:webHidden/>
          </w:rPr>
          <w:instrText xml:space="preserve"> PAGEREF _Toc52901444 \h </w:instrText>
        </w:r>
        <w:r>
          <w:rPr>
            <w:noProof/>
            <w:webHidden/>
          </w:rPr>
        </w:r>
        <w:r>
          <w:rPr>
            <w:noProof/>
            <w:webHidden/>
          </w:rPr>
          <w:fldChar w:fldCharType="separate"/>
        </w:r>
        <w:r>
          <w:rPr>
            <w:noProof/>
            <w:webHidden/>
          </w:rPr>
          <w:t>14</w:t>
        </w:r>
        <w:r>
          <w:rPr>
            <w:noProof/>
            <w:webHidden/>
          </w:rPr>
          <w:fldChar w:fldCharType="end"/>
        </w:r>
      </w:hyperlink>
    </w:p>
    <w:p w14:paraId="387161BA" w14:textId="38F3F278"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45" w:history="1">
        <w:r w:rsidRPr="0047623A">
          <w:rPr>
            <w:rStyle w:val="Hyperlink"/>
            <w:noProof/>
            <w:lang w:eastAsia="en-GB"/>
          </w:rPr>
          <w:t>2.2.4.</w:t>
        </w:r>
        <w:r>
          <w:rPr>
            <w:rFonts w:asciiTheme="minorHAnsi" w:eastAsiaTheme="minorEastAsia" w:hAnsiTheme="minorHAnsi" w:cstheme="minorBidi"/>
            <w:i w:val="0"/>
            <w:iCs w:val="0"/>
            <w:noProof/>
            <w:sz w:val="22"/>
            <w:lang w:eastAsia="en-GB" w:bidi="ar-SA"/>
          </w:rPr>
          <w:tab/>
        </w:r>
        <w:r w:rsidRPr="0047623A">
          <w:rPr>
            <w:rStyle w:val="Hyperlink"/>
            <w:noProof/>
            <w:lang w:eastAsia="en-GB"/>
          </w:rPr>
          <w:t>Publication Date</w:t>
        </w:r>
        <w:r>
          <w:rPr>
            <w:noProof/>
            <w:webHidden/>
          </w:rPr>
          <w:tab/>
        </w:r>
        <w:r>
          <w:rPr>
            <w:noProof/>
            <w:webHidden/>
          </w:rPr>
          <w:fldChar w:fldCharType="begin"/>
        </w:r>
        <w:r>
          <w:rPr>
            <w:noProof/>
            <w:webHidden/>
          </w:rPr>
          <w:instrText xml:space="preserve"> PAGEREF _Toc52901445 \h </w:instrText>
        </w:r>
        <w:r>
          <w:rPr>
            <w:noProof/>
            <w:webHidden/>
          </w:rPr>
        </w:r>
        <w:r>
          <w:rPr>
            <w:noProof/>
            <w:webHidden/>
          </w:rPr>
          <w:fldChar w:fldCharType="separate"/>
        </w:r>
        <w:r>
          <w:rPr>
            <w:noProof/>
            <w:webHidden/>
          </w:rPr>
          <w:t>15</w:t>
        </w:r>
        <w:r>
          <w:rPr>
            <w:noProof/>
            <w:webHidden/>
          </w:rPr>
          <w:fldChar w:fldCharType="end"/>
        </w:r>
      </w:hyperlink>
    </w:p>
    <w:p w14:paraId="70BEF9B4" w14:textId="6238B848"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46" w:history="1">
        <w:r w:rsidRPr="0047623A">
          <w:rPr>
            <w:rStyle w:val="Hyperlink"/>
            <w:noProof/>
            <w:lang w:eastAsia="en-GB"/>
          </w:rPr>
          <w:t>2.2.5.</w:t>
        </w:r>
        <w:r>
          <w:rPr>
            <w:rFonts w:asciiTheme="minorHAnsi" w:eastAsiaTheme="minorEastAsia" w:hAnsiTheme="minorHAnsi" w:cstheme="minorBidi"/>
            <w:i w:val="0"/>
            <w:iCs w:val="0"/>
            <w:noProof/>
            <w:sz w:val="22"/>
            <w:lang w:eastAsia="en-GB" w:bidi="ar-SA"/>
          </w:rPr>
          <w:tab/>
        </w:r>
        <w:r w:rsidRPr="0047623A">
          <w:rPr>
            <w:rStyle w:val="Hyperlink"/>
            <w:noProof/>
            <w:lang w:eastAsia="en-GB"/>
          </w:rPr>
          <w:t>Update/Modification Date</w:t>
        </w:r>
        <w:r>
          <w:rPr>
            <w:noProof/>
            <w:webHidden/>
          </w:rPr>
          <w:tab/>
        </w:r>
        <w:r>
          <w:rPr>
            <w:noProof/>
            <w:webHidden/>
          </w:rPr>
          <w:fldChar w:fldCharType="begin"/>
        </w:r>
        <w:r>
          <w:rPr>
            <w:noProof/>
            <w:webHidden/>
          </w:rPr>
          <w:instrText xml:space="preserve"> PAGEREF _Toc52901446 \h </w:instrText>
        </w:r>
        <w:r>
          <w:rPr>
            <w:noProof/>
            <w:webHidden/>
          </w:rPr>
        </w:r>
        <w:r>
          <w:rPr>
            <w:noProof/>
            <w:webHidden/>
          </w:rPr>
          <w:fldChar w:fldCharType="separate"/>
        </w:r>
        <w:r>
          <w:rPr>
            <w:noProof/>
            <w:webHidden/>
          </w:rPr>
          <w:t>15</w:t>
        </w:r>
        <w:r>
          <w:rPr>
            <w:noProof/>
            <w:webHidden/>
          </w:rPr>
          <w:fldChar w:fldCharType="end"/>
        </w:r>
      </w:hyperlink>
    </w:p>
    <w:p w14:paraId="697E6620" w14:textId="423F0AF2"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47" w:history="1">
        <w:r w:rsidRPr="0047623A">
          <w:rPr>
            <w:rStyle w:val="Hyperlink"/>
            <w:noProof/>
            <w:lang w:eastAsia="en-GB"/>
          </w:rPr>
          <w:t>2.2.6.</w:t>
        </w:r>
        <w:r>
          <w:rPr>
            <w:rFonts w:asciiTheme="minorHAnsi" w:eastAsiaTheme="minorEastAsia" w:hAnsiTheme="minorHAnsi" w:cstheme="minorBidi"/>
            <w:i w:val="0"/>
            <w:iCs w:val="0"/>
            <w:noProof/>
            <w:sz w:val="22"/>
            <w:lang w:eastAsia="en-GB" w:bidi="ar-SA"/>
          </w:rPr>
          <w:tab/>
        </w:r>
        <w:r w:rsidRPr="0047623A">
          <w:rPr>
            <w:rStyle w:val="Hyperlink"/>
            <w:noProof/>
          </w:rPr>
          <w:t>Language</w:t>
        </w:r>
        <w:r>
          <w:rPr>
            <w:noProof/>
            <w:webHidden/>
          </w:rPr>
          <w:tab/>
        </w:r>
        <w:r>
          <w:rPr>
            <w:noProof/>
            <w:webHidden/>
          </w:rPr>
          <w:fldChar w:fldCharType="begin"/>
        </w:r>
        <w:r>
          <w:rPr>
            <w:noProof/>
            <w:webHidden/>
          </w:rPr>
          <w:instrText xml:space="preserve"> PAGEREF _Toc52901447 \h </w:instrText>
        </w:r>
        <w:r>
          <w:rPr>
            <w:noProof/>
            <w:webHidden/>
          </w:rPr>
        </w:r>
        <w:r>
          <w:rPr>
            <w:noProof/>
            <w:webHidden/>
          </w:rPr>
          <w:fldChar w:fldCharType="separate"/>
        </w:r>
        <w:r>
          <w:rPr>
            <w:noProof/>
            <w:webHidden/>
          </w:rPr>
          <w:t>15</w:t>
        </w:r>
        <w:r>
          <w:rPr>
            <w:noProof/>
            <w:webHidden/>
          </w:rPr>
          <w:fldChar w:fldCharType="end"/>
        </w:r>
      </w:hyperlink>
    </w:p>
    <w:p w14:paraId="3120BDA8" w14:textId="22AB2DC1"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48" w:history="1">
        <w:r w:rsidRPr="0047623A">
          <w:rPr>
            <w:rStyle w:val="Hyperlink"/>
            <w:noProof/>
          </w:rPr>
          <w:t>2.2.7.</w:t>
        </w:r>
        <w:r>
          <w:rPr>
            <w:rFonts w:asciiTheme="minorHAnsi" w:eastAsiaTheme="minorEastAsia" w:hAnsiTheme="minorHAnsi" w:cstheme="minorBidi"/>
            <w:i w:val="0"/>
            <w:iCs w:val="0"/>
            <w:noProof/>
            <w:sz w:val="22"/>
            <w:lang w:eastAsia="en-GB" w:bidi="ar-SA"/>
          </w:rPr>
          <w:tab/>
        </w:r>
        <w:r w:rsidRPr="0047623A">
          <w:rPr>
            <w:rStyle w:val="Hyperlink"/>
            <w:noProof/>
          </w:rPr>
          <w:t>Has Criterion</w:t>
        </w:r>
        <w:r>
          <w:rPr>
            <w:noProof/>
            <w:webHidden/>
          </w:rPr>
          <w:tab/>
        </w:r>
        <w:r>
          <w:rPr>
            <w:noProof/>
            <w:webHidden/>
          </w:rPr>
          <w:fldChar w:fldCharType="begin"/>
        </w:r>
        <w:r>
          <w:rPr>
            <w:noProof/>
            <w:webHidden/>
          </w:rPr>
          <w:instrText xml:space="preserve"> PAGEREF _Toc52901448 \h </w:instrText>
        </w:r>
        <w:r>
          <w:rPr>
            <w:noProof/>
            <w:webHidden/>
          </w:rPr>
        </w:r>
        <w:r>
          <w:rPr>
            <w:noProof/>
            <w:webHidden/>
          </w:rPr>
          <w:fldChar w:fldCharType="separate"/>
        </w:r>
        <w:r>
          <w:rPr>
            <w:noProof/>
            <w:webHidden/>
          </w:rPr>
          <w:t>15</w:t>
        </w:r>
        <w:r>
          <w:rPr>
            <w:noProof/>
            <w:webHidden/>
          </w:rPr>
          <w:fldChar w:fldCharType="end"/>
        </w:r>
      </w:hyperlink>
    </w:p>
    <w:p w14:paraId="50189C50" w14:textId="0C7649D4"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49" w:history="1">
        <w:r w:rsidRPr="0047623A">
          <w:rPr>
            <w:rStyle w:val="Hyperlink"/>
            <w:noProof/>
            <w:lang w:eastAsia="en-GB"/>
          </w:rPr>
          <w:t>2.2.8.</w:t>
        </w:r>
        <w:r>
          <w:rPr>
            <w:rFonts w:asciiTheme="minorHAnsi" w:eastAsiaTheme="minorEastAsia" w:hAnsiTheme="minorHAnsi" w:cstheme="minorBidi"/>
            <w:i w:val="0"/>
            <w:iCs w:val="0"/>
            <w:noProof/>
            <w:sz w:val="22"/>
            <w:lang w:eastAsia="en-GB" w:bidi="ar-SA"/>
          </w:rPr>
          <w:tab/>
        </w:r>
        <w:r w:rsidRPr="0047623A">
          <w:rPr>
            <w:rStyle w:val="Hyperlink"/>
            <w:noProof/>
          </w:rPr>
          <w:t>Has Competent Authority</w:t>
        </w:r>
        <w:r>
          <w:rPr>
            <w:noProof/>
            <w:webHidden/>
          </w:rPr>
          <w:tab/>
        </w:r>
        <w:r>
          <w:rPr>
            <w:noProof/>
            <w:webHidden/>
          </w:rPr>
          <w:fldChar w:fldCharType="begin"/>
        </w:r>
        <w:r>
          <w:rPr>
            <w:noProof/>
            <w:webHidden/>
          </w:rPr>
          <w:instrText xml:space="preserve"> PAGEREF _Toc52901449 \h </w:instrText>
        </w:r>
        <w:r>
          <w:rPr>
            <w:noProof/>
            <w:webHidden/>
          </w:rPr>
        </w:r>
        <w:r>
          <w:rPr>
            <w:noProof/>
            <w:webHidden/>
          </w:rPr>
          <w:fldChar w:fldCharType="separate"/>
        </w:r>
        <w:r>
          <w:rPr>
            <w:noProof/>
            <w:webHidden/>
          </w:rPr>
          <w:t>16</w:t>
        </w:r>
        <w:r>
          <w:rPr>
            <w:noProof/>
            <w:webHidden/>
          </w:rPr>
          <w:fldChar w:fldCharType="end"/>
        </w:r>
      </w:hyperlink>
    </w:p>
    <w:p w14:paraId="5B319170" w14:textId="2F077B2B"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50" w:history="1">
        <w:r w:rsidRPr="0047623A">
          <w:rPr>
            <w:rStyle w:val="Hyperlink"/>
            <w:noProof/>
            <w:lang w:eastAsia="en-GB"/>
          </w:rPr>
          <w:t>2.2.9.</w:t>
        </w:r>
        <w:r>
          <w:rPr>
            <w:rFonts w:asciiTheme="minorHAnsi" w:eastAsiaTheme="minorEastAsia" w:hAnsiTheme="minorHAnsi" w:cstheme="minorBidi"/>
            <w:i w:val="0"/>
            <w:iCs w:val="0"/>
            <w:noProof/>
            <w:sz w:val="22"/>
            <w:lang w:eastAsia="en-GB" w:bidi="ar-SA"/>
          </w:rPr>
          <w:tab/>
        </w:r>
        <w:r w:rsidRPr="0047623A">
          <w:rPr>
            <w:rStyle w:val="Hyperlink"/>
            <w:noProof/>
          </w:rPr>
          <w:t>Has Input</w:t>
        </w:r>
        <w:r>
          <w:rPr>
            <w:noProof/>
            <w:webHidden/>
          </w:rPr>
          <w:tab/>
        </w:r>
        <w:r>
          <w:rPr>
            <w:noProof/>
            <w:webHidden/>
          </w:rPr>
          <w:fldChar w:fldCharType="begin"/>
        </w:r>
        <w:r>
          <w:rPr>
            <w:noProof/>
            <w:webHidden/>
          </w:rPr>
          <w:instrText xml:space="preserve"> PAGEREF _Toc52901450 \h </w:instrText>
        </w:r>
        <w:r>
          <w:rPr>
            <w:noProof/>
            <w:webHidden/>
          </w:rPr>
        </w:r>
        <w:r>
          <w:rPr>
            <w:noProof/>
            <w:webHidden/>
          </w:rPr>
          <w:fldChar w:fldCharType="separate"/>
        </w:r>
        <w:r>
          <w:rPr>
            <w:noProof/>
            <w:webHidden/>
          </w:rPr>
          <w:t>16</w:t>
        </w:r>
        <w:r>
          <w:rPr>
            <w:noProof/>
            <w:webHidden/>
          </w:rPr>
          <w:fldChar w:fldCharType="end"/>
        </w:r>
      </w:hyperlink>
    </w:p>
    <w:p w14:paraId="17A55081" w14:textId="41DB0B88"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51" w:history="1">
        <w:r w:rsidRPr="0047623A">
          <w:rPr>
            <w:rStyle w:val="Hyperlink"/>
            <w:noProof/>
            <w:lang w:eastAsia="en-GB"/>
          </w:rPr>
          <w:t>2.2.10.</w:t>
        </w:r>
        <w:r>
          <w:rPr>
            <w:rFonts w:asciiTheme="minorHAnsi" w:eastAsiaTheme="minorEastAsia" w:hAnsiTheme="minorHAnsi" w:cstheme="minorBidi"/>
            <w:i w:val="0"/>
            <w:iCs w:val="0"/>
            <w:noProof/>
            <w:sz w:val="22"/>
            <w:lang w:eastAsia="en-GB" w:bidi="ar-SA"/>
          </w:rPr>
          <w:tab/>
        </w:r>
        <w:r w:rsidRPr="0047623A">
          <w:rPr>
            <w:rStyle w:val="Hyperlink"/>
            <w:noProof/>
          </w:rPr>
          <w:t>Produce</w:t>
        </w:r>
        <w:r w:rsidRPr="0047623A">
          <w:rPr>
            <w:rStyle w:val="Hyperlink"/>
            <w:noProof/>
            <w:lang w:eastAsia="en-GB"/>
          </w:rPr>
          <w:t>s</w:t>
        </w:r>
        <w:r>
          <w:rPr>
            <w:noProof/>
            <w:webHidden/>
          </w:rPr>
          <w:tab/>
        </w:r>
        <w:r>
          <w:rPr>
            <w:noProof/>
            <w:webHidden/>
          </w:rPr>
          <w:fldChar w:fldCharType="begin"/>
        </w:r>
        <w:r>
          <w:rPr>
            <w:noProof/>
            <w:webHidden/>
          </w:rPr>
          <w:instrText xml:space="preserve"> PAGEREF _Toc52901451 \h </w:instrText>
        </w:r>
        <w:r>
          <w:rPr>
            <w:noProof/>
            <w:webHidden/>
          </w:rPr>
        </w:r>
        <w:r>
          <w:rPr>
            <w:noProof/>
            <w:webHidden/>
          </w:rPr>
          <w:fldChar w:fldCharType="separate"/>
        </w:r>
        <w:r>
          <w:rPr>
            <w:noProof/>
            <w:webHidden/>
          </w:rPr>
          <w:t>16</w:t>
        </w:r>
        <w:r>
          <w:rPr>
            <w:noProof/>
            <w:webHidden/>
          </w:rPr>
          <w:fldChar w:fldCharType="end"/>
        </w:r>
      </w:hyperlink>
    </w:p>
    <w:p w14:paraId="3C0E1E09" w14:textId="3551BEBC"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52" w:history="1">
        <w:r w:rsidRPr="0047623A">
          <w:rPr>
            <w:rStyle w:val="Hyperlink"/>
            <w:noProof/>
            <w:lang w:eastAsia="en-GB"/>
          </w:rPr>
          <w:t>2.2.11.</w:t>
        </w:r>
        <w:r>
          <w:rPr>
            <w:rFonts w:asciiTheme="minorHAnsi" w:eastAsiaTheme="minorEastAsia" w:hAnsiTheme="minorHAnsi" w:cstheme="minorBidi"/>
            <w:i w:val="0"/>
            <w:iCs w:val="0"/>
            <w:noProof/>
            <w:sz w:val="22"/>
            <w:lang w:eastAsia="en-GB" w:bidi="ar-SA"/>
          </w:rPr>
          <w:tab/>
        </w:r>
        <w:r w:rsidRPr="0047623A">
          <w:rPr>
            <w:rStyle w:val="Hyperlink"/>
            <w:noProof/>
            <w:lang w:eastAsia="en-GB"/>
          </w:rPr>
          <w:t>Spatial</w:t>
        </w:r>
        <w:r>
          <w:rPr>
            <w:noProof/>
            <w:webHidden/>
          </w:rPr>
          <w:tab/>
        </w:r>
        <w:r>
          <w:rPr>
            <w:noProof/>
            <w:webHidden/>
          </w:rPr>
          <w:fldChar w:fldCharType="begin"/>
        </w:r>
        <w:r>
          <w:rPr>
            <w:noProof/>
            <w:webHidden/>
          </w:rPr>
          <w:instrText xml:space="preserve"> PAGEREF _Toc52901452 \h </w:instrText>
        </w:r>
        <w:r>
          <w:rPr>
            <w:noProof/>
            <w:webHidden/>
          </w:rPr>
        </w:r>
        <w:r>
          <w:rPr>
            <w:noProof/>
            <w:webHidden/>
          </w:rPr>
          <w:fldChar w:fldCharType="separate"/>
        </w:r>
        <w:r>
          <w:rPr>
            <w:noProof/>
            <w:webHidden/>
          </w:rPr>
          <w:t>17</w:t>
        </w:r>
        <w:r>
          <w:rPr>
            <w:noProof/>
            <w:webHidden/>
          </w:rPr>
          <w:fldChar w:fldCharType="end"/>
        </w:r>
      </w:hyperlink>
    </w:p>
    <w:p w14:paraId="04A30974" w14:textId="3CD7C201"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53" w:history="1">
        <w:r w:rsidRPr="0047623A">
          <w:rPr>
            <w:rStyle w:val="Hyperlink"/>
            <w:noProof/>
            <w:lang w:eastAsia="en-GB"/>
          </w:rPr>
          <w:t>2.2.12.</w:t>
        </w:r>
        <w:r>
          <w:rPr>
            <w:rFonts w:asciiTheme="minorHAnsi" w:eastAsiaTheme="minorEastAsia" w:hAnsiTheme="minorHAnsi" w:cstheme="minorBidi"/>
            <w:i w:val="0"/>
            <w:iCs w:val="0"/>
            <w:noProof/>
            <w:sz w:val="22"/>
            <w:lang w:eastAsia="en-GB" w:bidi="ar-SA"/>
          </w:rPr>
          <w:tab/>
        </w:r>
        <w:r w:rsidRPr="0047623A">
          <w:rPr>
            <w:rStyle w:val="Hyperlink"/>
            <w:noProof/>
            <w:lang w:eastAsia="en-GB"/>
          </w:rPr>
          <w:t>Has Contact Point</w:t>
        </w:r>
        <w:r>
          <w:rPr>
            <w:noProof/>
            <w:webHidden/>
          </w:rPr>
          <w:tab/>
        </w:r>
        <w:r>
          <w:rPr>
            <w:noProof/>
            <w:webHidden/>
          </w:rPr>
          <w:fldChar w:fldCharType="begin"/>
        </w:r>
        <w:r>
          <w:rPr>
            <w:noProof/>
            <w:webHidden/>
          </w:rPr>
          <w:instrText xml:space="preserve"> PAGEREF _Toc52901453 \h </w:instrText>
        </w:r>
        <w:r>
          <w:rPr>
            <w:noProof/>
            <w:webHidden/>
          </w:rPr>
        </w:r>
        <w:r>
          <w:rPr>
            <w:noProof/>
            <w:webHidden/>
          </w:rPr>
          <w:fldChar w:fldCharType="separate"/>
        </w:r>
        <w:r>
          <w:rPr>
            <w:noProof/>
            <w:webHidden/>
          </w:rPr>
          <w:t>17</w:t>
        </w:r>
        <w:r>
          <w:rPr>
            <w:noProof/>
            <w:webHidden/>
          </w:rPr>
          <w:fldChar w:fldCharType="end"/>
        </w:r>
      </w:hyperlink>
    </w:p>
    <w:p w14:paraId="7DAE53DF" w14:textId="6E78C253"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54" w:history="1">
        <w:r w:rsidRPr="0047623A">
          <w:rPr>
            <w:rStyle w:val="Hyperlink"/>
            <w:noProof/>
            <w:lang w:eastAsia="en-GB"/>
          </w:rPr>
          <w:t>2.2.13.</w:t>
        </w:r>
        <w:r>
          <w:rPr>
            <w:rFonts w:asciiTheme="minorHAnsi" w:eastAsiaTheme="minorEastAsia" w:hAnsiTheme="minorHAnsi" w:cstheme="minorBidi"/>
            <w:i w:val="0"/>
            <w:iCs w:val="0"/>
            <w:noProof/>
            <w:sz w:val="22"/>
            <w:lang w:eastAsia="en-GB" w:bidi="ar-SA"/>
          </w:rPr>
          <w:tab/>
        </w:r>
        <w:r w:rsidRPr="0047623A">
          <w:rPr>
            <w:rStyle w:val="Hyperlink"/>
            <w:noProof/>
          </w:rPr>
          <w:t>Has Channel</w:t>
        </w:r>
        <w:r>
          <w:rPr>
            <w:noProof/>
            <w:webHidden/>
          </w:rPr>
          <w:tab/>
        </w:r>
        <w:r>
          <w:rPr>
            <w:noProof/>
            <w:webHidden/>
          </w:rPr>
          <w:fldChar w:fldCharType="begin"/>
        </w:r>
        <w:r>
          <w:rPr>
            <w:noProof/>
            <w:webHidden/>
          </w:rPr>
          <w:instrText xml:space="preserve"> PAGEREF _Toc52901454 \h </w:instrText>
        </w:r>
        <w:r>
          <w:rPr>
            <w:noProof/>
            <w:webHidden/>
          </w:rPr>
        </w:r>
        <w:r>
          <w:rPr>
            <w:noProof/>
            <w:webHidden/>
          </w:rPr>
          <w:fldChar w:fldCharType="separate"/>
        </w:r>
        <w:r>
          <w:rPr>
            <w:noProof/>
            <w:webHidden/>
          </w:rPr>
          <w:t>17</w:t>
        </w:r>
        <w:r>
          <w:rPr>
            <w:noProof/>
            <w:webHidden/>
          </w:rPr>
          <w:fldChar w:fldCharType="end"/>
        </w:r>
      </w:hyperlink>
    </w:p>
    <w:p w14:paraId="23D47CB6" w14:textId="6D188C08"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55" w:history="1">
        <w:r w:rsidRPr="0047623A">
          <w:rPr>
            <w:rStyle w:val="Hyperlink"/>
            <w:noProof/>
          </w:rPr>
          <w:t>2.2.14.</w:t>
        </w:r>
        <w:r>
          <w:rPr>
            <w:rFonts w:asciiTheme="minorHAnsi" w:eastAsiaTheme="minorEastAsia" w:hAnsiTheme="minorHAnsi" w:cstheme="minorBidi"/>
            <w:i w:val="0"/>
            <w:iCs w:val="0"/>
            <w:noProof/>
            <w:sz w:val="22"/>
            <w:lang w:eastAsia="en-GB" w:bidi="ar-SA"/>
          </w:rPr>
          <w:tab/>
        </w:r>
        <w:r w:rsidRPr="0047623A">
          <w:rPr>
            <w:rStyle w:val="Hyperlink"/>
            <w:noProof/>
          </w:rPr>
          <w:t>Has Cost</w:t>
        </w:r>
        <w:r>
          <w:rPr>
            <w:noProof/>
            <w:webHidden/>
          </w:rPr>
          <w:tab/>
        </w:r>
        <w:r>
          <w:rPr>
            <w:noProof/>
            <w:webHidden/>
          </w:rPr>
          <w:fldChar w:fldCharType="begin"/>
        </w:r>
        <w:r>
          <w:rPr>
            <w:noProof/>
            <w:webHidden/>
          </w:rPr>
          <w:instrText xml:space="preserve"> PAGEREF _Toc52901455 \h </w:instrText>
        </w:r>
        <w:r>
          <w:rPr>
            <w:noProof/>
            <w:webHidden/>
          </w:rPr>
        </w:r>
        <w:r>
          <w:rPr>
            <w:noProof/>
            <w:webHidden/>
          </w:rPr>
          <w:fldChar w:fldCharType="separate"/>
        </w:r>
        <w:r>
          <w:rPr>
            <w:noProof/>
            <w:webHidden/>
          </w:rPr>
          <w:t>17</w:t>
        </w:r>
        <w:r>
          <w:rPr>
            <w:noProof/>
            <w:webHidden/>
          </w:rPr>
          <w:fldChar w:fldCharType="end"/>
        </w:r>
      </w:hyperlink>
    </w:p>
    <w:p w14:paraId="29C11EC5" w14:textId="2F4EF5D4"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56" w:history="1">
        <w:r w:rsidRPr="0047623A">
          <w:rPr>
            <w:rStyle w:val="Hyperlink"/>
            <w:noProof/>
          </w:rPr>
          <w:t>2.2.15.</w:t>
        </w:r>
        <w:r>
          <w:rPr>
            <w:rFonts w:asciiTheme="minorHAnsi" w:eastAsiaTheme="minorEastAsia" w:hAnsiTheme="minorHAnsi" w:cstheme="minorBidi"/>
            <w:i w:val="0"/>
            <w:iCs w:val="0"/>
            <w:noProof/>
            <w:sz w:val="22"/>
            <w:lang w:eastAsia="en-GB" w:bidi="ar-SA"/>
          </w:rPr>
          <w:tab/>
        </w:r>
        <w:r w:rsidRPr="0047623A">
          <w:rPr>
            <w:rStyle w:val="Hyperlink"/>
            <w:noProof/>
          </w:rPr>
          <w:t>Is Described At</w:t>
        </w:r>
        <w:r>
          <w:rPr>
            <w:noProof/>
            <w:webHidden/>
          </w:rPr>
          <w:tab/>
        </w:r>
        <w:r>
          <w:rPr>
            <w:noProof/>
            <w:webHidden/>
          </w:rPr>
          <w:fldChar w:fldCharType="begin"/>
        </w:r>
        <w:r>
          <w:rPr>
            <w:noProof/>
            <w:webHidden/>
          </w:rPr>
          <w:instrText xml:space="preserve"> PAGEREF _Toc52901456 \h </w:instrText>
        </w:r>
        <w:r>
          <w:rPr>
            <w:noProof/>
            <w:webHidden/>
          </w:rPr>
        </w:r>
        <w:r>
          <w:rPr>
            <w:noProof/>
            <w:webHidden/>
          </w:rPr>
          <w:fldChar w:fldCharType="separate"/>
        </w:r>
        <w:r>
          <w:rPr>
            <w:noProof/>
            <w:webHidden/>
          </w:rPr>
          <w:t>17</w:t>
        </w:r>
        <w:r>
          <w:rPr>
            <w:noProof/>
            <w:webHidden/>
          </w:rPr>
          <w:fldChar w:fldCharType="end"/>
        </w:r>
      </w:hyperlink>
    </w:p>
    <w:p w14:paraId="70C63E6F" w14:textId="3CEBF772"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57" w:history="1">
        <w:r w:rsidRPr="0047623A">
          <w:rPr>
            <w:rStyle w:val="Hyperlink"/>
            <w:noProof/>
          </w:rPr>
          <w:t>2.2.16.</w:t>
        </w:r>
        <w:r>
          <w:rPr>
            <w:rFonts w:asciiTheme="minorHAnsi" w:eastAsiaTheme="minorEastAsia" w:hAnsiTheme="minorHAnsi" w:cstheme="minorBidi"/>
            <w:i w:val="0"/>
            <w:iCs w:val="0"/>
            <w:noProof/>
            <w:sz w:val="22"/>
            <w:lang w:eastAsia="en-GB" w:bidi="ar-SA"/>
          </w:rPr>
          <w:tab/>
        </w:r>
        <w:r w:rsidRPr="0047623A">
          <w:rPr>
            <w:rStyle w:val="Hyperlink"/>
            <w:noProof/>
          </w:rPr>
          <w:t>Is Classified By</w:t>
        </w:r>
        <w:r>
          <w:rPr>
            <w:noProof/>
            <w:webHidden/>
          </w:rPr>
          <w:tab/>
        </w:r>
        <w:r>
          <w:rPr>
            <w:noProof/>
            <w:webHidden/>
          </w:rPr>
          <w:fldChar w:fldCharType="begin"/>
        </w:r>
        <w:r>
          <w:rPr>
            <w:noProof/>
            <w:webHidden/>
          </w:rPr>
          <w:instrText xml:space="preserve"> PAGEREF _Toc52901457 \h </w:instrText>
        </w:r>
        <w:r>
          <w:rPr>
            <w:noProof/>
            <w:webHidden/>
          </w:rPr>
        </w:r>
        <w:r>
          <w:rPr>
            <w:noProof/>
            <w:webHidden/>
          </w:rPr>
          <w:fldChar w:fldCharType="separate"/>
        </w:r>
        <w:r>
          <w:rPr>
            <w:noProof/>
            <w:webHidden/>
          </w:rPr>
          <w:t>18</w:t>
        </w:r>
        <w:r>
          <w:rPr>
            <w:noProof/>
            <w:webHidden/>
          </w:rPr>
          <w:fldChar w:fldCharType="end"/>
        </w:r>
      </w:hyperlink>
    </w:p>
    <w:p w14:paraId="0056247C" w14:textId="2991575D"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58" w:history="1">
        <w:r w:rsidRPr="0047623A">
          <w:rPr>
            <w:rStyle w:val="Hyperlink"/>
            <w:noProof/>
          </w:rPr>
          <w:t>2.3.</w:t>
        </w:r>
        <w:r>
          <w:rPr>
            <w:rFonts w:asciiTheme="minorHAnsi" w:eastAsiaTheme="minorEastAsia" w:hAnsiTheme="minorHAnsi" w:cstheme="minorBidi"/>
            <w:smallCaps w:val="0"/>
            <w:noProof/>
            <w:sz w:val="22"/>
            <w:lang w:eastAsia="en-GB" w:bidi="ar-SA"/>
          </w:rPr>
          <w:tab/>
        </w:r>
        <w:r w:rsidRPr="0047623A">
          <w:rPr>
            <w:rStyle w:val="Hyperlink"/>
            <w:noProof/>
          </w:rPr>
          <w:t>The Action Class</w:t>
        </w:r>
        <w:r>
          <w:rPr>
            <w:noProof/>
            <w:webHidden/>
          </w:rPr>
          <w:tab/>
        </w:r>
        <w:r>
          <w:rPr>
            <w:noProof/>
            <w:webHidden/>
          </w:rPr>
          <w:fldChar w:fldCharType="begin"/>
        </w:r>
        <w:r>
          <w:rPr>
            <w:noProof/>
            <w:webHidden/>
          </w:rPr>
          <w:instrText xml:space="preserve"> PAGEREF _Toc52901458 \h </w:instrText>
        </w:r>
        <w:r>
          <w:rPr>
            <w:noProof/>
            <w:webHidden/>
          </w:rPr>
        </w:r>
        <w:r>
          <w:rPr>
            <w:noProof/>
            <w:webHidden/>
          </w:rPr>
          <w:fldChar w:fldCharType="separate"/>
        </w:r>
        <w:r>
          <w:rPr>
            <w:noProof/>
            <w:webHidden/>
          </w:rPr>
          <w:t>18</w:t>
        </w:r>
        <w:r>
          <w:rPr>
            <w:noProof/>
            <w:webHidden/>
          </w:rPr>
          <w:fldChar w:fldCharType="end"/>
        </w:r>
      </w:hyperlink>
    </w:p>
    <w:p w14:paraId="03C25BC7" w14:textId="32385DF1"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59" w:history="1">
        <w:r w:rsidRPr="0047623A">
          <w:rPr>
            <w:rStyle w:val="Hyperlink"/>
            <w:noProof/>
            <w:lang w:eastAsia="en-GB"/>
          </w:rPr>
          <w:t>2.3.1.</w:t>
        </w:r>
        <w:r>
          <w:rPr>
            <w:rFonts w:asciiTheme="minorHAnsi" w:eastAsiaTheme="minorEastAsia" w:hAnsiTheme="minorHAnsi" w:cstheme="minorBidi"/>
            <w:i w:val="0"/>
            <w:iCs w:val="0"/>
            <w:noProof/>
            <w:sz w:val="22"/>
            <w:lang w:eastAsia="en-GB" w:bidi="ar-SA"/>
          </w:rPr>
          <w:tab/>
        </w:r>
        <w:r w:rsidRPr="0047623A">
          <w:rPr>
            <w:rStyle w:val="Hyperlink"/>
            <w:noProof/>
            <w:lang w:eastAsia="en-GB"/>
          </w:rPr>
          <w:t>Name</w:t>
        </w:r>
        <w:r>
          <w:rPr>
            <w:noProof/>
            <w:webHidden/>
          </w:rPr>
          <w:tab/>
        </w:r>
        <w:r>
          <w:rPr>
            <w:noProof/>
            <w:webHidden/>
          </w:rPr>
          <w:fldChar w:fldCharType="begin"/>
        </w:r>
        <w:r>
          <w:rPr>
            <w:noProof/>
            <w:webHidden/>
          </w:rPr>
          <w:instrText xml:space="preserve"> PAGEREF _Toc52901459 \h </w:instrText>
        </w:r>
        <w:r>
          <w:rPr>
            <w:noProof/>
            <w:webHidden/>
          </w:rPr>
        </w:r>
        <w:r>
          <w:rPr>
            <w:noProof/>
            <w:webHidden/>
          </w:rPr>
          <w:fldChar w:fldCharType="separate"/>
        </w:r>
        <w:r>
          <w:rPr>
            <w:noProof/>
            <w:webHidden/>
          </w:rPr>
          <w:t>18</w:t>
        </w:r>
        <w:r>
          <w:rPr>
            <w:noProof/>
            <w:webHidden/>
          </w:rPr>
          <w:fldChar w:fldCharType="end"/>
        </w:r>
      </w:hyperlink>
    </w:p>
    <w:p w14:paraId="524793A5" w14:textId="4DB2C37D"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60" w:history="1">
        <w:r w:rsidRPr="0047623A">
          <w:rPr>
            <w:rStyle w:val="Hyperlink"/>
            <w:noProof/>
            <w:lang w:eastAsia="en-GB"/>
          </w:rPr>
          <w:t>2.3.2.</w:t>
        </w:r>
        <w:r>
          <w:rPr>
            <w:rFonts w:asciiTheme="minorHAnsi" w:eastAsiaTheme="minorEastAsia" w:hAnsiTheme="minorHAnsi" w:cstheme="minorBidi"/>
            <w:i w:val="0"/>
            <w:iCs w:val="0"/>
            <w:noProof/>
            <w:sz w:val="22"/>
            <w:lang w:eastAsia="en-GB" w:bidi="ar-SA"/>
          </w:rPr>
          <w:tab/>
        </w:r>
        <w:r w:rsidRPr="0047623A">
          <w:rPr>
            <w:rStyle w:val="Hyperlink"/>
            <w:noProof/>
            <w:lang w:eastAsia="en-GB"/>
          </w:rPr>
          <w:t>Description</w:t>
        </w:r>
        <w:r>
          <w:rPr>
            <w:noProof/>
            <w:webHidden/>
          </w:rPr>
          <w:tab/>
        </w:r>
        <w:r>
          <w:rPr>
            <w:noProof/>
            <w:webHidden/>
          </w:rPr>
          <w:fldChar w:fldCharType="begin"/>
        </w:r>
        <w:r>
          <w:rPr>
            <w:noProof/>
            <w:webHidden/>
          </w:rPr>
          <w:instrText xml:space="preserve"> PAGEREF _Toc52901460 \h </w:instrText>
        </w:r>
        <w:r>
          <w:rPr>
            <w:noProof/>
            <w:webHidden/>
          </w:rPr>
        </w:r>
        <w:r>
          <w:rPr>
            <w:noProof/>
            <w:webHidden/>
          </w:rPr>
          <w:fldChar w:fldCharType="separate"/>
        </w:r>
        <w:r>
          <w:rPr>
            <w:noProof/>
            <w:webHidden/>
          </w:rPr>
          <w:t>18</w:t>
        </w:r>
        <w:r>
          <w:rPr>
            <w:noProof/>
            <w:webHidden/>
          </w:rPr>
          <w:fldChar w:fldCharType="end"/>
        </w:r>
      </w:hyperlink>
    </w:p>
    <w:p w14:paraId="1EF80B8D" w14:textId="3333ED53"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61" w:history="1">
        <w:r w:rsidRPr="0047623A">
          <w:rPr>
            <w:rStyle w:val="Hyperlink"/>
            <w:noProof/>
            <w:lang w:eastAsia="en-GB"/>
          </w:rPr>
          <w:t>2.3.3.</w:t>
        </w:r>
        <w:r>
          <w:rPr>
            <w:rFonts w:asciiTheme="minorHAnsi" w:eastAsiaTheme="minorEastAsia" w:hAnsiTheme="minorHAnsi" w:cstheme="minorBidi"/>
            <w:i w:val="0"/>
            <w:iCs w:val="0"/>
            <w:noProof/>
            <w:sz w:val="22"/>
            <w:lang w:eastAsia="en-GB" w:bidi="ar-SA"/>
          </w:rPr>
          <w:tab/>
        </w:r>
        <w:r w:rsidRPr="0047623A">
          <w:rPr>
            <w:rStyle w:val="Hyperlink"/>
            <w:noProof/>
            <w:lang w:eastAsia="en-GB"/>
          </w:rPr>
          <w:t>Target processing time</w:t>
        </w:r>
        <w:r>
          <w:rPr>
            <w:noProof/>
            <w:webHidden/>
          </w:rPr>
          <w:tab/>
        </w:r>
        <w:r>
          <w:rPr>
            <w:noProof/>
            <w:webHidden/>
          </w:rPr>
          <w:fldChar w:fldCharType="begin"/>
        </w:r>
        <w:r>
          <w:rPr>
            <w:noProof/>
            <w:webHidden/>
          </w:rPr>
          <w:instrText xml:space="preserve"> PAGEREF _Toc52901461 \h </w:instrText>
        </w:r>
        <w:r>
          <w:rPr>
            <w:noProof/>
            <w:webHidden/>
          </w:rPr>
        </w:r>
        <w:r>
          <w:rPr>
            <w:noProof/>
            <w:webHidden/>
          </w:rPr>
          <w:fldChar w:fldCharType="separate"/>
        </w:r>
        <w:r>
          <w:rPr>
            <w:noProof/>
            <w:webHidden/>
          </w:rPr>
          <w:t>19</w:t>
        </w:r>
        <w:r>
          <w:rPr>
            <w:noProof/>
            <w:webHidden/>
          </w:rPr>
          <w:fldChar w:fldCharType="end"/>
        </w:r>
      </w:hyperlink>
    </w:p>
    <w:p w14:paraId="2CDFF56B" w14:textId="2D9E415F"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62" w:history="1">
        <w:r w:rsidRPr="0047623A">
          <w:rPr>
            <w:rStyle w:val="Hyperlink"/>
            <w:noProof/>
            <w:lang w:eastAsia="en-GB"/>
          </w:rPr>
          <w:t>2.3.4.</w:t>
        </w:r>
        <w:r>
          <w:rPr>
            <w:rFonts w:asciiTheme="minorHAnsi" w:eastAsiaTheme="minorEastAsia" w:hAnsiTheme="minorHAnsi" w:cstheme="minorBidi"/>
            <w:i w:val="0"/>
            <w:iCs w:val="0"/>
            <w:noProof/>
            <w:sz w:val="22"/>
            <w:lang w:eastAsia="en-GB" w:bidi="ar-SA"/>
          </w:rPr>
          <w:tab/>
        </w:r>
        <w:r w:rsidRPr="0047623A">
          <w:rPr>
            <w:rStyle w:val="Hyperlink"/>
            <w:noProof/>
            <w:lang w:eastAsia="en-GB"/>
          </w:rPr>
          <w:t>Processing time</w:t>
        </w:r>
        <w:r>
          <w:rPr>
            <w:noProof/>
            <w:webHidden/>
          </w:rPr>
          <w:tab/>
        </w:r>
        <w:r>
          <w:rPr>
            <w:noProof/>
            <w:webHidden/>
          </w:rPr>
          <w:fldChar w:fldCharType="begin"/>
        </w:r>
        <w:r>
          <w:rPr>
            <w:noProof/>
            <w:webHidden/>
          </w:rPr>
          <w:instrText xml:space="preserve"> PAGEREF _Toc52901462 \h </w:instrText>
        </w:r>
        <w:r>
          <w:rPr>
            <w:noProof/>
            <w:webHidden/>
          </w:rPr>
        </w:r>
        <w:r>
          <w:rPr>
            <w:noProof/>
            <w:webHidden/>
          </w:rPr>
          <w:fldChar w:fldCharType="separate"/>
        </w:r>
        <w:r>
          <w:rPr>
            <w:noProof/>
            <w:webHidden/>
          </w:rPr>
          <w:t>19</w:t>
        </w:r>
        <w:r>
          <w:rPr>
            <w:noProof/>
            <w:webHidden/>
          </w:rPr>
          <w:fldChar w:fldCharType="end"/>
        </w:r>
      </w:hyperlink>
    </w:p>
    <w:p w14:paraId="26D6D181" w14:textId="560E38FA"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63" w:history="1">
        <w:r w:rsidRPr="0047623A">
          <w:rPr>
            <w:rStyle w:val="Hyperlink"/>
            <w:noProof/>
          </w:rPr>
          <w:t>2.3.1.</w:t>
        </w:r>
        <w:r>
          <w:rPr>
            <w:rFonts w:asciiTheme="minorHAnsi" w:eastAsiaTheme="minorEastAsia" w:hAnsiTheme="minorHAnsi" w:cstheme="minorBidi"/>
            <w:i w:val="0"/>
            <w:iCs w:val="0"/>
            <w:noProof/>
            <w:sz w:val="22"/>
            <w:lang w:eastAsia="en-GB" w:bidi="ar-SA"/>
          </w:rPr>
          <w:tab/>
        </w:r>
        <w:r w:rsidRPr="0047623A">
          <w:rPr>
            <w:rStyle w:val="Hyperlink"/>
            <w:noProof/>
          </w:rPr>
          <w:t>Follows</w:t>
        </w:r>
        <w:r>
          <w:rPr>
            <w:noProof/>
            <w:webHidden/>
          </w:rPr>
          <w:tab/>
        </w:r>
        <w:r>
          <w:rPr>
            <w:noProof/>
            <w:webHidden/>
          </w:rPr>
          <w:fldChar w:fldCharType="begin"/>
        </w:r>
        <w:r>
          <w:rPr>
            <w:noProof/>
            <w:webHidden/>
          </w:rPr>
          <w:instrText xml:space="preserve"> PAGEREF _Toc52901463 \h </w:instrText>
        </w:r>
        <w:r>
          <w:rPr>
            <w:noProof/>
            <w:webHidden/>
          </w:rPr>
        </w:r>
        <w:r>
          <w:rPr>
            <w:noProof/>
            <w:webHidden/>
          </w:rPr>
          <w:fldChar w:fldCharType="separate"/>
        </w:r>
        <w:r>
          <w:rPr>
            <w:noProof/>
            <w:webHidden/>
          </w:rPr>
          <w:t>19</w:t>
        </w:r>
        <w:r>
          <w:rPr>
            <w:noProof/>
            <w:webHidden/>
          </w:rPr>
          <w:fldChar w:fldCharType="end"/>
        </w:r>
      </w:hyperlink>
    </w:p>
    <w:p w14:paraId="1A300E38" w14:textId="4F3A96EC"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64" w:history="1">
        <w:r w:rsidRPr="0047623A">
          <w:rPr>
            <w:rStyle w:val="Hyperlink"/>
            <w:noProof/>
            <w:lang w:eastAsia="en-GB"/>
          </w:rPr>
          <w:t>2.3.2.</w:t>
        </w:r>
        <w:r>
          <w:rPr>
            <w:rFonts w:asciiTheme="minorHAnsi" w:eastAsiaTheme="minorEastAsia" w:hAnsiTheme="minorHAnsi" w:cstheme="minorBidi"/>
            <w:i w:val="0"/>
            <w:iCs w:val="0"/>
            <w:noProof/>
            <w:sz w:val="22"/>
            <w:lang w:eastAsia="en-GB" w:bidi="ar-SA"/>
          </w:rPr>
          <w:tab/>
        </w:r>
        <w:r w:rsidRPr="0047623A">
          <w:rPr>
            <w:rStyle w:val="Hyperlink"/>
            <w:noProof/>
            <w:lang w:eastAsia="en-GB"/>
          </w:rPr>
          <w:t>Delivers</w:t>
        </w:r>
        <w:r>
          <w:rPr>
            <w:noProof/>
            <w:webHidden/>
          </w:rPr>
          <w:tab/>
        </w:r>
        <w:r>
          <w:rPr>
            <w:noProof/>
            <w:webHidden/>
          </w:rPr>
          <w:fldChar w:fldCharType="begin"/>
        </w:r>
        <w:r>
          <w:rPr>
            <w:noProof/>
            <w:webHidden/>
          </w:rPr>
          <w:instrText xml:space="preserve"> PAGEREF _Toc52901464 \h </w:instrText>
        </w:r>
        <w:r>
          <w:rPr>
            <w:noProof/>
            <w:webHidden/>
          </w:rPr>
        </w:r>
        <w:r>
          <w:rPr>
            <w:noProof/>
            <w:webHidden/>
          </w:rPr>
          <w:fldChar w:fldCharType="separate"/>
        </w:r>
        <w:r>
          <w:rPr>
            <w:noProof/>
            <w:webHidden/>
          </w:rPr>
          <w:t>20</w:t>
        </w:r>
        <w:r>
          <w:rPr>
            <w:noProof/>
            <w:webHidden/>
          </w:rPr>
          <w:fldChar w:fldCharType="end"/>
        </w:r>
      </w:hyperlink>
    </w:p>
    <w:p w14:paraId="409E3157" w14:textId="6EBDC777"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65" w:history="1">
        <w:r w:rsidRPr="0047623A">
          <w:rPr>
            <w:rStyle w:val="Hyperlink"/>
            <w:noProof/>
          </w:rPr>
          <w:t>2.4.</w:t>
        </w:r>
        <w:r>
          <w:rPr>
            <w:rFonts w:asciiTheme="minorHAnsi" w:eastAsiaTheme="minorEastAsia" w:hAnsiTheme="minorHAnsi" w:cstheme="minorBidi"/>
            <w:smallCaps w:val="0"/>
            <w:noProof/>
            <w:sz w:val="22"/>
            <w:lang w:eastAsia="en-GB" w:bidi="ar-SA"/>
          </w:rPr>
          <w:tab/>
        </w:r>
        <w:r w:rsidRPr="0047623A">
          <w:rPr>
            <w:rStyle w:val="Hyperlink"/>
            <w:noProof/>
          </w:rPr>
          <w:t>The Event Class</w:t>
        </w:r>
        <w:r>
          <w:rPr>
            <w:noProof/>
            <w:webHidden/>
          </w:rPr>
          <w:tab/>
        </w:r>
        <w:r>
          <w:rPr>
            <w:noProof/>
            <w:webHidden/>
          </w:rPr>
          <w:fldChar w:fldCharType="begin"/>
        </w:r>
        <w:r>
          <w:rPr>
            <w:noProof/>
            <w:webHidden/>
          </w:rPr>
          <w:instrText xml:space="preserve"> PAGEREF _Toc52901465 \h </w:instrText>
        </w:r>
        <w:r>
          <w:rPr>
            <w:noProof/>
            <w:webHidden/>
          </w:rPr>
        </w:r>
        <w:r>
          <w:rPr>
            <w:noProof/>
            <w:webHidden/>
          </w:rPr>
          <w:fldChar w:fldCharType="separate"/>
        </w:r>
        <w:r>
          <w:rPr>
            <w:noProof/>
            <w:webHidden/>
          </w:rPr>
          <w:t>20</w:t>
        </w:r>
        <w:r>
          <w:rPr>
            <w:noProof/>
            <w:webHidden/>
          </w:rPr>
          <w:fldChar w:fldCharType="end"/>
        </w:r>
      </w:hyperlink>
    </w:p>
    <w:p w14:paraId="0FD7BCE3" w14:textId="18D49381"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66" w:history="1">
        <w:r w:rsidRPr="0047623A">
          <w:rPr>
            <w:rStyle w:val="Hyperlink"/>
            <w:noProof/>
          </w:rPr>
          <w:t>2.4.1.</w:t>
        </w:r>
        <w:r>
          <w:rPr>
            <w:rFonts w:asciiTheme="minorHAnsi" w:eastAsiaTheme="minorEastAsia" w:hAnsiTheme="minorHAnsi" w:cstheme="minorBidi"/>
            <w:i w:val="0"/>
            <w:iCs w:val="0"/>
            <w:noProof/>
            <w:sz w:val="22"/>
            <w:lang w:eastAsia="en-GB" w:bidi="ar-SA"/>
          </w:rPr>
          <w:tab/>
        </w:r>
        <w:r w:rsidRPr="0047623A">
          <w:rPr>
            <w:rStyle w:val="Hyperlink"/>
            <w:noProof/>
          </w:rPr>
          <w:t>Type</w:t>
        </w:r>
        <w:r>
          <w:rPr>
            <w:noProof/>
            <w:webHidden/>
          </w:rPr>
          <w:tab/>
        </w:r>
        <w:r>
          <w:rPr>
            <w:noProof/>
            <w:webHidden/>
          </w:rPr>
          <w:fldChar w:fldCharType="begin"/>
        </w:r>
        <w:r>
          <w:rPr>
            <w:noProof/>
            <w:webHidden/>
          </w:rPr>
          <w:instrText xml:space="preserve"> PAGEREF _Toc52901466 \h </w:instrText>
        </w:r>
        <w:r>
          <w:rPr>
            <w:noProof/>
            <w:webHidden/>
          </w:rPr>
        </w:r>
        <w:r>
          <w:rPr>
            <w:noProof/>
            <w:webHidden/>
          </w:rPr>
          <w:fldChar w:fldCharType="separate"/>
        </w:r>
        <w:r>
          <w:rPr>
            <w:noProof/>
            <w:webHidden/>
          </w:rPr>
          <w:t>20</w:t>
        </w:r>
        <w:r>
          <w:rPr>
            <w:noProof/>
            <w:webHidden/>
          </w:rPr>
          <w:fldChar w:fldCharType="end"/>
        </w:r>
      </w:hyperlink>
    </w:p>
    <w:p w14:paraId="6276019E" w14:textId="74D4B7DB"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67" w:history="1">
        <w:r w:rsidRPr="0047623A">
          <w:rPr>
            <w:rStyle w:val="Hyperlink"/>
            <w:noProof/>
          </w:rPr>
          <w:t>2.5.</w:t>
        </w:r>
        <w:r>
          <w:rPr>
            <w:rFonts w:asciiTheme="minorHAnsi" w:eastAsiaTheme="minorEastAsia" w:hAnsiTheme="minorHAnsi" w:cstheme="minorBidi"/>
            <w:smallCaps w:val="0"/>
            <w:noProof/>
            <w:sz w:val="22"/>
            <w:lang w:eastAsia="en-GB" w:bidi="ar-SA"/>
          </w:rPr>
          <w:tab/>
        </w:r>
        <w:r w:rsidRPr="0047623A">
          <w:rPr>
            <w:rStyle w:val="Hyperlink"/>
            <w:noProof/>
          </w:rPr>
          <w:t>The Business Event Class</w:t>
        </w:r>
        <w:r>
          <w:rPr>
            <w:noProof/>
            <w:webHidden/>
          </w:rPr>
          <w:tab/>
        </w:r>
        <w:r>
          <w:rPr>
            <w:noProof/>
            <w:webHidden/>
          </w:rPr>
          <w:fldChar w:fldCharType="begin"/>
        </w:r>
        <w:r>
          <w:rPr>
            <w:noProof/>
            <w:webHidden/>
          </w:rPr>
          <w:instrText xml:space="preserve"> PAGEREF _Toc52901467 \h </w:instrText>
        </w:r>
        <w:r>
          <w:rPr>
            <w:noProof/>
            <w:webHidden/>
          </w:rPr>
        </w:r>
        <w:r>
          <w:rPr>
            <w:noProof/>
            <w:webHidden/>
          </w:rPr>
          <w:fldChar w:fldCharType="separate"/>
        </w:r>
        <w:r>
          <w:rPr>
            <w:noProof/>
            <w:webHidden/>
          </w:rPr>
          <w:t>20</w:t>
        </w:r>
        <w:r>
          <w:rPr>
            <w:noProof/>
            <w:webHidden/>
          </w:rPr>
          <w:fldChar w:fldCharType="end"/>
        </w:r>
      </w:hyperlink>
    </w:p>
    <w:p w14:paraId="6428EA3B" w14:textId="0D12691D"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68" w:history="1">
        <w:r w:rsidRPr="0047623A">
          <w:rPr>
            <w:rStyle w:val="Hyperlink"/>
            <w:noProof/>
          </w:rPr>
          <w:t>2.6.</w:t>
        </w:r>
        <w:r>
          <w:rPr>
            <w:rFonts w:asciiTheme="minorHAnsi" w:eastAsiaTheme="minorEastAsia" w:hAnsiTheme="minorHAnsi" w:cstheme="minorBidi"/>
            <w:smallCaps w:val="0"/>
            <w:noProof/>
            <w:sz w:val="22"/>
            <w:lang w:eastAsia="en-GB" w:bidi="ar-SA"/>
          </w:rPr>
          <w:tab/>
        </w:r>
        <w:r w:rsidRPr="0047623A">
          <w:rPr>
            <w:rStyle w:val="Hyperlink"/>
            <w:noProof/>
          </w:rPr>
          <w:t>The Life Event Class</w:t>
        </w:r>
        <w:r>
          <w:rPr>
            <w:noProof/>
            <w:webHidden/>
          </w:rPr>
          <w:tab/>
        </w:r>
        <w:r>
          <w:rPr>
            <w:noProof/>
            <w:webHidden/>
          </w:rPr>
          <w:fldChar w:fldCharType="begin"/>
        </w:r>
        <w:r>
          <w:rPr>
            <w:noProof/>
            <w:webHidden/>
          </w:rPr>
          <w:instrText xml:space="preserve"> PAGEREF _Toc52901468 \h </w:instrText>
        </w:r>
        <w:r>
          <w:rPr>
            <w:noProof/>
            <w:webHidden/>
          </w:rPr>
        </w:r>
        <w:r>
          <w:rPr>
            <w:noProof/>
            <w:webHidden/>
          </w:rPr>
          <w:fldChar w:fldCharType="separate"/>
        </w:r>
        <w:r>
          <w:rPr>
            <w:noProof/>
            <w:webHidden/>
          </w:rPr>
          <w:t>21</w:t>
        </w:r>
        <w:r>
          <w:rPr>
            <w:noProof/>
            <w:webHidden/>
          </w:rPr>
          <w:fldChar w:fldCharType="end"/>
        </w:r>
      </w:hyperlink>
    </w:p>
    <w:p w14:paraId="10AEBF7D" w14:textId="75BD4DD1"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69" w:history="1">
        <w:r w:rsidRPr="0047623A">
          <w:rPr>
            <w:rStyle w:val="Hyperlink"/>
            <w:noProof/>
          </w:rPr>
          <w:t>2.7.</w:t>
        </w:r>
        <w:r>
          <w:rPr>
            <w:rFonts w:asciiTheme="minorHAnsi" w:eastAsiaTheme="minorEastAsia" w:hAnsiTheme="minorHAnsi" w:cstheme="minorBidi"/>
            <w:smallCaps w:val="0"/>
            <w:noProof/>
            <w:sz w:val="22"/>
            <w:lang w:eastAsia="en-GB" w:bidi="ar-SA"/>
          </w:rPr>
          <w:tab/>
        </w:r>
        <w:r w:rsidRPr="0047623A">
          <w:rPr>
            <w:rStyle w:val="Hyperlink"/>
            <w:noProof/>
          </w:rPr>
          <w:t>The Public Service Dataset Class</w:t>
        </w:r>
        <w:r>
          <w:rPr>
            <w:noProof/>
            <w:webHidden/>
          </w:rPr>
          <w:tab/>
        </w:r>
        <w:r>
          <w:rPr>
            <w:noProof/>
            <w:webHidden/>
          </w:rPr>
          <w:fldChar w:fldCharType="begin"/>
        </w:r>
        <w:r>
          <w:rPr>
            <w:noProof/>
            <w:webHidden/>
          </w:rPr>
          <w:instrText xml:space="preserve"> PAGEREF _Toc52901469 \h </w:instrText>
        </w:r>
        <w:r>
          <w:rPr>
            <w:noProof/>
            <w:webHidden/>
          </w:rPr>
        </w:r>
        <w:r>
          <w:rPr>
            <w:noProof/>
            <w:webHidden/>
          </w:rPr>
          <w:fldChar w:fldCharType="separate"/>
        </w:r>
        <w:r>
          <w:rPr>
            <w:noProof/>
            <w:webHidden/>
          </w:rPr>
          <w:t>21</w:t>
        </w:r>
        <w:r>
          <w:rPr>
            <w:noProof/>
            <w:webHidden/>
          </w:rPr>
          <w:fldChar w:fldCharType="end"/>
        </w:r>
      </w:hyperlink>
    </w:p>
    <w:p w14:paraId="1AF4E106" w14:textId="2C36275C"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70" w:history="1">
        <w:r w:rsidRPr="0047623A">
          <w:rPr>
            <w:rStyle w:val="Hyperlink"/>
            <w:noProof/>
          </w:rPr>
          <w:t>2.7.1.</w:t>
        </w:r>
        <w:r>
          <w:rPr>
            <w:rFonts w:asciiTheme="minorHAnsi" w:eastAsiaTheme="minorEastAsia" w:hAnsiTheme="minorHAnsi" w:cstheme="minorBidi"/>
            <w:i w:val="0"/>
            <w:iCs w:val="0"/>
            <w:noProof/>
            <w:sz w:val="22"/>
            <w:lang w:eastAsia="en-GB" w:bidi="ar-SA"/>
          </w:rPr>
          <w:tab/>
        </w:r>
        <w:r w:rsidRPr="0047623A">
          <w:rPr>
            <w:rStyle w:val="Hyperlink"/>
            <w:noProof/>
          </w:rPr>
          <w:t>Count Assistance Request</w:t>
        </w:r>
        <w:r>
          <w:rPr>
            <w:noProof/>
            <w:webHidden/>
          </w:rPr>
          <w:tab/>
        </w:r>
        <w:r>
          <w:rPr>
            <w:noProof/>
            <w:webHidden/>
          </w:rPr>
          <w:fldChar w:fldCharType="begin"/>
        </w:r>
        <w:r>
          <w:rPr>
            <w:noProof/>
            <w:webHidden/>
          </w:rPr>
          <w:instrText xml:space="preserve"> PAGEREF _Toc52901470 \h </w:instrText>
        </w:r>
        <w:r>
          <w:rPr>
            <w:noProof/>
            <w:webHidden/>
          </w:rPr>
        </w:r>
        <w:r>
          <w:rPr>
            <w:noProof/>
            <w:webHidden/>
          </w:rPr>
          <w:fldChar w:fldCharType="separate"/>
        </w:r>
        <w:r>
          <w:rPr>
            <w:noProof/>
            <w:webHidden/>
          </w:rPr>
          <w:t>22</w:t>
        </w:r>
        <w:r>
          <w:rPr>
            <w:noProof/>
            <w:webHidden/>
          </w:rPr>
          <w:fldChar w:fldCharType="end"/>
        </w:r>
      </w:hyperlink>
    </w:p>
    <w:p w14:paraId="3F696903" w14:textId="418E1D11"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71" w:history="1">
        <w:r w:rsidRPr="0047623A">
          <w:rPr>
            <w:rStyle w:val="Hyperlink"/>
            <w:noProof/>
          </w:rPr>
          <w:t>2.7.2.</w:t>
        </w:r>
        <w:r>
          <w:rPr>
            <w:rFonts w:asciiTheme="minorHAnsi" w:eastAsiaTheme="minorEastAsia" w:hAnsiTheme="minorHAnsi" w:cstheme="minorBidi"/>
            <w:i w:val="0"/>
            <w:iCs w:val="0"/>
            <w:noProof/>
            <w:sz w:val="22"/>
            <w:lang w:eastAsia="en-GB" w:bidi="ar-SA"/>
          </w:rPr>
          <w:tab/>
        </w:r>
        <w:r w:rsidRPr="0047623A">
          <w:rPr>
            <w:rStyle w:val="Hyperlink"/>
            <w:noProof/>
          </w:rPr>
          <w:t>Response time</w:t>
        </w:r>
        <w:r>
          <w:rPr>
            <w:noProof/>
            <w:webHidden/>
          </w:rPr>
          <w:tab/>
        </w:r>
        <w:r>
          <w:rPr>
            <w:noProof/>
            <w:webHidden/>
          </w:rPr>
          <w:fldChar w:fldCharType="begin"/>
        </w:r>
        <w:r>
          <w:rPr>
            <w:noProof/>
            <w:webHidden/>
          </w:rPr>
          <w:instrText xml:space="preserve"> PAGEREF _Toc52901471 \h </w:instrText>
        </w:r>
        <w:r>
          <w:rPr>
            <w:noProof/>
            <w:webHidden/>
          </w:rPr>
        </w:r>
        <w:r>
          <w:rPr>
            <w:noProof/>
            <w:webHidden/>
          </w:rPr>
          <w:fldChar w:fldCharType="separate"/>
        </w:r>
        <w:r>
          <w:rPr>
            <w:noProof/>
            <w:webHidden/>
          </w:rPr>
          <w:t>22</w:t>
        </w:r>
        <w:r>
          <w:rPr>
            <w:noProof/>
            <w:webHidden/>
          </w:rPr>
          <w:fldChar w:fldCharType="end"/>
        </w:r>
      </w:hyperlink>
    </w:p>
    <w:p w14:paraId="49EE7D05" w14:textId="6BB4013E"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72" w:history="1">
        <w:r w:rsidRPr="0047623A">
          <w:rPr>
            <w:rStyle w:val="Hyperlink"/>
            <w:noProof/>
          </w:rPr>
          <w:t>2.8.</w:t>
        </w:r>
        <w:r>
          <w:rPr>
            <w:rFonts w:asciiTheme="minorHAnsi" w:eastAsiaTheme="minorEastAsia" w:hAnsiTheme="minorHAnsi" w:cstheme="minorBidi"/>
            <w:smallCaps w:val="0"/>
            <w:noProof/>
            <w:sz w:val="22"/>
            <w:lang w:eastAsia="en-GB" w:bidi="ar-SA"/>
          </w:rPr>
          <w:tab/>
        </w:r>
        <w:r w:rsidRPr="0047623A">
          <w:rPr>
            <w:rStyle w:val="Hyperlink"/>
            <w:noProof/>
          </w:rPr>
          <w:t>The Criterion Requirement Class</w:t>
        </w:r>
        <w:r>
          <w:rPr>
            <w:noProof/>
            <w:webHidden/>
          </w:rPr>
          <w:tab/>
        </w:r>
        <w:r>
          <w:rPr>
            <w:noProof/>
            <w:webHidden/>
          </w:rPr>
          <w:fldChar w:fldCharType="begin"/>
        </w:r>
        <w:r>
          <w:rPr>
            <w:noProof/>
            <w:webHidden/>
          </w:rPr>
          <w:instrText xml:space="preserve"> PAGEREF _Toc52901472 \h </w:instrText>
        </w:r>
        <w:r>
          <w:rPr>
            <w:noProof/>
            <w:webHidden/>
          </w:rPr>
        </w:r>
        <w:r>
          <w:rPr>
            <w:noProof/>
            <w:webHidden/>
          </w:rPr>
          <w:fldChar w:fldCharType="separate"/>
        </w:r>
        <w:r>
          <w:rPr>
            <w:noProof/>
            <w:webHidden/>
          </w:rPr>
          <w:t>22</w:t>
        </w:r>
        <w:r>
          <w:rPr>
            <w:noProof/>
            <w:webHidden/>
          </w:rPr>
          <w:fldChar w:fldCharType="end"/>
        </w:r>
      </w:hyperlink>
    </w:p>
    <w:p w14:paraId="5D3EF5FE" w14:textId="171C2CD9"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73" w:history="1">
        <w:r w:rsidRPr="0047623A">
          <w:rPr>
            <w:rStyle w:val="Hyperlink"/>
            <w:noProof/>
            <w:lang w:eastAsia="en-GB"/>
          </w:rPr>
          <w:t>2.8.1.</w:t>
        </w:r>
        <w:r>
          <w:rPr>
            <w:rFonts w:asciiTheme="minorHAnsi" w:eastAsiaTheme="minorEastAsia" w:hAnsiTheme="minorHAnsi" w:cstheme="minorBidi"/>
            <w:i w:val="0"/>
            <w:iCs w:val="0"/>
            <w:noProof/>
            <w:sz w:val="22"/>
            <w:lang w:eastAsia="en-GB" w:bidi="ar-SA"/>
          </w:rPr>
          <w:tab/>
        </w:r>
        <w:r w:rsidRPr="0047623A">
          <w:rPr>
            <w:rStyle w:val="Hyperlink"/>
            <w:noProof/>
            <w:lang w:eastAsia="en-GB"/>
          </w:rPr>
          <w:t>Name</w:t>
        </w:r>
        <w:r>
          <w:rPr>
            <w:noProof/>
            <w:webHidden/>
          </w:rPr>
          <w:tab/>
        </w:r>
        <w:r>
          <w:rPr>
            <w:noProof/>
            <w:webHidden/>
          </w:rPr>
          <w:fldChar w:fldCharType="begin"/>
        </w:r>
        <w:r>
          <w:rPr>
            <w:noProof/>
            <w:webHidden/>
          </w:rPr>
          <w:instrText xml:space="preserve"> PAGEREF _Toc52901473 \h </w:instrText>
        </w:r>
        <w:r>
          <w:rPr>
            <w:noProof/>
            <w:webHidden/>
          </w:rPr>
        </w:r>
        <w:r>
          <w:rPr>
            <w:noProof/>
            <w:webHidden/>
          </w:rPr>
          <w:fldChar w:fldCharType="separate"/>
        </w:r>
        <w:r>
          <w:rPr>
            <w:noProof/>
            <w:webHidden/>
          </w:rPr>
          <w:t>22</w:t>
        </w:r>
        <w:r>
          <w:rPr>
            <w:noProof/>
            <w:webHidden/>
          </w:rPr>
          <w:fldChar w:fldCharType="end"/>
        </w:r>
      </w:hyperlink>
    </w:p>
    <w:p w14:paraId="536FEE8F" w14:textId="7F7DB0CA"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74" w:history="1">
        <w:r w:rsidRPr="0047623A">
          <w:rPr>
            <w:rStyle w:val="Hyperlink"/>
            <w:noProof/>
            <w:lang w:eastAsia="en-GB"/>
          </w:rPr>
          <w:t>2.8.2.</w:t>
        </w:r>
        <w:r>
          <w:rPr>
            <w:rFonts w:asciiTheme="minorHAnsi" w:eastAsiaTheme="minorEastAsia" w:hAnsiTheme="minorHAnsi" w:cstheme="minorBidi"/>
            <w:i w:val="0"/>
            <w:iCs w:val="0"/>
            <w:noProof/>
            <w:sz w:val="22"/>
            <w:lang w:eastAsia="en-GB" w:bidi="ar-SA"/>
          </w:rPr>
          <w:tab/>
        </w:r>
        <w:r w:rsidRPr="0047623A">
          <w:rPr>
            <w:rStyle w:val="Hyperlink"/>
            <w:noProof/>
            <w:lang w:eastAsia="en-GB"/>
          </w:rPr>
          <w:t>Description</w:t>
        </w:r>
        <w:r>
          <w:rPr>
            <w:noProof/>
            <w:webHidden/>
          </w:rPr>
          <w:tab/>
        </w:r>
        <w:r>
          <w:rPr>
            <w:noProof/>
            <w:webHidden/>
          </w:rPr>
          <w:fldChar w:fldCharType="begin"/>
        </w:r>
        <w:r>
          <w:rPr>
            <w:noProof/>
            <w:webHidden/>
          </w:rPr>
          <w:instrText xml:space="preserve"> PAGEREF _Toc52901474 \h </w:instrText>
        </w:r>
        <w:r>
          <w:rPr>
            <w:noProof/>
            <w:webHidden/>
          </w:rPr>
        </w:r>
        <w:r>
          <w:rPr>
            <w:noProof/>
            <w:webHidden/>
          </w:rPr>
          <w:fldChar w:fldCharType="separate"/>
        </w:r>
        <w:r>
          <w:rPr>
            <w:noProof/>
            <w:webHidden/>
          </w:rPr>
          <w:t>22</w:t>
        </w:r>
        <w:r>
          <w:rPr>
            <w:noProof/>
            <w:webHidden/>
          </w:rPr>
          <w:fldChar w:fldCharType="end"/>
        </w:r>
      </w:hyperlink>
    </w:p>
    <w:p w14:paraId="081FC343" w14:textId="30EFA06E"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75" w:history="1">
        <w:r w:rsidRPr="0047623A">
          <w:rPr>
            <w:rStyle w:val="Hyperlink"/>
            <w:noProof/>
          </w:rPr>
          <w:t>2.9.</w:t>
        </w:r>
        <w:r>
          <w:rPr>
            <w:rFonts w:asciiTheme="minorHAnsi" w:eastAsiaTheme="minorEastAsia" w:hAnsiTheme="minorHAnsi" w:cstheme="minorBidi"/>
            <w:smallCaps w:val="0"/>
            <w:noProof/>
            <w:sz w:val="22"/>
            <w:lang w:eastAsia="en-GB" w:bidi="ar-SA"/>
          </w:rPr>
          <w:tab/>
        </w:r>
        <w:r w:rsidRPr="0047623A">
          <w:rPr>
            <w:rStyle w:val="Hyperlink"/>
            <w:noProof/>
          </w:rPr>
          <w:t>The Evidence Class</w:t>
        </w:r>
        <w:r>
          <w:rPr>
            <w:noProof/>
            <w:webHidden/>
          </w:rPr>
          <w:tab/>
        </w:r>
        <w:r>
          <w:rPr>
            <w:noProof/>
            <w:webHidden/>
          </w:rPr>
          <w:fldChar w:fldCharType="begin"/>
        </w:r>
        <w:r>
          <w:rPr>
            <w:noProof/>
            <w:webHidden/>
          </w:rPr>
          <w:instrText xml:space="preserve"> PAGEREF _Toc52901475 \h </w:instrText>
        </w:r>
        <w:r>
          <w:rPr>
            <w:noProof/>
            <w:webHidden/>
          </w:rPr>
        </w:r>
        <w:r>
          <w:rPr>
            <w:noProof/>
            <w:webHidden/>
          </w:rPr>
          <w:fldChar w:fldCharType="separate"/>
        </w:r>
        <w:r>
          <w:rPr>
            <w:noProof/>
            <w:webHidden/>
          </w:rPr>
          <w:t>23</w:t>
        </w:r>
        <w:r>
          <w:rPr>
            <w:noProof/>
            <w:webHidden/>
          </w:rPr>
          <w:fldChar w:fldCharType="end"/>
        </w:r>
      </w:hyperlink>
    </w:p>
    <w:p w14:paraId="4592969D" w14:textId="605D8E6A"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76" w:history="1">
        <w:r w:rsidRPr="0047623A">
          <w:rPr>
            <w:rStyle w:val="Hyperlink"/>
            <w:noProof/>
            <w:lang w:eastAsia="en-GB"/>
          </w:rPr>
          <w:t>2.9.1.</w:t>
        </w:r>
        <w:r>
          <w:rPr>
            <w:rFonts w:asciiTheme="minorHAnsi" w:eastAsiaTheme="minorEastAsia" w:hAnsiTheme="minorHAnsi" w:cstheme="minorBidi"/>
            <w:i w:val="0"/>
            <w:iCs w:val="0"/>
            <w:noProof/>
            <w:sz w:val="22"/>
            <w:lang w:eastAsia="en-GB" w:bidi="ar-SA"/>
          </w:rPr>
          <w:tab/>
        </w:r>
        <w:r w:rsidRPr="0047623A">
          <w:rPr>
            <w:rStyle w:val="Hyperlink"/>
            <w:noProof/>
            <w:lang w:eastAsia="en-GB"/>
          </w:rPr>
          <w:t>Name</w:t>
        </w:r>
        <w:r>
          <w:rPr>
            <w:noProof/>
            <w:webHidden/>
          </w:rPr>
          <w:tab/>
        </w:r>
        <w:r>
          <w:rPr>
            <w:noProof/>
            <w:webHidden/>
          </w:rPr>
          <w:fldChar w:fldCharType="begin"/>
        </w:r>
        <w:r>
          <w:rPr>
            <w:noProof/>
            <w:webHidden/>
          </w:rPr>
          <w:instrText xml:space="preserve"> PAGEREF _Toc52901476 \h </w:instrText>
        </w:r>
        <w:r>
          <w:rPr>
            <w:noProof/>
            <w:webHidden/>
          </w:rPr>
        </w:r>
        <w:r>
          <w:rPr>
            <w:noProof/>
            <w:webHidden/>
          </w:rPr>
          <w:fldChar w:fldCharType="separate"/>
        </w:r>
        <w:r>
          <w:rPr>
            <w:noProof/>
            <w:webHidden/>
          </w:rPr>
          <w:t>23</w:t>
        </w:r>
        <w:r>
          <w:rPr>
            <w:noProof/>
            <w:webHidden/>
          </w:rPr>
          <w:fldChar w:fldCharType="end"/>
        </w:r>
      </w:hyperlink>
    </w:p>
    <w:p w14:paraId="23A8E47F" w14:textId="7B034BBD"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77" w:history="1">
        <w:r w:rsidRPr="0047623A">
          <w:rPr>
            <w:rStyle w:val="Hyperlink"/>
            <w:noProof/>
            <w:lang w:eastAsia="en-GB"/>
          </w:rPr>
          <w:t>2.9.2.</w:t>
        </w:r>
        <w:r>
          <w:rPr>
            <w:rFonts w:asciiTheme="minorHAnsi" w:eastAsiaTheme="minorEastAsia" w:hAnsiTheme="minorHAnsi" w:cstheme="minorBidi"/>
            <w:i w:val="0"/>
            <w:iCs w:val="0"/>
            <w:noProof/>
            <w:sz w:val="22"/>
            <w:lang w:eastAsia="en-GB" w:bidi="ar-SA"/>
          </w:rPr>
          <w:tab/>
        </w:r>
        <w:r w:rsidRPr="0047623A">
          <w:rPr>
            <w:rStyle w:val="Hyperlink"/>
            <w:noProof/>
            <w:lang w:eastAsia="en-GB"/>
          </w:rPr>
          <w:t>Description</w:t>
        </w:r>
        <w:r>
          <w:rPr>
            <w:noProof/>
            <w:webHidden/>
          </w:rPr>
          <w:tab/>
        </w:r>
        <w:r>
          <w:rPr>
            <w:noProof/>
            <w:webHidden/>
          </w:rPr>
          <w:fldChar w:fldCharType="begin"/>
        </w:r>
        <w:r>
          <w:rPr>
            <w:noProof/>
            <w:webHidden/>
          </w:rPr>
          <w:instrText xml:space="preserve"> PAGEREF _Toc52901477 \h </w:instrText>
        </w:r>
        <w:r>
          <w:rPr>
            <w:noProof/>
            <w:webHidden/>
          </w:rPr>
        </w:r>
        <w:r>
          <w:rPr>
            <w:noProof/>
            <w:webHidden/>
          </w:rPr>
          <w:fldChar w:fldCharType="separate"/>
        </w:r>
        <w:r>
          <w:rPr>
            <w:noProof/>
            <w:webHidden/>
          </w:rPr>
          <w:t>23</w:t>
        </w:r>
        <w:r>
          <w:rPr>
            <w:noProof/>
            <w:webHidden/>
          </w:rPr>
          <w:fldChar w:fldCharType="end"/>
        </w:r>
      </w:hyperlink>
    </w:p>
    <w:p w14:paraId="21529F59" w14:textId="716E4AA4" w:rsidR="00C436DD" w:rsidRDefault="00C436DD">
      <w:pPr>
        <w:pStyle w:val="TOC3"/>
        <w:tabs>
          <w:tab w:val="left" w:pos="1200"/>
          <w:tab w:val="right" w:leader="dot" w:pos="8495"/>
        </w:tabs>
        <w:rPr>
          <w:rFonts w:asciiTheme="minorHAnsi" w:eastAsiaTheme="minorEastAsia" w:hAnsiTheme="minorHAnsi" w:cstheme="minorBidi"/>
          <w:i w:val="0"/>
          <w:iCs w:val="0"/>
          <w:noProof/>
          <w:sz w:val="22"/>
          <w:lang w:eastAsia="en-GB" w:bidi="ar-SA"/>
        </w:rPr>
      </w:pPr>
      <w:hyperlink w:anchor="_Toc52901478" w:history="1">
        <w:r w:rsidRPr="0047623A">
          <w:rPr>
            <w:rStyle w:val="Hyperlink"/>
            <w:noProof/>
            <w:lang w:eastAsia="en-GB"/>
          </w:rPr>
          <w:t>2.9.3.</w:t>
        </w:r>
        <w:r>
          <w:rPr>
            <w:rFonts w:asciiTheme="minorHAnsi" w:eastAsiaTheme="minorEastAsia" w:hAnsiTheme="minorHAnsi" w:cstheme="minorBidi"/>
            <w:i w:val="0"/>
            <w:iCs w:val="0"/>
            <w:noProof/>
            <w:sz w:val="22"/>
            <w:lang w:eastAsia="en-GB" w:bidi="ar-SA"/>
          </w:rPr>
          <w:tab/>
        </w:r>
        <w:r w:rsidRPr="0047623A">
          <w:rPr>
            <w:rStyle w:val="Hyperlink"/>
            <w:noProof/>
            <w:lang w:eastAsia="en-GB"/>
          </w:rPr>
          <w:t>Type</w:t>
        </w:r>
        <w:r>
          <w:rPr>
            <w:noProof/>
            <w:webHidden/>
          </w:rPr>
          <w:tab/>
        </w:r>
        <w:r>
          <w:rPr>
            <w:noProof/>
            <w:webHidden/>
          </w:rPr>
          <w:fldChar w:fldCharType="begin"/>
        </w:r>
        <w:r>
          <w:rPr>
            <w:noProof/>
            <w:webHidden/>
          </w:rPr>
          <w:instrText xml:space="preserve"> PAGEREF _Toc52901478 \h </w:instrText>
        </w:r>
        <w:r>
          <w:rPr>
            <w:noProof/>
            <w:webHidden/>
          </w:rPr>
        </w:r>
        <w:r>
          <w:rPr>
            <w:noProof/>
            <w:webHidden/>
          </w:rPr>
          <w:fldChar w:fldCharType="separate"/>
        </w:r>
        <w:r>
          <w:rPr>
            <w:noProof/>
            <w:webHidden/>
          </w:rPr>
          <w:t>23</w:t>
        </w:r>
        <w:r>
          <w:rPr>
            <w:noProof/>
            <w:webHidden/>
          </w:rPr>
          <w:fldChar w:fldCharType="end"/>
        </w:r>
      </w:hyperlink>
    </w:p>
    <w:p w14:paraId="79B7F08C" w14:textId="7DE53567"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79" w:history="1">
        <w:r w:rsidRPr="0047623A">
          <w:rPr>
            <w:rStyle w:val="Hyperlink"/>
            <w:noProof/>
          </w:rPr>
          <w:t>2.10.</w:t>
        </w:r>
        <w:r>
          <w:rPr>
            <w:rFonts w:asciiTheme="minorHAnsi" w:eastAsiaTheme="minorEastAsia" w:hAnsiTheme="minorHAnsi" w:cstheme="minorBidi"/>
            <w:smallCaps w:val="0"/>
            <w:noProof/>
            <w:sz w:val="22"/>
            <w:lang w:eastAsia="en-GB" w:bidi="ar-SA"/>
          </w:rPr>
          <w:tab/>
        </w:r>
        <w:r w:rsidRPr="0047623A">
          <w:rPr>
            <w:rStyle w:val="Hyperlink"/>
            <w:noProof/>
          </w:rPr>
          <w:t>The Output Class</w:t>
        </w:r>
        <w:r>
          <w:rPr>
            <w:noProof/>
            <w:webHidden/>
          </w:rPr>
          <w:tab/>
        </w:r>
        <w:r>
          <w:rPr>
            <w:noProof/>
            <w:webHidden/>
          </w:rPr>
          <w:fldChar w:fldCharType="begin"/>
        </w:r>
        <w:r>
          <w:rPr>
            <w:noProof/>
            <w:webHidden/>
          </w:rPr>
          <w:instrText xml:space="preserve"> PAGEREF _Toc52901479 \h </w:instrText>
        </w:r>
        <w:r>
          <w:rPr>
            <w:noProof/>
            <w:webHidden/>
          </w:rPr>
        </w:r>
        <w:r>
          <w:rPr>
            <w:noProof/>
            <w:webHidden/>
          </w:rPr>
          <w:fldChar w:fldCharType="separate"/>
        </w:r>
        <w:r>
          <w:rPr>
            <w:noProof/>
            <w:webHidden/>
          </w:rPr>
          <w:t>24</w:t>
        </w:r>
        <w:r>
          <w:rPr>
            <w:noProof/>
            <w:webHidden/>
          </w:rPr>
          <w:fldChar w:fldCharType="end"/>
        </w:r>
      </w:hyperlink>
    </w:p>
    <w:p w14:paraId="2094152F" w14:textId="7260B05E"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80" w:history="1">
        <w:r w:rsidRPr="0047623A">
          <w:rPr>
            <w:rStyle w:val="Hyperlink"/>
            <w:noProof/>
            <w:lang w:eastAsia="en-GB"/>
          </w:rPr>
          <w:t>2.10.1.</w:t>
        </w:r>
        <w:r>
          <w:rPr>
            <w:rFonts w:asciiTheme="minorHAnsi" w:eastAsiaTheme="minorEastAsia" w:hAnsiTheme="minorHAnsi" w:cstheme="minorBidi"/>
            <w:i w:val="0"/>
            <w:iCs w:val="0"/>
            <w:noProof/>
            <w:sz w:val="22"/>
            <w:lang w:eastAsia="en-GB" w:bidi="ar-SA"/>
          </w:rPr>
          <w:tab/>
        </w:r>
        <w:r w:rsidRPr="0047623A">
          <w:rPr>
            <w:rStyle w:val="Hyperlink"/>
            <w:noProof/>
            <w:lang w:eastAsia="en-GB"/>
          </w:rPr>
          <w:t>Type</w:t>
        </w:r>
        <w:r>
          <w:rPr>
            <w:noProof/>
            <w:webHidden/>
          </w:rPr>
          <w:tab/>
        </w:r>
        <w:r>
          <w:rPr>
            <w:noProof/>
            <w:webHidden/>
          </w:rPr>
          <w:fldChar w:fldCharType="begin"/>
        </w:r>
        <w:r>
          <w:rPr>
            <w:noProof/>
            <w:webHidden/>
          </w:rPr>
          <w:instrText xml:space="preserve"> PAGEREF _Toc52901480 \h </w:instrText>
        </w:r>
        <w:r>
          <w:rPr>
            <w:noProof/>
            <w:webHidden/>
          </w:rPr>
        </w:r>
        <w:r>
          <w:rPr>
            <w:noProof/>
            <w:webHidden/>
          </w:rPr>
          <w:fldChar w:fldCharType="separate"/>
        </w:r>
        <w:r>
          <w:rPr>
            <w:noProof/>
            <w:webHidden/>
          </w:rPr>
          <w:t>24</w:t>
        </w:r>
        <w:r>
          <w:rPr>
            <w:noProof/>
            <w:webHidden/>
          </w:rPr>
          <w:fldChar w:fldCharType="end"/>
        </w:r>
      </w:hyperlink>
    </w:p>
    <w:p w14:paraId="6BFD7C52" w14:textId="4D3B9DAD"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81" w:history="1">
        <w:r w:rsidRPr="0047623A">
          <w:rPr>
            <w:rStyle w:val="Hyperlink"/>
            <w:noProof/>
          </w:rPr>
          <w:t>2.11.</w:t>
        </w:r>
        <w:r>
          <w:rPr>
            <w:rFonts w:asciiTheme="minorHAnsi" w:eastAsiaTheme="minorEastAsia" w:hAnsiTheme="minorHAnsi" w:cstheme="minorBidi"/>
            <w:smallCaps w:val="0"/>
            <w:noProof/>
            <w:sz w:val="22"/>
            <w:lang w:eastAsia="en-GB" w:bidi="ar-SA"/>
          </w:rPr>
          <w:tab/>
        </w:r>
        <w:r w:rsidRPr="0047623A">
          <w:rPr>
            <w:rStyle w:val="Hyperlink"/>
            <w:noProof/>
          </w:rPr>
          <w:t>The Cost Class</w:t>
        </w:r>
        <w:r>
          <w:rPr>
            <w:noProof/>
            <w:webHidden/>
          </w:rPr>
          <w:tab/>
        </w:r>
        <w:r>
          <w:rPr>
            <w:noProof/>
            <w:webHidden/>
          </w:rPr>
          <w:fldChar w:fldCharType="begin"/>
        </w:r>
        <w:r>
          <w:rPr>
            <w:noProof/>
            <w:webHidden/>
          </w:rPr>
          <w:instrText xml:space="preserve"> PAGEREF _Toc52901481 \h </w:instrText>
        </w:r>
        <w:r>
          <w:rPr>
            <w:noProof/>
            <w:webHidden/>
          </w:rPr>
        </w:r>
        <w:r>
          <w:rPr>
            <w:noProof/>
            <w:webHidden/>
          </w:rPr>
          <w:fldChar w:fldCharType="separate"/>
        </w:r>
        <w:r>
          <w:rPr>
            <w:noProof/>
            <w:webHidden/>
          </w:rPr>
          <w:t>24</w:t>
        </w:r>
        <w:r>
          <w:rPr>
            <w:noProof/>
            <w:webHidden/>
          </w:rPr>
          <w:fldChar w:fldCharType="end"/>
        </w:r>
      </w:hyperlink>
    </w:p>
    <w:p w14:paraId="7697443B" w14:textId="027A1308"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82" w:history="1">
        <w:r w:rsidRPr="0047623A">
          <w:rPr>
            <w:rStyle w:val="Hyperlink"/>
            <w:noProof/>
            <w:lang w:eastAsia="en-GB"/>
          </w:rPr>
          <w:t>2.11.1.</w:t>
        </w:r>
        <w:r>
          <w:rPr>
            <w:rFonts w:asciiTheme="minorHAnsi" w:eastAsiaTheme="minorEastAsia" w:hAnsiTheme="minorHAnsi" w:cstheme="minorBidi"/>
            <w:i w:val="0"/>
            <w:iCs w:val="0"/>
            <w:noProof/>
            <w:sz w:val="22"/>
            <w:lang w:eastAsia="en-GB" w:bidi="ar-SA"/>
          </w:rPr>
          <w:tab/>
        </w:r>
        <w:r w:rsidRPr="0047623A">
          <w:rPr>
            <w:rStyle w:val="Hyperlink"/>
            <w:noProof/>
            <w:lang w:eastAsia="en-GB"/>
          </w:rPr>
          <w:t>Description</w:t>
        </w:r>
        <w:r>
          <w:rPr>
            <w:noProof/>
            <w:webHidden/>
          </w:rPr>
          <w:tab/>
        </w:r>
        <w:r>
          <w:rPr>
            <w:noProof/>
            <w:webHidden/>
          </w:rPr>
          <w:fldChar w:fldCharType="begin"/>
        </w:r>
        <w:r>
          <w:rPr>
            <w:noProof/>
            <w:webHidden/>
          </w:rPr>
          <w:instrText xml:space="preserve"> PAGEREF _Toc52901482 \h </w:instrText>
        </w:r>
        <w:r>
          <w:rPr>
            <w:noProof/>
            <w:webHidden/>
          </w:rPr>
        </w:r>
        <w:r>
          <w:rPr>
            <w:noProof/>
            <w:webHidden/>
          </w:rPr>
          <w:fldChar w:fldCharType="separate"/>
        </w:r>
        <w:r>
          <w:rPr>
            <w:noProof/>
            <w:webHidden/>
          </w:rPr>
          <w:t>24</w:t>
        </w:r>
        <w:r>
          <w:rPr>
            <w:noProof/>
            <w:webHidden/>
          </w:rPr>
          <w:fldChar w:fldCharType="end"/>
        </w:r>
      </w:hyperlink>
    </w:p>
    <w:p w14:paraId="242181BF" w14:textId="1029BC61"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83" w:history="1">
        <w:r w:rsidRPr="0047623A">
          <w:rPr>
            <w:rStyle w:val="Hyperlink"/>
            <w:noProof/>
          </w:rPr>
          <w:t>2.11.2.</w:t>
        </w:r>
        <w:r>
          <w:rPr>
            <w:rFonts w:asciiTheme="minorHAnsi" w:eastAsiaTheme="minorEastAsia" w:hAnsiTheme="minorHAnsi" w:cstheme="minorBidi"/>
            <w:i w:val="0"/>
            <w:iCs w:val="0"/>
            <w:noProof/>
            <w:sz w:val="22"/>
            <w:lang w:eastAsia="en-GB" w:bidi="ar-SA"/>
          </w:rPr>
          <w:tab/>
        </w:r>
        <w:r w:rsidRPr="0047623A">
          <w:rPr>
            <w:rStyle w:val="Hyperlink"/>
            <w:noProof/>
          </w:rPr>
          <w:t>Value</w:t>
        </w:r>
        <w:r>
          <w:rPr>
            <w:noProof/>
            <w:webHidden/>
          </w:rPr>
          <w:tab/>
        </w:r>
        <w:r>
          <w:rPr>
            <w:noProof/>
            <w:webHidden/>
          </w:rPr>
          <w:fldChar w:fldCharType="begin"/>
        </w:r>
        <w:r>
          <w:rPr>
            <w:noProof/>
            <w:webHidden/>
          </w:rPr>
          <w:instrText xml:space="preserve"> PAGEREF _Toc52901483 \h </w:instrText>
        </w:r>
        <w:r>
          <w:rPr>
            <w:noProof/>
            <w:webHidden/>
          </w:rPr>
        </w:r>
        <w:r>
          <w:rPr>
            <w:noProof/>
            <w:webHidden/>
          </w:rPr>
          <w:fldChar w:fldCharType="separate"/>
        </w:r>
        <w:r>
          <w:rPr>
            <w:noProof/>
            <w:webHidden/>
          </w:rPr>
          <w:t>24</w:t>
        </w:r>
        <w:r>
          <w:rPr>
            <w:noProof/>
            <w:webHidden/>
          </w:rPr>
          <w:fldChar w:fldCharType="end"/>
        </w:r>
      </w:hyperlink>
    </w:p>
    <w:p w14:paraId="347B4F09" w14:textId="31A4AED1"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84" w:history="1">
        <w:r w:rsidRPr="0047623A">
          <w:rPr>
            <w:rStyle w:val="Hyperlink"/>
            <w:noProof/>
          </w:rPr>
          <w:t>2.11.3.</w:t>
        </w:r>
        <w:r>
          <w:rPr>
            <w:rFonts w:asciiTheme="minorHAnsi" w:eastAsiaTheme="minorEastAsia" w:hAnsiTheme="minorHAnsi" w:cstheme="minorBidi"/>
            <w:i w:val="0"/>
            <w:iCs w:val="0"/>
            <w:noProof/>
            <w:sz w:val="22"/>
            <w:lang w:eastAsia="en-GB" w:bidi="ar-SA"/>
          </w:rPr>
          <w:tab/>
        </w:r>
        <w:r w:rsidRPr="0047623A">
          <w:rPr>
            <w:rStyle w:val="Hyperlink"/>
            <w:noProof/>
          </w:rPr>
          <w:t>Currency</w:t>
        </w:r>
        <w:r>
          <w:rPr>
            <w:noProof/>
            <w:webHidden/>
          </w:rPr>
          <w:tab/>
        </w:r>
        <w:r>
          <w:rPr>
            <w:noProof/>
            <w:webHidden/>
          </w:rPr>
          <w:fldChar w:fldCharType="begin"/>
        </w:r>
        <w:r>
          <w:rPr>
            <w:noProof/>
            <w:webHidden/>
          </w:rPr>
          <w:instrText xml:space="preserve"> PAGEREF _Toc52901484 \h </w:instrText>
        </w:r>
        <w:r>
          <w:rPr>
            <w:noProof/>
            <w:webHidden/>
          </w:rPr>
        </w:r>
        <w:r>
          <w:rPr>
            <w:noProof/>
            <w:webHidden/>
          </w:rPr>
          <w:fldChar w:fldCharType="separate"/>
        </w:r>
        <w:r>
          <w:rPr>
            <w:noProof/>
            <w:webHidden/>
          </w:rPr>
          <w:t>25</w:t>
        </w:r>
        <w:r>
          <w:rPr>
            <w:noProof/>
            <w:webHidden/>
          </w:rPr>
          <w:fldChar w:fldCharType="end"/>
        </w:r>
      </w:hyperlink>
    </w:p>
    <w:p w14:paraId="7993CD27" w14:textId="234FADB4"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85" w:history="1">
        <w:r w:rsidRPr="0047623A">
          <w:rPr>
            <w:rStyle w:val="Hyperlink"/>
            <w:noProof/>
          </w:rPr>
          <w:t>2.12.</w:t>
        </w:r>
        <w:r>
          <w:rPr>
            <w:rFonts w:asciiTheme="minorHAnsi" w:eastAsiaTheme="minorEastAsia" w:hAnsiTheme="minorHAnsi" w:cstheme="minorBidi"/>
            <w:smallCaps w:val="0"/>
            <w:noProof/>
            <w:sz w:val="22"/>
            <w:lang w:eastAsia="en-GB" w:bidi="ar-SA"/>
          </w:rPr>
          <w:tab/>
        </w:r>
        <w:r w:rsidRPr="0047623A">
          <w:rPr>
            <w:rStyle w:val="Hyperlink"/>
            <w:noProof/>
          </w:rPr>
          <w:t>The Channel Class</w:t>
        </w:r>
        <w:r>
          <w:rPr>
            <w:noProof/>
            <w:webHidden/>
          </w:rPr>
          <w:tab/>
        </w:r>
        <w:r>
          <w:rPr>
            <w:noProof/>
            <w:webHidden/>
          </w:rPr>
          <w:fldChar w:fldCharType="begin"/>
        </w:r>
        <w:r>
          <w:rPr>
            <w:noProof/>
            <w:webHidden/>
          </w:rPr>
          <w:instrText xml:space="preserve"> PAGEREF _Toc52901485 \h </w:instrText>
        </w:r>
        <w:r>
          <w:rPr>
            <w:noProof/>
            <w:webHidden/>
          </w:rPr>
        </w:r>
        <w:r>
          <w:rPr>
            <w:noProof/>
            <w:webHidden/>
          </w:rPr>
          <w:fldChar w:fldCharType="separate"/>
        </w:r>
        <w:r>
          <w:rPr>
            <w:noProof/>
            <w:webHidden/>
          </w:rPr>
          <w:t>25</w:t>
        </w:r>
        <w:r>
          <w:rPr>
            <w:noProof/>
            <w:webHidden/>
          </w:rPr>
          <w:fldChar w:fldCharType="end"/>
        </w:r>
      </w:hyperlink>
    </w:p>
    <w:p w14:paraId="36325CE9" w14:textId="27F4A730"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86" w:history="1">
        <w:r w:rsidRPr="0047623A">
          <w:rPr>
            <w:rStyle w:val="Hyperlink"/>
            <w:noProof/>
            <w:lang w:eastAsia="en-GB"/>
          </w:rPr>
          <w:t>2.12.1.</w:t>
        </w:r>
        <w:r>
          <w:rPr>
            <w:rFonts w:asciiTheme="minorHAnsi" w:eastAsiaTheme="minorEastAsia" w:hAnsiTheme="minorHAnsi" w:cstheme="minorBidi"/>
            <w:i w:val="0"/>
            <w:iCs w:val="0"/>
            <w:noProof/>
            <w:sz w:val="22"/>
            <w:lang w:eastAsia="en-GB" w:bidi="ar-SA"/>
          </w:rPr>
          <w:tab/>
        </w:r>
        <w:r w:rsidRPr="0047623A">
          <w:rPr>
            <w:rStyle w:val="Hyperlink"/>
            <w:noProof/>
            <w:lang w:eastAsia="en-GB"/>
          </w:rPr>
          <w:t>Type</w:t>
        </w:r>
        <w:r>
          <w:rPr>
            <w:noProof/>
            <w:webHidden/>
          </w:rPr>
          <w:tab/>
        </w:r>
        <w:r>
          <w:rPr>
            <w:noProof/>
            <w:webHidden/>
          </w:rPr>
          <w:fldChar w:fldCharType="begin"/>
        </w:r>
        <w:r>
          <w:rPr>
            <w:noProof/>
            <w:webHidden/>
          </w:rPr>
          <w:instrText xml:space="preserve"> PAGEREF _Toc52901486 \h </w:instrText>
        </w:r>
        <w:r>
          <w:rPr>
            <w:noProof/>
            <w:webHidden/>
          </w:rPr>
        </w:r>
        <w:r>
          <w:rPr>
            <w:noProof/>
            <w:webHidden/>
          </w:rPr>
          <w:fldChar w:fldCharType="separate"/>
        </w:r>
        <w:r>
          <w:rPr>
            <w:noProof/>
            <w:webHidden/>
          </w:rPr>
          <w:t>25</w:t>
        </w:r>
        <w:r>
          <w:rPr>
            <w:noProof/>
            <w:webHidden/>
          </w:rPr>
          <w:fldChar w:fldCharType="end"/>
        </w:r>
      </w:hyperlink>
    </w:p>
    <w:p w14:paraId="45232758" w14:textId="1BBBB344"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87" w:history="1">
        <w:r w:rsidRPr="0047623A">
          <w:rPr>
            <w:rStyle w:val="Hyperlink"/>
            <w:noProof/>
            <w:lang w:eastAsia="en-GB"/>
          </w:rPr>
          <w:t>2.12.2.</w:t>
        </w:r>
        <w:r>
          <w:rPr>
            <w:rFonts w:asciiTheme="minorHAnsi" w:eastAsiaTheme="minorEastAsia" w:hAnsiTheme="minorHAnsi" w:cstheme="minorBidi"/>
            <w:i w:val="0"/>
            <w:iCs w:val="0"/>
            <w:noProof/>
            <w:sz w:val="22"/>
            <w:lang w:eastAsia="en-GB" w:bidi="ar-SA"/>
          </w:rPr>
          <w:tab/>
        </w:r>
        <w:r w:rsidRPr="0047623A">
          <w:rPr>
            <w:rStyle w:val="Hyperlink"/>
            <w:noProof/>
            <w:lang w:eastAsia="en-GB"/>
          </w:rPr>
          <w:t>Has contact point</w:t>
        </w:r>
        <w:r>
          <w:rPr>
            <w:noProof/>
            <w:webHidden/>
          </w:rPr>
          <w:tab/>
        </w:r>
        <w:r>
          <w:rPr>
            <w:noProof/>
            <w:webHidden/>
          </w:rPr>
          <w:fldChar w:fldCharType="begin"/>
        </w:r>
        <w:r>
          <w:rPr>
            <w:noProof/>
            <w:webHidden/>
          </w:rPr>
          <w:instrText xml:space="preserve"> PAGEREF _Toc52901487 \h </w:instrText>
        </w:r>
        <w:r>
          <w:rPr>
            <w:noProof/>
            <w:webHidden/>
          </w:rPr>
        </w:r>
        <w:r>
          <w:rPr>
            <w:noProof/>
            <w:webHidden/>
          </w:rPr>
          <w:fldChar w:fldCharType="separate"/>
        </w:r>
        <w:r>
          <w:rPr>
            <w:noProof/>
            <w:webHidden/>
          </w:rPr>
          <w:t>25</w:t>
        </w:r>
        <w:r>
          <w:rPr>
            <w:noProof/>
            <w:webHidden/>
          </w:rPr>
          <w:fldChar w:fldCharType="end"/>
        </w:r>
      </w:hyperlink>
    </w:p>
    <w:p w14:paraId="70A9267E" w14:textId="50569928"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88" w:history="1">
        <w:r w:rsidRPr="0047623A">
          <w:rPr>
            <w:rStyle w:val="Hyperlink"/>
            <w:noProof/>
            <w:lang w:eastAsia="en-GB"/>
          </w:rPr>
          <w:t>2.12.3.</w:t>
        </w:r>
        <w:r>
          <w:rPr>
            <w:rFonts w:asciiTheme="minorHAnsi" w:eastAsiaTheme="minorEastAsia" w:hAnsiTheme="minorHAnsi" w:cstheme="minorBidi"/>
            <w:i w:val="0"/>
            <w:iCs w:val="0"/>
            <w:noProof/>
            <w:sz w:val="22"/>
            <w:lang w:eastAsia="en-GB" w:bidi="ar-SA"/>
          </w:rPr>
          <w:tab/>
        </w:r>
        <w:r w:rsidRPr="0047623A">
          <w:rPr>
            <w:rStyle w:val="Hyperlink"/>
            <w:noProof/>
            <w:lang w:eastAsia="en-GB"/>
          </w:rPr>
          <w:t>Language</w:t>
        </w:r>
        <w:r>
          <w:rPr>
            <w:noProof/>
            <w:webHidden/>
          </w:rPr>
          <w:tab/>
        </w:r>
        <w:r>
          <w:rPr>
            <w:noProof/>
            <w:webHidden/>
          </w:rPr>
          <w:fldChar w:fldCharType="begin"/>
        </w:r>
        <w:r>
          <w:rPr>
            <w:noProof/>
            <w:webHidden/>
          </w:rPr>
          <w:instrText xml:space="preserve"> PAGEREF _Toc52901488 \h </w:instrText>
        </w:r>
        <w:r>
          <w:rPr>
            <w:noProof/>
            <w:webHidden/>
          </w:rPr>
        </w:r>
        <w:r>
          <w:rPr>
            <w:noProof/>
            <w:webHidden/>
          </w:rPr>
          <w:fldChar w:fldCharType="separate"/>
        </w:r>
        <w:r>
          <w:rPr>
            <w:noProof/>
            <w:webHidden/>
          </w:rPr>
          <w:t>25</w:t>
        </w:r>
        <w:r>
          <w:rPr>
            <w:noProof/>
            <w:webHidden/>
          </w:rPr>
          <w:fldChar w:fldCharType="end"/>
        </w:r>
      </w:hyperlink>
    </w:p>
    <w:p w14:paraId="2436B393" w14:textId="70719EA4"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89" w:history="1">
        <w:r w:rsidRPr="0047623A">
          <w:rPr>
            <w:rStyle w:val="Hyperlink"/>
            <w:noProof/>
          </w:rPr>
          <w:t>2.13.</w:t>
        </w:r>
        <w:r>
          <w:rPr>
            <w:rFonts w:asciiTheme="minorHAnsi" w:eastAsiaTheme="minorEastAsia" w:hAnsiTheme="minorHAnsi" w:cstheme="minorBidi"/>
            <w:smallCaps w:val="0"/>
            <w:noProof/>
            <w:sz w:val="22"/>
            <w:lang w:eastAsia="en-GB" w:bidi="ar-SA"/>
          </w:rPr>
          <w:tab/>
        </w:r>
        <w:r w:rsidRPr="0047623A">
          <w:rPr>
            <w:rStyle w:val="Hyperlink"/>
            <w:noProof/>
          </w:rPr>
          <w:t>The Link Class</w:t>
        </w:r>
        <w:r>
          <w:rPr>
            <w:noProof/>
            <w:webHidden/>
          </w:rPr>
          <w:tab/>
        </w:r>
        <w:r>
          <w:rPr>
            <w:noProof/>
            <w:webHidden/>
          </w:rPr>
          <w:fldChar w:fldCharType="begin"/>
        </w:r>
        <w:r>
          <w:rPr>
            <w:noProof/>
            <w:webHidden/>
          </w:rPr>
          <w:instrText xml:space="preserve"> PAGEREF _Toc52901489 \h </w:instrText>
        </w:r>
        <w:r>
          <w:rPr>
            <w:noProof/>
            <w:webHidden/>
          </w:rPr>
        </w:r>
        <w:r>
          <w:rPr>
            <w:noProof/>
            <w:webHidden/>
          </w:rPr>
          <w:fldChar w:fldCharType="separate"/>
        </w:r>
        <w:r>
          <w:rPr>
            <w:noProof/>
            <w:webHidden/>
          </w:rPr>
          <w:t>26</w:t>
        </w:r>
        <w:r>
          <w:rPr>
            <w:noProof/>
            <w:webHidden/>
          </w:rPr>
          <w:fldChar w:fldCharType="end"/>
        </w:r>
      </w:hyperlink>
    </w:p>
    <w:p w14:paraId="6193D55C" w14:textId="45F5E703"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90" w:history="1">
        <w:r w:rsidRPr="0047623A">
          <w:rPr>
            <w:rStyle w:val="Hyperlink"/>
            <w:noProof/>
            <w:lang w:eastAsia="en-GB"/>
          </w:rPr>
          <w:t>2.13.1.</w:t>
        </w:r>
        <w:r>
          <w:rPr>
            <w:rFonts w:asciiTheme="minorHAnsi" w:eastAsiaTheme="minorEastAsia" w:hAnsiTheme="minorHAnsi" w:cstheme="minorBidi"/>
            <w:i w:val="0"/>
            <w:iCs w:val="0"/>
            <w:noProof/>
            <w:sz w:val="22"/>
            <w:lang w:eastAsia="en-GB" w:bidi="ar-SA"/>
          </w:rPr>
          <w:tab/>
        </w:r>
        <w:r w:rsidRPr="0047623A">
          <w:rPr>
            <w:rStyle w:val="Hyperlink"/>
            <w:noProof/>
            <w:lang w:eastAsia="en-GB"/>
          </w:rPr>
          <w:t>ID</w:t>
        </w:r>
        <w:r>
          <w:rPr>
            <w:noProof/>
            <w:webHidden/>
          </w:rPr>
          <w:tab/>
        </w:r>
        <w:r>
          <w:rPr>
            <w:noProof/>
            <w:webHidden/>
          </w:rPr>
          <w:fldChar w:fldCharType="begin"/>
        </w:r>
        <w:r>
          <w:rPr>
            <w:noProof/>
            <w:webHidden/>
          </w:rPr>
          <w:instrText xml:space="preserve"> PAGEREF _Toc52901490 \h </w:instrText>
        </w:r>
        <w:r>
          <w:rPr>
            <w:noProof/>
            <w:webHidden/>
          </w:rPr>
        </w:r>
        <w:r>
          <w:rPr>
            <w:noProof/>
            <w:webHidden/>
          </w:rPr>
          <w:fldChar w:fldCharType="separate"/>
        </w:r>
        <w:r>
          <w:rPr>
            <w:noProof/>
            <w:webHidden/>
          </w:rPr>
          <w:t>26</w:t>
        </w:r>
        <w:r>
          <w:rPr>
            <w:noProof/>
            <w:webHidden/>
          </w:rPr>
          <w:fldChar w:fldCharType="end"/>
        </w:r>
      </w:hyperlink>
    </w:p>
    <w:p w14:paraId="7F6D04C8" w14:textId="321A8926"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91" w:history="1">
        <w:r w:rsidRPr="0047623A">
          <w:rPr>
            <w:rStyle w:val="Hyperlink"/>
            <w:noProof/>
            <w:lang w:eastAsia="en-GB"/>
          </w:rPr>
          <w:t>2.13.1.</w:t>
        </w:r>
        <w:r>
          <w:rPr>
            <w:rFonts w:asciiTheme="minorHAnsi" w:eastAsiaTheme="minorEastAsia" w:hAnsiTheme="minorHAnsi" w:cstheme="minorBidi"/>
            <w:i w:val="0"/>
            <w:iCs w:val="0"/>
            <w:noProof/>
            <w:sz w:val="22"/>
            <w:lang w:eastAsia="en-GB" w:bidi="ar-SA"/>
          </w:rPr>
          <w:tab/>
        </w:r>
        <w:r w:rsidRPr="0047623A">
          <w:rPr>
            <w:rStyle w:val="Hyperlink"/>
            <w:noProof/>
            <w:lang w:eastAsia="en-GB"/>
          </w:rPr>
          <w:t>URL</w:t>
        </w:r>
        <w:r>
          <w:rPr>
            <w:noProof/>
            <w:webHidden/>
          </w:rPr>
          <w:tab/>
        </w:r>
        <w:r>
          <w:rPr>
            <w:noProof/>
            <w:webHidden/>
          </w:rPr>
          <w:fldChar w:fldCharType="begin"/>
        </w:r>
        <w:r>
          <w:rPr>
            <w:noProof/>
            <w:webHidden/>
          </w:rPr>
          <w:instrText xml:space="preserve"> PAGEREF _Toc52901491 \h </w:instrText>
        </w:r>
        <w:r>
          <w:rPr>
            <w:noProof/>
            <w:webHidden/>
          </w:rPr>
        </w:r>
        <w:r>
          <w:rPr>
            <w:noProof/>
            <w:webHidden/>
          </w:rPr>
          <w:fldChar w:fldCharType="separate"/>
        </w:r>
        <w:r>
          <w:rPr>
            <w:noProof/>
            <w:webHidden/>
          </w:rPr>
          <w:t>26</w:t>
        </w:r>
        <w:r>
          <w:rPr>
            <w:noProof/>
            <w:webHidden/>
          </w:rPr>
          <w:fldChar w:fldCharType="end"/>
        </w:r>
      </w:hyperlink>
    </w:p>
    <w:p w14:paraId="145D6F1C" w14:textId="362A9FD9"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92" w:history="1">
        <w:r w:rsidRPr="0047623A">
          <w:rPr>
            <w:rStyle w:val="Hyperlink"/>
            <w:noProof/>
            <w:lang w:eastAsia="en-GB"/>
          </w:rPr>
          <w:t>2.13.1.</w:t>
        </w:r>
        <w:r>
          <w:rPr>
            <w:rFonts w:asciiTheme="minorHAnsi" w:eastAsiaTheme="minorEastAsia" w:hAnsiTheme="minorHAnsi" w:cstheme="minorBidi"/>
            <w:i w:val="0"/>
            <w:iCs w:val="0"/>
            <w:noProof/>
            <w:sz w:val="22"/>
            <w:lang w:eastAsia="en-GB" w:bidi="ar-SA"/>
          </w:rPr>
          <w:tab/>
        </w:r>
        <w:r w:rsidRPr="0047623A">
          <w:rPr>
            <w:rStyle w:val="Hyperlink"/>
            <w:noProof/>
            <w:lang w:eastAsia="en-GB"/>
          </w:rPr>
          <w:t>Name</w:t>
        </w:r>
        <w:r>
          <w:rPr>
            <w:noProof/>
            <w:webHidden/>
          </w:rPr>
          <w:tab/>
        </w:r>
        <w:r>
          <w:rPr>
            <w:noProof/>
            <w:webHidden/>
          </w:rPr>
          <w:fldChar w:fldCharType="begin"/>
        </w:r>
        <w:r>
          <w:rPr>
            <w:noProof/>
            <w:webHidden/>
          </w:rPr>
          <w:instrText xml:space="preserve"> PAGEREF _Toc52901492 \h </w:instrText>
        </w:r>
        <w:r>
          <w:rPr>
            <w:noProof/>
            <w:webHidden/>
          </w:rPr>
        </w:r>
        <w:r>
          <w:rPr>
            <w:noProof/>
            <w:webHidden/>
          </w:rPr>
          <w:fldChar w:fldCharType="separate"/>
        </w:r>
        <w:r>
          <w:rPr>
            <w:noProof/>
            <w:webHidden/>
          </w:rPr>
          <w:t>26</w:t>
        </w:r>
        <w:r>
          <w:rPr>
            <w:noProof/>
            <w:webHidden/>
          </w:rPr>
          <w:fldChar w:fldCharType="end"/>
        </w:r>
      </w:hyperlink>
    </w:p>
    <w:p w14:paraId="5F7C41CA" w14:textId="58CAFB24"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93" w:history="1">
        <w:r w:rsidRPr="0047623A">
          <w:rPr>
            <w:rStyle w:val="Hyperlink"/>
            <w:noProof/>
            <w:lang w:eastAsia="en-GB"/>
          </w:rPr>
          <w:t>2.13.1.</w:t>
        </w:r>
        <w:r>
          <w:rPr>
            <w:rFonts w:asciiTheme="minorHAnsi" w:eastAsiaTheme="minorEastAsia" w:hAnsiTheme="minorHAnsi" w:cstheme="minorBidi"/>
            <w:i w:val="0"/>
            <w:iCs w:val="0"/>
            <w:noProof/>
            <w:sz w:val="22"/>
            <w:lang w:eastAsia="en-GB" w:bidi="ar-SA"/>
          </w:rPr>
          <w:tab/>
        </w:r>
        <w:r w:rsidRPr="0047623A">
          <w:rPr>
            <w:rStyle w:val="Hyperlink"/>
            <w:noProof/>
            <w:lang w:eastAsia="en-GB"/>
          </w:rPr>
          <w:t>Description</w:t>
        </w:r>
        <w:r>
          <w:rPr>
            <w:noProof/>
            <w:webHidden/>
          </w:rPr>
          <w:tab/>
        </w:r>
        <w:r>
          <w:rPr>
            <w:noProof/>
            <w:webHidden/>
          </w:rPr>
          <w:fldChar w:fldCharType="begin"/>
        </w:r>
        <w:r>
          <w:rPr>
            <w:noProof/>
            <w:webHidden/>
          </w:rPr>
          <w:instrText xml:space="preserve"> PAGEREF _Toc52901493 \h </w:instrText>
        </w:r>
        <w:r>
          <w:rPr>
            <w:noProof/>
            <w:webHidden/>
          </w:rPr>
        </w:r>
        <w:r>
          <w:rPr>
            <w:noProof/>
            <w:webHidden/>
          </w:rPr>
          <w:fldChar w:fldCharType="separate"/>
        </w:r>
        <w:r>
          <w:rPr>
            <w:noProof/>
            <w:webHidden/>
          </w:rPr>
          <w:t>26</w:t>
        </w:r>
        <w:r>
          <w:rPr>
            <w:noProof/>
            <w:webHidden/>
          </w:rPr>
          <w:fldChar w:fldCharType="end"/>
        </w:r>
      </w:hyperlink>
    </w:p>
    <w:p w14:paraId="3CF4BA33" w14:textId="333AE1F8"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94" w:history="1">
        <w:r w:rsidRPr="0047623A">
          <w:rPr>
            <w:rStyle w:val="Hyperlink"/>
            <w:noProof/>
            <w:lang w:eastAsia="en-GB"/>
          </w:rPr>
          <w:t>2.13.1.</w:t>
        </w:r>
        <w:r>
          <w:rPr>
            <w:rFonts w:asciiTheme="minorHAnsi" w:eastAsiaTheme="minorEastAsia" w:hAnsiTheme="minorHAnsi" w:cstheme="minorBidi"/>
            <w:i w:val="0"/>
            <w:iCs w:val="0"/>
            <w:noProof/>
            <w:sz w:val="22"/>
            <w:lang w:eastAsia="en-GB" w:bidi="ar-SA"/>
          </w:rPr>
          <w:tab/>
        </w:r>
        <w:r w:rsidRPr="0047623A">
          <w:rPr>
            <w:rStyle w:val="Hyperlink"/>
            <w:noProof/>
            <w:lang w:eastAsia="en-GB"/>
          </w:rPr>
          <w:t>URL Type</w:t>
        </w:r>
        <w:r>
          <w:rPr>
            <w:noProof/>
            <w:webHidden/>
          </w:rPr>
          <w:tab/>
        </w:r>
        <w:r>
          <w:rPr>
            <w:noProof/>
            <w:webHidden/>
          </w:rPr>
          <w:fldChar w:fldCharType="begin"/>
        </w:r>
        <w:r>
          <w:rPr>
            <w:noProof/>
            <w:webHidden/>
          </w:rPr>
          <w:instrText xml:space="preserve"> PAGEREF _Toc52901494 \h </w:instrText>
        </w:r>
        <w:r>
          <w:rPr>
            <w:noProof/>
            <w:webHidden/>
          </w:rPr>
        </w:r>
        <w:r>
          <w:rPr>
            <w:noProof/>
            <w:webHidden/>
          </w:rPr>
          <w:fldChar w:fldCharType="separate"/>
        </w:r>
        <w:r>
          <w:rPr>
            <w:noProof/>
            <w:webHidden/>
          </w:rPr>
          <w:t>27</w:t>
        </w:r>
        <w:r>
          <w:rPr>
            <w:noProof/>
            <w:webHidden/>
          </w:rPr>
          <w:fldChar w:fldCharType="end"/>
        </w:r>
      </w:hyperlink>
    </w:p>
    <w:p w14:paraId="13980BE0" w14:textId="6AB6687B"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95" w:history="1">
        <w:r w:rsidRPr="0047623A">
          <w:rPr>
            <w:rStyle w:val="Hyperlink"/>
            <w:noProof/>
          </w:rPr>
          <w:t>2.13.1.</w:t>
        </w:r>
        <w:r>
          <w:rPr>
            <w:rFonts w:asciiTheme="minorHAnsi" w:eastAsiaTheme="minorEastAsia" w:hAnsiTheme="minorHAnsi" w:cstheme="minorBidi"/>
            <w:i w:val="0"/>
            <w:iCs w:val="0"/>
            <w:noProof/>
            <w:sz w:val="22"/>
            <w:lang w:eastAsia="en-GB" w:bidi="ar-SA"/>
          </w:rPr>
          <w:tab/>
        </w:r>
        <w:r w:rsidRPr="0047623A">
          <w:rPr>
            <w:rStyle w:val="Hyperlink"/>
            <w:noProof/>
          </w:rPr>
          <w:t>Content Type</w:t>
        </w:r>
        <w:r>
          <w:rPr>
            <w:noProof/>
            <w:webHidden/>
          </w:rPr>
          <w:tab/>
        </w:r>
        <w:r>
          <w:rPr>
            <w:noProof/>
            <w:webHidden/>
          </w:rPr>
          <w:fldChar w:fldCharType="begin"/>
        </w:r>
        <w:r>
          <w:rPr>
            <w:noProof/>
            <w:webHidden/>
          </w:rPr>
          <w:instrText xml:space="preserve"> PAGEREF _Toc52901495 \h </w:instrText>
        </w:r>
        <w:r>
          <w:rPr>
            <w:noProof/>
            <w:webHidden/>
          </w:rPr>
        </w:r>
        <w:r>
          <w:rPr>
            <w:noProof/>
            <w:webHidden/>
          </w:rPr>
          <w:fldChar w:fldCharType="separate"/>
        </w:r>
        <w:r>
          <w:rPr>
            <w:noProof/>
            <w:webHidden/>
          </w:rPr>
          <w:t>27</w:t>
        </w:r>
        <w:r>
          <w:rPr>
            <w:noProof/>
            <w:webHidden/>
          </w:rPr>
          <w:fldChar w:fldCharType="end"/>
        </w:r>
      </w:hyperlink>
    </w:p>
    <w:p w14:paraId="4B0C3F94" w14:textId="32D86A81"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96" w:history="1">
        <w:r w:rsidRPr="0047623A">
          <w:rPr>
            <w:rStyle w:val="Hyperlink"/>
            <w:noProof/>
          </w:rPr>
          <w:t>2.13.1.</w:t>
        </w:r>
        <w:r>
          <w:rPr>
            <w:rFonts w:asciiTheme="minorHAnsi" w:eastAsiaTheme="minorEastAsia" w:hAnsiTheme="minorHAnsi" w:cstheme="minorBidi"/>
            <w:i w:val="0"/>
            <w:iCs w:val="0"/>
            <w:noProof/>
            <w:sz w:val="22"/>
            <w:lang w:eastAsia="en-GB" w:bidi="ar-SA"/>
          </w:rPr>
          <w:tab/>
        </w:r>
        <w:r w:rsidRPr="0047623A">
          <w:rPr>
            <w:rStyle w:val="Hyperlink"/>
            <w:noProof/>
          </w:rPr>
          <w:t>Information Area</w:t>
        </w:r>
        <w:r>
          <w:rPr>
            <w:noProof/>
            <w:webHidden/>
          </w:rPr>
          <w:tab/>
        </w:r>
        <w:r>
          <w:rPr>
            <w:noProof/>
            <w:webHidden/>
          </w:rPr>
          <w:fldChar w:fldCharType="begin"/>
        </w:r>
        <w:r>
          <w:rPr>
            <w:noProof/>
            <w:webHidden/>
          </w:rPr>
          <w:instrText xml:space="preserve"> PAGEREF _Toc52901496 \h </w:instrText>
        </w:r>
        <w:r>
          <w:rPr>
            <w:noProof/>
            <w:webHidden/>
          </w:rPr>
        </w:r>
        <w:r>
          <w:rPr>
            <w:noProof/>
            <w:webHidden/>
          </w:rPr>
          <w:fldChar w:fldCharType="separate"/>
        </w:r>
        <w:r>
          <w:rPr>
            <w:noProof/>
            <w:webHidden/>
          </w:rPr>
          <w:t>27</w:t>
        </w:r>
        <w:r>
          <w:rPr>
            <w:noProof/>
            <w:webHidden/>
          </w:rPr>
          <w:fldChar w:fldCharType="end"/>
        </w:r>
      </w:hyperlink>
    </w:p>
    <w:p w14:paraId="2FEFFB3D" w14:textId="76ABFDE5"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97" w:history="1">
        <w:r w:rsidRPr="0047623A">
          <w:rPr>
            <w:rStyle w:val="Hyperlink"/>
            <w:noProof/>
          </w:rPr>
          <w:t>2.13.1.</w:t>
        </w:r>
        <w:r>
          <w:rPr>
            <w:rFonts w:asciiTheme="minorHAnsi" w:eastAsiaTheme="minorEastAsia" w:hAnsiTheme="minorHAnsi" w:cstheme="minorBidi"/>
            <w:i w:val="0"/>
            <w:iCs w:val="0"/>
            <w:noProof/>
            <w:sz w:val="22"/>
            <w:lang w:eastAsia="en-GB" w:bidi="ar-SA"/>
          </w:rPr>
          <w:tab/>
        </w:r>
        <w:r w:rsidRPr="0047623A">
          <w:rPr>
            <w:rStyle w:val="Hyperlink"/>
            <w:noProof/>
          </w:rPr>
          <w:t>Country</w:t>
        </w:r>
        <w:r>
          <w:rPr>
            <w:noProof/>
            <w:webHidden/>
          </w:rPr>
          <w:tab/>
        </w:r>
        <w:r>
          <w:rPr>
            <w:noProof/>
            <w:webHidden/>
          </w:rPr>
          <w:fldChar w:fldCharType="begin"/>
        </w:r>
        <w:r>
          <w:rPr>
            <w:noProof/>
            <w:webHidden/>
          </w:rPr>
          <w:instrText xml:space="preserve"> PAGEREF _Toc52901497 \h </w:instrText>
        </w:r>
        <w:r>
          <w:rPr>
            <w:noProof/>
            <w:webHidden/>
          </w:rPr>
        </w:r>
        <w:r>
          <w:rPr>
            <w:noProof/>
            <w:webHidden/>
          </w:rPr>
          <w:fldChar w:fldCharType="separate"/>
        </w:r>
        <w:r>
          <w:rPr>
            <w:noProof/>
            <w:webHidden/>
          </w:rPr>
          <w:t>27</w:t>
        </w:r>
        <w:r>
          <w:rPr>
            <w:noProof/>
            <w:webHidden/>
          </w:rPr>
          <w:fldChar w:fldCharType="end"/>
        </w:r>
      </w:hyperlink>
    </w:p>
    <w:p w14:paraId="24863146" w14:textId="33111EB9"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498" w:history="1">
        <w:r w:rsidRPr="0047623A">
          <w:rPr>
            <w:rStyle w:val="Hyperlink"/>
            <w:noProof/>
          </w:rPr>
          <w:t>2.13.2.</w:t>
        </w:r>
        <w:r>
          <w:rPr>
            <w:rFonts w:asciiTheme="minorHAnsi" w:eastAsiaTheme="minorEastAsia" w:hAnsiTheme="minorHAnsi" w:cstheme="minorBidi"/>
            <w:i w:val="0"/>
            <w:iCs w:val="0"/>
            <w:noProof/>
            <w:sz w:val="22"/>
            <w:lang w:eastAsia="en-GB" w:bidi="ar-SA"/>
          </w:rPr>
          <w:tab/>
        </w:r>
        <w:r w:rsidRPr="0047623A">
          <w:rPr>
            <w:rStyle w:val="Hyperlink"/>
            <w:noProof/>
          </w:rPr>
          <w:t>Internal Location</w:t>
        </w:r>
        <w:r>
          <w:rPr>
            <w:noProof/>
            <w:webHidden/>
          </w:rPr>
          <w:tab/>
        </w:r>
        <w:r>
          <w:rPr>
            <w:noProof/>
            <w:webHidden/>
          </w:rPr>
          <w:fldChar w:fldCharType="begin"/>
        </w:r>
        <w:r>
          <w:rPr>
            <w:noProof/>
            <w:webHidden/>
          </w:rPr>
          <w:instrText xml:space="preserve"> PAGEREF _Toc52901498 \h </w:instrText>
        </w:r>
        <w:r>
          <w:rPr>
            <w:noProof/>
            <w:webHidden/>
          </w:rPr>
        </w:r>
        <w:r>
          <w:rPr>
            <w:noProof/>
            <w:webHidden/>
          </w:rPr>
          <w:fldChar w:fldCharType="separate"/>
        </w:r>
        <w:r>
          <w:rPr>
            <w:noProof/>
            <w:webHidden/>
          </w:rPr>
          <w:t>27</w:t>
        </w:r>
        <w:r>
          <w:rPr>
            <w:noProof/>
            <w:webHidden/>
          </w:rPr>
          <w:fldChar w:fldCharType="end"/>
        </w:r>
      </w:hyperlink>
    </w:p>
    <w:p w14:paraId="4B1D034D" w14:textId="1660EC0A"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499" w:history="1">
        <w:r w:rsidRPr="0047623A">
          <w:rPr>
            <w:rStyle w:val="Hyperlink"/>
            <w:noProof/>
          </w:rPr>
          <w:t>2.14.</w:t>
        </w:r>
        <w:r>
          <w:rPr>
            <w:rFonts w:asciiTheme="minorHAnsi" w:eastAsiaTheme="minorEastAsia" w:hAnsiTheme="minorHAnsi" w:cstheme="minorBidi"/>
            <w:smallCaps w:val="0"/>
            <w:noProof/>
            <w:sz w:val="22"/>
            <w:lang w:eastAsia="en-GB" w:bidi="ar-SA"/>
          </w:rPr>
          <w:tab/>
        </w:r>
        <w:r w:rsidRPr="0047623A">
          <w:rPr>
            <w:rStyle w:val="Hyperlink"/>
            <w:noProof/>
          </w:rPr>
          <w:t>The Agent Class</w:t>
        </w:r>
        <w:r>
          <w:rPr>
            <w:noProof/>
            <w:webHidden/>
          </w:rPr>
          <w:tab/>
        </w:r>
        <w:r>
          <w:rPr>
            <w:noProof/>
            <w:webHidden/>
          </w:rPr>
          <w:fldChar w:fldCharType="begin"/>
        </w:r>
        <w:r>
          <w:rPr>
            <w:noProof/>
            <w:webHidden/>
          </w:rPr>
          <w:instrText xml:space="preserve"> PAGEREF _Toc52901499 \h </w:instrText>
        </w:r>
        <w:r>
          <w:rPr>
            <w:noProof/>
            <w:webHidden/>
          </w:rPr>
        </w:r>
        <w:r>
          <w:rPr>
            <w:noProof/>
            <w:webHidden/>
          </w:rPr>
          <w:fldChar w:fldCharType="separate"/>
        </w:r>
        <w:r>
          <w:rPr>
            <w:noProof/>
            <w:webHidden/>
          </w:rPr>
          <w:t>28</w:t>
        </w:r>
        <w:r>
          <w:rPr>
            <w:noProof/>
            <w:webHidden/>
          </w:rPr>
          <w:fldChar w:fldCharType="end"/>
        </w:r>
      </w:hyperlink>
    </w:p>
    <w:p w14:paraId="331475A5" w14:textId="3054FDE6"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500" w:history="1">
        <w:r w:rsidRPr="0047623A">
          <w:rPr>
            <w:rStyle w:val="Hyperlink"/>
            <w:noProof/>
          </w:rPr>
          <w:t>2.14.1.</w:t>
        </w:r>
        <w:r>
          <w:rPr>
            <w:rFonts w:asciiTheme="minorHAnsi" w:eastAsiaTheme="minorEastAsia" w:hAnsiTheme="minorHAnsi" w:cstheme="minorBidi"/>
            <w:i w:val="0"/>
            <w:iCs w:val="0"/>
            <w:noProof/>
            <w:sz w:val="22"/>
            <w:lang w:eastAsia="en-GB" w:bidi="ar-SA"/>
          </w:rPr>
          <w:tab/>
        </w:r>
        <w:r w:rsidRPr="0047623A">
          <w:rPr>
            <w:rStyle w:val="Hyperlink"/>
            <w:noProof/>
          </w:rPr>
          <w:t>Name</w:t>
        </w:r>
        <w:r>
          <w:rPr>
            <w:noProof/>
            <w:webHidden/>
          </w:rPr>
          <w:tab/>
        </w:r>
        <w:r>
          <w:rPr>
            <w:noProof/>
            <w:webHidden/>
          </w:rPr>
          <w:fldChar w:fldCharType="begin"/>
        </w:r>
        <w:r>
          <w:rPr>
            <w:noProof/>
            <w:webHidden/>
          </w:rPr>
          <w:instrText xml:space="preserve"> PAGEREF _Toc52901500 \h </w:instrText>
        </w:r>
        <w:r>
          <w:rPr>
            <w:noProof/>
            <w:webHidden/>
          </w:rPr>
        </w:r>
        <w:r>
          <w:rPr>
            <w:noProof/>
            <w:webHidden/>
          </w:rPr>
          <w:fldChar w:fldCharType="separate"/>
        </w:r>
        <w:r>
          <w:rPr>
            <w:noProof/>
            <w:webHidden/>
          </w:rPr>
          <w:t>28</w:t>
        </w:r>
        <w:r>
          <w:rPr>
            <w:noProof/>
            <w:webHidden/>
          </w:rPr>
          <w:fldChar w:fldCharType="end"/>
        </w:r>
      </w:hyperlink>
    </w:p>
    <w:p w14:paraId="32F1F829" w14:textId="3CDB377F"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501" w:history="1">
        <w:r w:rsidRPr="0047623A">
          <w:rPr>
            <w:rStyle w:val="Hyperlink"/>
            <w:noProof/>
          </w:rPr>
          <w:t>2.15.</w:t>
        </w:r>
        <w:r>
          <w:rPr>
            <w:rFonts w:asciiTheme="minorHAnsi" w:eastAsiaTheme="minorEastAsia" w:hAnsiTheme="minorHAnsi" w:cstheme="minorBidi"/>
            <w:smallCaps w:val="0"/>
            <w:noProof/>
            <w:sz w:val="22"/>
            <w:lang w:eastAsia="en-GB" w:bidi="ar-SA"/>
          </w:rPr>
          <w:tab/>
        </w:r>
        <w:r w:rsidRPr="0047623A">
          <w:rPr>
            <w:rStyle w:val="Hyperlink"/>
            <w:noProof/>
          </w:rPr>
          <w:t>The Public Organisation Class</w:t>
        </w:r>
        <w:r>
          <w:rPr>
            <w:noProof/>
            <w:webHidden/>
          </w:rPr>
          <w:tab/>
        </w:r>
        <w:r>
          <w:rPr>
            <w:noProof/>
            <w:webHidden/>
          </w:rPr>
          <w:fldChar w:fldCharType="begin"/>
        </w:r>
        <w:r>
          <w:rPr>
            <w:noProof/>
            <w:webHidden/>
          </w:rPr>
          <w:instrText xml:space="preserve"> PAGEREF _Toc52901501 \h </w:instrText>
        </w:r>
        <w:r>
          <w:rPr>
            <w:noProof/>
            <w:webHidden/>
          </w:rPr>
        </w:r>
        <w:r>
          <w:rPr>
            <w:noProof/>
            <w:webHidden/>
          </w:rPr>
          <w:fldChar w:fldCharType="separate"/>
        </w:r>
        <w:r>
          <w:rPr>
            <w:noProof/>
            <w:webHidden/>
          </w:rPr>
          <w:t>28</w:t>
        </w:r>
        <w:r>
          <w:rPr>
            <w:noProof/>
            <w:webHidden/>
          </w:rPr>
          <w:fldChar w:fldCharType="end"/>
        </w:r>
      </w:hyperlink>
    </w:p>
    <w:p w14:paraId="07C9FFBC" w14:textId="730E083E"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502" w:history="1">
        <w:r w:rsidRPr="0047623A">
          <w:rPr>
            <w:rStyle w:val="Hyperlink"/>
            <w:noProof/>
          </w:rPr>
          <w:t>2.15.1.</w:t>
        </w:r>
        <w:r>
          <w:rPr>
            <w:rFonts w:asciiTheme="minorHAnsi" w:eastAsiaTheme="minorEastAsia" w:hAnsiTheme="minorHAnsi" w:cstheme="minorBidi"/>
            <w:i w:val="0"/>
            <w:iCs w:val="0"/>
            <w:noProof/>
            <w:sz w:val="22"/>
            <w:lang w:eastAsia="en-GB" w:bidi="ar-SA"/>
          </w:rPr>
          <w:tab/>
        </w:r>
        <w:r w:rsidRPr="0047623A">
          <w:rPr>
            <w:rStyle w:val="Hyperlink"/>
            <w:noProof/>
          </w:rPr>
          <w:t>Preferred label</w:t>
        </w:r>
        <w:r>
          <w:rPr>
            <w:noProof/>
            <w:webHidden/>
          </w:rPr>
          <w:tab/>
        </w:r>
        <w:r>
          <w:rPr>
            <w:noProof/>
            <w:webHidden/>
          </w:rPr>
          <w:fldChar w:fldCharType="begin"/>
        </w:r>
        <w:r>
          <w:rPr>
            <w:noProof/>
            <w:webHidden/>
          </w:rPr>
          <w:instrText xml:space="preserve"> PAGEREF _Toc52901502 \h </w:instrText>
        </w:r>
        <w:r>
          <w:rPr>
            <w:noProof/>
            <w:webHidden/>
          </w:rPr>
        </w:r>
        <w:r>
          <w:rPr>
            <w:noProof/>
            <w:webHidden/>
          </w:rPr>
          <w:fldChar w:fldCharType="separate"/>
        </w:r>
        <w:r>
          <w:rPr>
            <w:noProof/>
            <w:webHidden/>
          </w:rPr>
          <w:t>29</w:t>
        </w:r>
        <w:r>
          <w:rPr>
            <w:noProof/>
            <w:webHidden/>
          </w:rPr>
          <w:fldChar w:fldCharType="end"/>
        </w:r>
      </w:hyperlink>
    </w:p>
    <w:p w14:paraId="6B6483AB" w14:textId="1C8C1C58"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503" w:history="1">
        <w:r w:rsidRPr="0047623A">
          <w:rPr>
            <w:rStyle w:val="Hyperlink"/>
            <w:noProof/>
          </w:rPr>
          <w:t>2.16.</w:t>
        </w:r>
        <w:r>
          <w:rPr>
            <w:rFonts w:asciiTheme="minorHAnsi" w:eastAsiaTheme="minorEastAsia" w:hAnsiTheme="minorHAnsi" w:cstheme="minorBidi"/>
            <w:smallCaps w:val="0"/>
            <w:noProof/>
            <w:sz w:val="22"/>
            <w:lang w:eastAsia="en-GB" w:bidi="ar-SA"/>
          </w:rPr>
          <w:tab/>
        </w:r>
        <w:r w:rsidRPr="0047623A">
          <w:rPr>
            <w:rStyle w:val="Hyperlink"/>
            <w:noProof/>
          </w:rPr>
          <w:t>Organisation</w:t>
        </w:r>
        <w:r>
          <w:rPr>
            <w:noProof/>
            <w:webHidden/>
          </w:rPr>
          <w:tab/>
        </w:r>
        <w:r>
          <w:rPr>
            <w:noProof/>
            <w:webHidden/>
          </w:rPr>
          <w:fldChar w:fldCharType="begin"/>
        </w:r>
        <w:r>
          <w:rPr>
            <w:noProof/>
            <w:webHidden/>
          </w:rPr>
          <w:instrText xml:space="preserve"> PAGEREF _Toc52901503 \h </w:instrText>
        </w:r>
        <w:r>
          <w:rPr>
            <w:noProof/>
            <w:webHidden/>
          </w:rPr>
        </w:r>
        <w:r>
          <w:rPr>
            <w:noProof/>
            <w:webHidden/>
          </w:rPr>
          <w:fldChar w:fldCharType="separate"/>
        </w:r>
        <w:r>
          <w:rPr>
            <w:noProof/>
            <w:webHidden/>
          </w:rPr>
          <w:t>29</w:t>
        </w:r>
        <w:r>
          <w:rPr>
            <w:noProof/>
            <w:webHidden/>
          </w:rPr>
          <w:fldChar w:fldCharType="end"/>
        </w:r>
      </w:hyperlink>
    </w:p>
    <w:p w14:paraId="0A1C360E" w14:textId="7015787E"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504" w:history="1">
        <w:r w:rsidRPr="0047623A">
          <w:rPr>
            <w:rStyle w:val="Hyperlink"/>
            <w:noProof/>
          </w:rPr>
          <w:t>2.17.</w:t>
        </w:r>
        <w:r>
          <w:rPr>
            <w:rFonts w:asciiTheme="minorHAnsi" w:eastAsiaTheme="minorEastAsia" w:hAnsiTheme="minorHAnsi" w:cstheme="minorBidi"/>
            <w:smallCaps w:val="0"/>
            <w:noProof/>
            <w:sz w:val="22"/>
            <w:lang w:eastAsia="en-GB" w:bidi="ar-SA"/>
          </w:rPr>
          <w:tab/>
        </w:r>
        <w:r w:rsidRPr="0047623A">
          <w:rPr>
            <w:rStyle w:val="Hyperlink"/>
            <w:noProof/>
          </w:rPr>
          <w:t>Business</w:t>
        </w:r>
        <w:r>
          <w:rPr>
            <w:noProof/>
            <w:webHidden/>
          </w:rPr>
          <w:tab/>
        </w:r>
        <w:r>
          <w:rPr>
            <w:noProof/>
            <w:webHidden/>
          </w:rPr>
          <w:fldChar w:fldCharType="begin"/>
        </w:r>
        <w:r>
          <w:rPr>
            <w:noProof/>
            <w:webHidden/>
          </w:rPr>
          <w:instrText xml:space="preserve"> PAGEREF _Toc52901504 \h </w:instrText>
        </w:r>
        <w:r>
          <w:rPr>
            <w:noProof/>
            <w:webHidden/>
          </w:rPr>
        </w:r>
        <w:r>
          <w:rPr>
            <w:noProof/>
            <w:webHidden/>
          </w:rPr>
          <w:fldChar w:fldCharType="separate"/>
        </w:r>
        <w:r>
          <w:rPr>
            <w:noProof/>
            <w:webHidden/>
          </w:rPr>
          <w:t>29</w:t>
        </w:r>
        <w:r>
          <w:rPr>
            <w:noProof/>
            <w:webHidden/>
          </w:rPr>
          <w:fldChar w:fldCharType="end"/>
        </w:r>
      </w:hyperlink>
    </w:p>
    <w:p w14:paraId="77525F2B" w14:textId="71C6E863"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505" w:history="1">
        <w:r w:rsidRPr="0047623A">
          <w:rPr>
            <w:rStyle w:val="Hyperlink"/>
            <w:noProof/>
          </w:rPr>
          <w:t>2.18.</w:t>
        </w:r>
        <w:r>
          <w:rPr>
            <w:rFonts w:asciiTheme="minorHAnsi" w:eastAsiaTheme="minorEastAsia" w:hAnsiTheme="minorHAnsi" w:cstheme="minorBidi"/>
            <w:smallCaps w:val="0"/>
            <w:noProof/>
            <w:sz w:val="22"/>
            <w:lang w:eastAsia="en-GB" w:bidi="ar-SA"/>
          </w:rPr>
          <w:tab/>
        </w:r>
        <w:r w:rsidRPr="0047623A">
          <w:rPr>
            <w:rStyle w:val="Hyperlink"/>
            <w:noProof/>
          </w:rPr>
          <w:t>Person</w:t>
        </w:r>
        <w:r>
          <w:rPr>
            <w:noProof/>
            <w:webHidden/>
          </w:rPr>
          <w:tab/>
        </w:r>
        <w:r>
          <w:rPr>
            <w:noProof/>
            <w:webHidden/>
          </w:rPr>
          <w:fldChar w:fldCharType="begin"/>
        </w:r>
        <w:r>
          <w:rPr>
            <w:noProof/>
            <w:webHidden/>
          </w:rPr>
          <w:instrText xml:space="preserve"> PAGEREF _Toc52901505 \h </w:instrText>
        </w:r>
        <w:r>
          <w:rPr>
            <w:noProof/>
            <w:webHidden/>
          </w:rPr>
        </w:r>
        <w:r>
          <w:rPr>
            <w:noProof/>
            <w:webHidden/>
          </w:rPr>
          <w:fldChar w:fldCharType="separate"/>
        </w:r>
        <w:r>
          <w:rPr>
            <w:noProof/>
            <w:webHidden/>
          </w:rPr>
          <w:t>29</w:t>
        </w:r>
        <w:r>
          <w:rPr>
            <w:noProof/>
            <w:webHidden/>
          </w:rPr>
          <w:fldChar w:fldCharType="end"/>
        </w:r>
      </w:hyperlink>
    </w:p>
    <w:p w14:paraId="2E19FBA5" w14:textId="6B8EE9DE"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506" w:history="1">
        <w:r w:rsidRPr="0047623A">
          <w:rPr>
            <w:rStyle w:val="Hyperlink"/>
            <w:noProof/>
            <w:lang w:eastAsia="en-GB"/>
          </w:rPr>
          <w:t>2.18.1.</w:t>
        </w:r>
        <w:r>
          <w:rPr>
            <w:rFonts w:asciiTheme="minorHAnsi" w:eastAsiaTheme="minorEastAsia" w:hAnsiTheme="minorHAnsi" w:cstheme="minorBidi"/>
            <w:i w:val="0"/>
            <w:iCs w:val="0"/>
            <w:noProof/>
            <w:sz w:val="22"/>
            <w:lang w:eastAsia="en-GB" w:bidi="ar-SA"/>
          </w:rPr>
          <w:tab/>
        </w:r>
        <w:r w:rsidRPr="0047623A">
          <w:rPr>
            <w:rStyle w:val="Hyperlink"/>
            <w:noProof/>
            <w:lang w:eastAsia="en-GB"/>
          </w:rPr>
          <w:t>EU citizenship</w:t>
        </w:r>
        <w:r>
          <w:rPr>
            <w:noProof/>
            <w:webHidden/>
          </w:rPr>
          <w:tab/>
        </w:r>
        <w:r>
          <w:rPr>
            <w:noProof/>
            <w:webHidden/>
          </w:rPr>
          <w:fldChar w:fldCharType="begin"/>
        </w:r>
        <w:r>
          <w:rPr>
            <w:noProof/>
            <w:webHidden/>
          </w:rPr>
          <w:instrText xml:space="preserve"> PAGEREF _Toc52901506 \h </w:instrText>
        </w:r>
        <w:r>
          <w:rPr>
            <w:noProof/>
            <w:webHidden/>
          </w:rPr>
        </w:r>
        <w:r>
          <w:rPr>
            <w:noProof/>
            <w:webHidden/>
          </w:rPr>
          <w:fldChar w:fldCharType="separate"/>
        </w:r>
        <w:r>
          <w:rPr>
            <w:noProof/>
            <w:webHidden/>
          </w:rPr>
          <w:t>30</w:t>
        </w:r>
        <w:r>
          <w:rPr>
            <w:noProof/>
            <w:webHidden/>
          </w:rPr>
          <w:fldChar w:fldCharType="end"/>
        </w:r>
      </w:hyperlink>
    </w:p>
    <w:p w14:paraId="35D7A8B5" w14:textId="5137303D"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507" w:history="1">
        <w:r w:rsidRPr="0047623A">
          <w:rPr>
            <w:rStyle w:val="Hyperlink"/>
            <w:noProof/>
          </w:rPr>
          <w:t>2.19.</w:t>
        </w:r>
        <w:r>
          <w:rPr>
            <w:rFonts w:asciiTheme="minorHAnsi" w:eastAsiaTheme="minorEastAsia" w:hAnsiTheme="minorHAnsi" w:cstheme="minorBidi"/>
            <w:smallCaps w:val="0"/>
            <w:noProof/>
            <w:sz w:val="22"/>
            <w:lang w:eastAsia="en-GB" w:bidi="ar-SA"/>
          </w:rPr>
          <w:tab/>
        </w:r>
        <w:r w:rsidRPr="0047623A">
          <w:rPr>
            <w:rStyle w:val="Hyperlink"/>
            <w:noProof/>
          </w:rPr>
          <w:t>The Contact Point Class</w:t>
        </w:r>
        <w:r>
          <w:rPr>
            <w:noProof/>
            <w:webHidden/>
          </w:rPr>
          <w:tab/>
        </w:r>
        <w:r>
          <w:rPr>
            <w:noProof/>
            <w:webHidden/>
          </w:rPr>
          <w:fldChar w:fldCharType="begin"/>
        </w:r>
        <w:r>
          <w:rPr>
            <w:noProof/>
            <w:webHidden/>
          </w:rPr>
          <w:instrText xml:space="preserve"> PAGEREF _Toc52901507 \h </w:instrText>
        </w:r>
        <w:r>
          <w:rPr>
            <w:noProof/>
            <w:webHidden/>
          </w:rPr>
        </w:r>
        <w:r>
          <w:rPr>
            <w:noProof/>
            <w:webHidden/>
          </w:rPr>
          <w:fldChar w:fldCharType="separate"/>
        </w:r>
        <w:r>
          <w:rPr>
            <w:noProof/>
            <w:webHidden/>
          </w:rPr>
          <w:t>30</w:t>
        </w:r>
        <w:r>
          <w:rPr>
            <w:noProof/>
            <w:webHidden/>
          </w:rPr>
          <w:fldChar w:fldCharType="end"/>
        </w:r>
      </w:hyperlink>
    </w:p>
    <w:p w14:paraId="2D6FF156" w14:textId="10811974"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508" w:history="1">
        <w:r w:rsidRPr="0047623A">
          <w:rPr>
            <w:rStyle w:val="Hyperlink"/>
            <w:noProof/>
            <w:lang w:eastAsia="en-GB"/>
          </w:rPr>
          <w:t>2.19.1.</w:t>
        </w:r>
        <w:r>
          <w:rPr>
            <w:rFonts w:asciiTheme="minorHAnsi" w:eastAsiaTheme="minorEastAsia" w:hAnsiTheme="minorHAnsi" w:cstheme="minorBidi"/>
            <w:i w:val="0"/>
            <w:iCs w:val="0"/>
            <w:noProof/>
            <w:sz w:val="22"/>
            <w:lang w:eastAsia="en-GB" w:bidi="ar-SA"/>
          </w:rPr>
          <w:tab/>
        </w:r>
        <w:r w:rsidRPr="0047623A">
          <w:rPr>
            <w:rStyle w:val="Hyperlink"/>
            <w:noProof/>
            <w:lang w:eastAsia="en-GB"/>
          </w:rPr>
          <w:t>Phone number</w:t>
        </w:r>
        <w:r>
          <w:rPr>
            <w:noProof/>
            <w:webHidden/>
          </w:rPr>
          <w:tab/>
        </w:r>
        <w:r>
          <w:rPr>
            <w:noProof/>
            <w:webHidden/>
          </w:rPr>
          <w:fldChar w:fldCharType="begin"/>
        </w:r>
        <w:r>
          <w:rPr>
            <w:noProof/>
            <w:webHidden/>
          </w:rPr>
          <w:instrText xml:space="preserve"> PAGEREF _Toc52901508 \h </w:instrText>
        </w:r>
        <w:r>
          <w:rPr>
            <w:noProof/>
            <w:webHidden/>
          </w:rPr>
        </w:r>
        <w:r>
          <w:rPr>
            <w:noProof/>
            <w:webHidden/>
          </w:rPr>
          <w:fldChar w:fldCharType="separate"/>
        </w:r>
        <w:r>
          <w:rPr>
            <w:noProof/>
            <w:webHidden/>
          </w:rPr>
          <w:t>30</w:t>
        </w:r>
        <w:r>
          <w:rPr>
            <w:noProof/>
            <w:webHidden/>
          </w:rPr>
          <w:fldChar w:fldCharType="end"/>
        </w:r>
      </w:hyperlink>
    </w:p>
    <w:p w14:paraId="3A8A31F4" w14:textId="35742D90"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509" w:history="1">
        <w:r w:rsidRPr="0047623A">
          <w:rPr>
            <w:rStyle w:val="Hyperlink"/>
            <w:noProof/>
            <w:lang w:eastAsia="en-GB"/>
          </w:rPr>
          <w:t>2.19.2.</w:t>
        </w:r>
        <w:r>
          <w:rPr>
            <w:rFonts w:asciiTheme="minorHAnsi" w:eastAsiaTheme="minorEastAsia" w:hAnsiTheme="minorHAnsi" w:cstheme="minorBidi"/>
            <w:i w:val="0"/>
            <w:iCs w:val="0"/>
            <w:noProof/>
            <w:sz w:val="22"/>
            <w:lang w:eastAsia="en-GB" w:bidi="ar-SA"/>
          </w:rPr>
          <w:tab/>
        </w:r>
        <w:r w:rsidRPr="0047623A">
          <w:rPr>
            <w:rStyle w:val="Hyperlink"/>
            <w:noProof/>
            <w:lang w:eastAsia="en-GB"/>
          </w:rPr>
          <w:t>Email address</w:t>
        </w:r>
        <w:r>
          <w:rPr>
            <w:noProof/>
            <w:webHidden/>
          </w:rPr>
          <w:tab/>
        </w:r>
        <w:r>
          <w:rPr>
            <w:noProof/>
            <w:webHidden/>
          </w:rPr>
          <w:fldChar w:fldCharType="begin"/>
        </w:r>
        <w:r>
          <w:rPr>
            <w:noProof/>
            <w:webHidden/>
          </w:rPr>
          <w:instrText xml:space="preserve"> PAGEREF _Toc52901509 \h </w:instrText>
        </w:r>
        <w:r>
          <w:rPr>
            <w:noProof/>
            <w:webHidden/>
          </w:rPr>
        </w:r>
        <w:r>
          <w:rPr>
            <w:noProof/>
            <w:webHidden/>
          </w:rPr>
          <w:fldChar w:fldCharType="separate"/>
        </w:r>
        <w:r>
          <w:rPr>
            <w:noProof/>
            <w:webHidden/>
          </w:rPr>
          <w:t>30</w:t>
        </w:r>
        <w:r>
          <w:rPr>
            <w:noProof/>
            <w:webHidden/>
          </w:rPr>
          <w:fldChar w:fldCharType="end"/>
        </w:r>
      </w:hyperlink>
    </w:p>
    <w:p w14:paraId="62AB42F1" w14:textId="0469347C" w:rsidR="00C436DD" w:rsidRDefault="00C436DD">
      <w:pPr>
        <w:pStyle w:val="TOC2"/>
        <w:tabs>
          <w:tab w:val="left" w:pos="960"/>
          <w:tab w:val="right" w:leader="dot" w:pos="8495"/>
        </w:tabs>
        <w:rPr>
          <w:rFonts w:asciiTheme="minorHAnsi" w:eastAsiaTheme="minorEastAsia" w:hAnsiTheme="minorHAnsi" w:cstheme="minorBidi"/>
          <w:smallCaps w:val="0"/>
          <w:noProof/>
          <w:sz w:val="22"/>
          <w:lang w:eastAsia="en-GB" w:bidi="ar-SA"/>
        </w:rPr>
      </w:pPr>
      <w:hyperlink w:anchor="_Toc52901510" w:history="1">
        <w:r w:rsidRPr="0047623A">
          <w:rPr>
            <w:rStyle w:val="Hyperlink"/>
            <w:noProof/>
          </w:rPr>
          <w:t>2.20.</w:t>
        </w:r>
        <w:r>
          <w:rPr>
            <w:rFonts w:asciiTheme="minorHAnsi" w:eastAsiaTheme="minorEastAsia" w:hAnsiTheme="minorHAnsi" w:cstheme="minorBidi"/>
            <w:smallCaps w:val="0"/>
            <w:noProof/>
            <w:sz w:val="22"/>
            <w:lang w:eastAsia="en-GB" w:bidi="ar-SA"/>
          </w:rPr>
          <w:tab/>
        </w:r>
        <w:r w:rsidRPr="0047623A">
          <w:rPr>
            <w:rStyle w:val="Hyperlink"/>
            <w:noProof/>
          </w:rPr>
          <w:t>The Concept Class</w:t>
        </w:r>
        <w:r>
          <w:rPr>
            <w:noProof/>
            <w:webHidden/>
          </w:rPr>
          <w:tab/>
        </w:r>
        <w:r>
          <w:rPr>
            <w:noProof/>
            <w:webHidden/>
          </w:rPr>
          <w:fldChar w:fldCharType="begin"/>
        </w:r>
        <w:r>
          <w:rPr>
            <w:noProof/>
            <w:webHidden/>
          </w:rPr>
          <w:instrText xml:space="preserve"> PAGEREF _Toc52901510 \h </w:instrText>
        </w:r>
        <w:r>
          <w:rPr>
            <w:noProof/>
            <w:webHidden/>
          </w:rPr>
        </w:r>
        <w:r>
          <w:rPr>
            <w:noProof/>
            <w:webHidden/>
          </w:rPr>
          <w:fldChar w:fldCharType="separate"/>
        </w:r>
        <w:r>
          <w:rPr>
            <w:noProof/>
            <w:webHidden/>
          </w:rPr>
          <w:t>30</w:t>
        </w:r>
        <w:r>
          <w:rPr>
            <w:noProof/>
            <w:webHidden/>
          </w:rPr>
          <w:fldChar w:fldCharType="end"/>
        </w:r>
      </w:hyperlink>
    </w:p>
    <w:p w14:paraId="5F340791" w14:textId="040745D0" w:rsidR="00C436DD" w:rsidRDefault="00C436DD">
      <w:pPr>
        <w:pStyle w:val="TOC3"/>
        <w:tabs>
          <w:tab w:val="left" w:pos="1440"/>
          <w:tab w:val="right" w:leader="dot" w:pos="8495"/>
        </w:tabs>
        <w:rPr>
          <w:rFonts w:asciiTheme="minorHAnsi" w:eastAsiaTheme="minorEastAsia" w:hAnsiTheme="minorHAnsi" w:cstheme="minorBidi"/>
          <w:i w:val="0"/>
          <w:iCs w:val="0"/>
          <w:noProof/>
          <w:sz w:val="22"/>
          <w:lang w:eastAsia="en-GB" w:bidi="ar-SA"/>
        </w:rPr>
      </w:pPr>
      <w:hyperlink w:anchor="_Toc52901511" w:history="1">
        <w:r w:rsidRPr="0047623A">
          <w:rPr>
            <w:rStyle w:val="Hyperlink"/>
            <w:noProof/>
            <w:lang w:eastAsia="en-GB"/>
          </w:rPr>
          <w:t>2.20.1.</w:t>
        </w:r>
        <w:r>
          <w:rPr>
            <w:rFonts w:asciiTheme="minorHAnsi" w:eastAsiaTheme="minorEastAsia" w:hAnsiTheme="minorHAnsi" w:cstheme="minorBidi"/>
            <w:i w:val="0"/>
            <w:iCs w:val="0"/>
            <w:noProof/>
            <w:sz w:val="22"/>
            <w:lang w:eastAsia="en-GB" w:bidi="ar-SA"/>
          </w:rPr>
          <w:tab/>
        </w:r>
        <w:r w:rsidRPr="0047623A">
          <w:rPr>
            <w:rStyle w:val="Hyperlink"/>
            <w:noProof/>
            <w:lang w:eastAsia="en-GB"/>
          </w:rPr>
          <w:t>SDG type</w:t>
        </w:r>
        <w:r>
          <w:rPr>
            <w:noProof/>
            <w:webHidden/>
          </w:rPr>
          <w:tab/>
        </w:r>
        <w:r>
          <w:rPr>
            <w:noProof/>
            <w:webHidden/>
          </w:rPr>
          <w:fldChar w:fldCharType="begin"/>
        </w:r>
        <w:r>
          <w:rPr>
            <w:noProof/>
            <w:webHidden/>
          </w:rPr>
          <w:instrText xml:space="preserve"> PAGEREF _Toc52901511 \h </w:instrText>
        </w:r>
        <w:r>
          <w:rPr>
            <w:noProof/>
            <w:webHidden/>
          </w:rPr>
        </w:r>
        <w:r>
          <w:rPr>
            <w:noProof/>
            <w:webHidden/>
          </w:rPr>
          <w:fldChar w:fldCharType="separate"/>
        </w:r>
        <w:r>
          <w:rPr>
            <w:noProof/>
            <w:webHidden/>
          </w:rPr>
          <w:t>31</w:t>
        </w:r>
        <w:r>
          <w:rPr>
            <w:noProof/>
            <w:webHidden/>
          </w:rPr>
          <w:fldChar w:fldCharType="end"/>
        </w:r>
      </w:hyperlink>
    </w:p>
    <w:p w14:paraId="6A1334B8" w14:textId="4DFD6CE8" w:rsidR="00C436DD" w:rsidRDefault="00C436DD">
      <w:pPr>
        <w:pStyle w:val="TOC1"/>
        <w:tabs>
          <w:tab w:val="left" w:pos="480"/>
          <w:tab w:val="right" w:leader="dot" w:pos="8495"/>
        </w:tabs>
        <w:rPr>
          <w:rFonts w:asciiTheme="minorHAnsi" w:eastAsiaTheme="minorEastAsia" w:hAnsiTheme="minorHAnsi" w:cstheme="minorBidi"/>
          <w:b w:val="0"/>
          <w:bCs w:val="0"/>
          <w:caps w:val="0"/>
          <w:noProof/>
          <w:sz w:val="22"/>
          <w:lang w:val="en-GB" w:eastAsia="en-GB" w:bidi="ar-SA"/>
        </w:rPr>
      </w:pPr>
      <w:hyperlink w:anchor="_Toc52901512" w:history="1">
        <w:r w:rsidRPr="0047623A">
          <w:rPr>
            <w:rStyle w:val="Hyperlink"/>
            <w:noProof/>
            <w:lang w:val="en-GB"/>
          </w:rPr>
          <w:t>3.</w:t>
        </w:r>
        <w:r>
          <w:rPr>
            <w:rFonts w:asciiTheme="minorHAnsi" w:eastAsiaTheme="minorEastAsia" w:hAnsiTheme="minorHAnsi" w:cstheme="minorBidi"/>
            <w:b w:val="0"/>
            <w:bCs w:val="0"/>
            <w:caps w:val="0"/>
            <w:noProof/>
            <w:sz w:val="22"/>
            <w:lang w:val="en-GB" w:eastAsia="en-GB" w:bidi="ar-SA"/>
          </w:rPr>
          <w:tab/>
        </w:r>
        <w:r w:rsidRPr="0047623A">
          <w:rPr>
            <w:rStyle w:val="Hyperlink"/>
            <w:noProof/>
            <w:lang w:val="en-GB"/>
          </w:rPr>
          <w:t>Recommended Controlled Vocabularies</w:t>
        </w:r>
        <w:r>
          <w:rPr>
            <w:noProof/>
            <w:webHidden/>
          </w:rPr>
          <w:tab/>
        </w:r>
        <w:r>
          <w:rPr>
            <w:noProof/>
            <w:webHidden/>
          </w:rPr>
          <w:fldChar w:fldCharType="begin"/>
        </w:r>
        <w:r>
          <w:rPr>
            <w:noProof/>
            <w:webHidden/>
          </w:rPr>
          <w:instrText xml:space="preserve"> PAGEREF _Toc52901512 \h </w:instrText>
        </w:r>
        <w:r>
          <w:rPr>
            <w:noProof/>
            <w:webHidden/>
          </w:rPr>
        </w:r>
        <w:r>
          <w:rPr>
            <w:noProof/>
            <w:webHidden/>
          </w:rPr>
          <w:fldChar w:fldCharType="separate"/>
        </w:r>
        <w:r>
          <w:rPr>
            <w:noProof/>
            <w:webHidden/>
          </w:rPr>
          <w:t>32</w:t>
        </w:r>
        <w:r>
          <w:rPr>
            <w:noProof/>
            <w:webHidden/>
          </w:rPr>
          <w:fldChar w:fldCharType="end"/>
        </w:r>
      </w:hyperlink>
    </w:p>
    <w:p w14:paraId="7DDA5806" w14:textId="302BA639" w:rsidR="00C436DD" w:rsidRDefault="00C436DD">
      <w:pPr>
        <w:pStyle w:val="TOC1"/>
        <w:tabs>
          <w:tab w:val="left" w:pos="480"/>
          <w:tab w:val="right" w:leader="dot" w:pos="8495"/>
        </w:tabs>
        <w:rPr>
          <w:rFonts w:asciiTheme="minorHAnsi" w:eastAsiaTheme="minorEastAsia" w:hAnsiTheme="minorHAnsi" w:cstheme="minorBidi"/>
          <w:b w:val="0"/>
          <w:bCs w:val="0"/>
          <w:caps w:val="0"/>
          <w:noProof/>
          <w:sz w:val="22"/>
          <w:lang w:val="en-GB" w:eastAsia="en-GB" w:bidi="ar-SA"/>
        </w:rPr>
      </w:pPr>
      <w:hyperlink w:anchor="_Toc52901513" w:history="1">
        <w:r w:rsidRPr="0047623A">
          <w:rPr>
            <w:rStyle w:val="Hyperlink"/>
            <w:noProof/>
            <w:lang w:val="en-GB"/>
          </w:rPr>
          <w:t>4.</w:t>
        </w:r>
        <w:r>
          <w:rPr>
            <w:rFonts w:asciiTheme="minorHAnsi" w:eastAsiaTheme="minorEastAsia" w:hAnsiTheme="minorHAnsi" w:cstheme="minorBidi"/>
            <w:b w:val="0"/>
            <w:bCs w:val="0"/>
            <w:caps w:val="0"/>
            <w:noProof/>
            <w:sz w:val="22"/>
            <w:lang w:val="en-GB" w:eastAsia="en-GB" w:bidi="ar-SA"/>
          </w:rPr>
          <w:tab/>
        </w:r>
        <w:r w:rsidRPr="0047623A">
          <w:rPr>
            <w:rStyle w:val="Hyperlink"/>
            <w:noProof/>
            <w:lang w:val="en-GB"/>
          </w:rPr>
          <w:t>Namespaces and Prefixes</w:t>
        </w:r>
        <w:r>
          <w:rPr>
            <w:noProof/>
            <w:webHidden/>
          </w:rPr>
          <w:tab/>
        </w:r>
        <w:r>
          <w:rPr>
            <w:noProof/>
            <w:webHidden/>
          </w:rPr>
          <w:fldChar w:fldCharType="begin"/>
        </w:r>
        <w:r>
          <w:rPr>
            <w:noProof/>
            <w:webHidden/>
          </w:rPr>
          <w:instrText xml:space="preserve"> PAGEREF _Toc52901513 \h </w:instrText>
        </w:r>
        <w:r>
          <w:rPr>
            <w:noProof/>
            <w:webHidden/>
          </w:rPr>
        </w:r>
        <w:r>
          <w:rPr>
            <w:noProof/>
            <w:webHidden/>
          </w:rPr>
          <w:fldChar w:fldCharType="separate"/>
        </w:r>
        <w:r>
          <w:rPr>
            <w:noProof/>
            <w:webHidden/>
          </w:rPr>
          <w:t>33</w:t>
        </w:r>
        <w:r>
          <w:rPr>
            <w:noProof/>
            <w:webHidden/>
          </w:rPr>
          <w:fldChar w:fldCharType="end"/>
        </w:r>
      </w:hyperlink>
    </w:p>
    <w:p w14:paraId="3C6FCE93" w14:textId="0255AA21" w:rsidR="00C436DD" w:rsidRDefault="00C436DD">
      <w:pPr>
        <w:pStyle w:val="TOC1"/>
        <w:tabs>
          <w:tab w:val="left" w:pos="1200"/>
          <w:tab w:val="right" w:leader="dot" w:pos="8495"/>
        </w:tabs>
        <w:rPr>
          <w:rFonts w:asciiTheme="minorHAnsi" w:eastAsiaTheme="minorEastAsia" w:hAnsiTheme="minorHAnsi" w:cstheme="minorBidi"/>
          <w:b w:val="0"/>
          <w:bCs w:val="0"/>
          <w:caps w:val="0"/>
          <w:noProof/>
          <w:sz w:val="22"/>
          <w:lang w:val="en-GB" w:eastAsia="en-GB" w:bidi="ar-SA"/>
        </w:rPr>
      </w:pPr>
      <w:hyperlink w:anchor="_Toc52901514" w:history="1">
        <w:r w:rsidRPr="0047623A">
          <w:rPr>
            <w:rStyle w:val="Hyperlink"/>
            <w:noProof/>
            <w:lang w:val="en-GB"/>
          </w:rPr>
          <w:t>Annex I.</w:t>
        </w:r>
        <w:r>
          <w:rPr>
            <w:rFonts w:asciiTheme="minorHAnsi" w:eastAsiaTheme="minorEastAsia" w:hAnsiTheme="minorHAnsi" w:cstheme="minorBidi"/>
            <w:b w:val="0"/>
            <w:bCs w:val="0"/>
            <w:caps w:val="0"/>
            <w:noProof/>
            <w:sz w:val="22"/>
            <w:lang w:val="en-GB" w:eastAsia="en-GB" w:bidi="ar-SA"/>
          </w:rPr>
          <w:tab/>
        </w:r>
        <w:r w:rsidRPr="0047623A">
          <w:rPr>
            <w:rStyle w:val="Hyperlink"/>
            <w:noProof/>
            <w:lang w:val="en-GB"/>
          </w:rPr>
          <w:t>Key Concepts used throughout this document</w:t>
        </w:r>
        <w:r>
          <w:rPr>
            <w:noProof/>
            <w:webHidden/>
          </w:rPr>
          <w:tab/>
        </w:r>
        <w:r>
          <w:rPr>
            <w:noProof/>
            <w:webHidden/>
          </w:rPr>
          <w:fldChar w:fldCharType="begin"/>
        </w:r>
        <w:r>
          <w:rPr>
            <w:noProof/>
            <w:webHidden/>
          </w:rPr>
          <w:instrText xml:space="preserve"> PAGEREF _Toc52901514 \h </w:instrText>
        </w:r>
        <w:r>
          <w:rPr>
            <w:noProof/>
            <w:webHidden/>
          </w:rPr>
        </w:r>
        <w:r>
          <w:rPr>
            <w:noProof/>
            <w:webHidden/>
          </w:rPr>
          <w:fldChar w:fldCharType="separate"/>
        </w:r>
        <w:r>
          <w:rPr>
            <w:noProof/>
            <w:webHidden/>
          </w:rPr>
          <w:t>34</w:t>
        </w:r>
        <w:r>
          <w:rPr>
            <w:noProof/>
            <w:webHidden/>
          </w:rPr>
          <w:fldChar w:fldCharType="end"/>
        </w:r>
      </w:hyperlink>
    </w:p>
    <w:p w14:paraId="26C597A3" w14:textId="2854A290" w:rsidR="00860245" w:rsidRPr="00CB0DE0" w:rsidRDefault="00860245" w:rsidP="002420C5">
      <w:r w:rsidRPr="00B15F4D">
        <w:fldChar w:fldCharType="end"/>
      </w:r>
    </w:p>
    <w:p w14:paraId="683DEE38" w14:textId="5413A9EE" w:rsidR="0082677C" w:rsidRDefault="0082677C" w:rsidP="002420C5">
      <w:pPr>
        <w:pStyle w:val="TOCHeading"/>
      </w:pPr>
    </w:p>
    <w:p w14:paraId="05571432" w14:textId="13839E51" w:rsidR="00860245" w:rsidRPr="00CB0DE0" w:rsidRDefault="00860245" w:rsidP="002420C5">
      <w:pPr>
        <w:pStyle w:val="TOCHeading"/>
      </w:pPr>
      <w:r w:rsidRPr="00CB0DE0">
        <w:t xml:space="preserve">List of Figures </w:t>
      </w:r>
    </w:p>
    <w:p w14:paraId="358558F8" w14:textId="57B2DB1F" w:rsidR="00B15F4D" w:rsidRPr="00B15F4D" w:rsidRDefault="00860245">
      <w:pPr>
        <w:pStyle w:val="TableofFigures"/>
        <w:tabs>
          <w:tab w:val="right" w:leader="dot" w:pos="8495"/>
        </w:tabs>
        <w:rPr>
          <w:rFonts w:ascii="Verdana" w:eastAsiaTheme="minorEastAsia" w:hAnsi="Verdana" w:cstheme="minorBidi"/>
          <w:noProof/>
          <w:sz w:val="22"/>
          <w:lang w:eastAsia="en-GB" w:bidi="ar-SA"/>
        </w:rPr>
      </w:pPr>
      <w:r w:rsidRPr="00B15F4D">
        <w:rPr>
          <w:rFonts w:ascii="Verdana" w:hAnsi="Verdana"/>
        </w:rPr>
        <w:fldChar w:fldCharType="begin"/>
      </w:r>
      <w:r w:rsidRPr="00B15F4D">
        <w:rPr>
          <w:rFonts w:ascii="Verdana" w:hAnsi="Verdana"/>
        </w:rPr>
        <w:instrText xml:space="preserve"> TOC \h \z \c "Figure" </w:instrText>
      </w:r>
      <w:r w:rsidRPr="00B15F4D">
        <w:rPr>
          <w:rFonts w:ascii="Verdana" w:hAnsi="Verdana"/>
        </w:rPr>
        <w:fldChar w:fldCharType="separate"/>
      </w:r>
      <w:hyperlink w:anchor="_Toc42859790" w:history="1">
        <w:r w:rsidR="00B15F4D" w:rsidRPr="00B15F4D">
          <w:rPr>
            <w:rStyle w:val="Hyperlink"/>
            <w:rFonts w:ascii="Verdana" w:hAnsi="Verdana"/>
            <w:noProof/>
          </w:rPr>
          <w:t>Figure 1 – Example of a public service (application form for licensing / a protected occupational title)</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_Toc42859790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12</w:t>
        </w:r>
        <w:r w:rsidR="00B15F4D" w:rsidRPr="00B15F4D">
          <w:rPr>
            <w:rFonts w:ascii="Verdana" w:hAnsi="Verdana"/>
            <w:noProof/>
            <w:webHidden/>
          </w:rPr>
          <w:fldChar w:fldCharType="end"/>
        </w:r>
      </w:hyperlink>
    </w:p>
    <w:p w14:paraId="57B2F590" w14:textId="563D434A"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791" w:history="1">
        <w:r w:rsidR="00B15F4D" w:rsidRPr="00B15F4D">
          <w:rPr>
            <w:rStyle w:val="Hyperlink"/>
            <w:rFonts w:ascii="Verdana" w:hAnsi="Verdana"/>
            <w:noProof/>
          </w:rPr>
          <w:t>Figure 2 – Example of a public service, top of the form</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_Toc42859791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14</w:t>
        </w:r>
        <w:r w:rsidR="00B15F4D" w:rsidRPr="00B15F4D">
          <w:rPr>
            <w:rFonts w:ascii="Verdana" w:hAnsi="Verdana"/>
            <w:noProof/>
            <w:webHidden/>
          </w:rPr>
          <w:fldChar w:fldCharType="end"/>
        </w:r>
      </w:hyperlink>
    </w:p>
    <w:p w14:paraId="07837C7E" w14:textId="6D08A184"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792" w:history="1">
        <w:r w:rsidR="00B15F4D" w:rsidRPr="00B15F4D">
          <w:rPr>
            <w:rStyle w:val="Hyperlink"/>
            <w:rFonts w:ascii="Verdana" w:hAnsi="Verdana"/>
            <w:noProof/>
          </w:rPr>
          <w:t>Figure 3 – Elements mapped for the top of the form</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_Toc42859792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14</w:t>
        </w:r>
        <w:r w:rsidR="00B15F4D" w:rsidRPr="00B15F4D">
          <w:rPr>
            <w:rFonts w:ascii="Verdana" w:hAnsi="Verdana"/>
            <w:noProof/>
            <w:webHidden/>
          </w:rPr>
          <w:fldChar w:fldCharType="end"/>
        </w:r>
      </w:hyperlink>
    </w:p>
    <w:p w14:paraId="5A4BA5D2" w14:textId="6B54F809"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793" w:history="1">
        <w:r w:rsidR="00B15F4D" w:rsidRPr="00B15F4D">
          <w:rPr>
            <w:rStyle w:val="Hyperlink"/>
            <w:rFonts w:ascii="Verdana" w:hAnsi="Verdana"/>
            <w:noProof/>
          </w:rPr>
          <w:t>Figure 4 – Example of a public service, body of the form</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_Toc42859793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16</w:t>
        </w:r>
        <w:r w:rsidR="00B15F4D" w:rsidRPr="00B15F4D">
          <w:rPr>
            <w:rFonts w:ascii="Verdana" w:hAnsi="Verdana"/>
            <w:noProof/>
            <w:webHidden/>
          </w:rPr>
          <w:fldChar w:fldCharType="end"/>
        </w:r>
      </w:hyperlink>
    </w:p>
    <w:p w14:paraId="23253E09" w14:textId="19CCFB89"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794" w:history="1">
        <w:r w:rsidR="00B15F4D" w:rsidRPr="00B15F4D">
          <w:rPr>
            <w:rStyle w:val="Hyperlink"/>
            <w:rFonts w:ascii="Verdana" w:hAnsi="Verdana"/>
            <w:noProof/>
          </w:rPr>
          <w:t>Figure 5 – Elements mapped for the body of the form (1st part)</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_Toc42859794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16</w:t>
        </w:r>
        <w:r w:rsidR="00B15F4D" w:rsidRPr="00B15F4D">
          <w:rPr>
            <w:rFonts w:ascii="Verdana" w:hAnsi="Verdana"/>
            <w:noProof/>
            <w:webHidden/>
          </w:rPr>
          <w:fldChar w:fldCharType="end"/>
        </w:r>
      </w:hyperlink>
    </w:p>
    <w:p w14:paraId="66C9A374" w14:textId="406FECF7"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795" w:history="1">
        <w:r w:rsidR="00B15F4D" w:rsidRPr="00B15F4D">
          <w:rPr>
            <w:rStyle w:val="Hyperlink"/>
            <w:rFonts w:ascii="Verdana" w:hAnsi="Verdana"/>
            <w:noProof/>
          </w:rPr>
          <w:t>Figure 6 – Example of a public service, body of the form (2)</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_Toc42859795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17</w:t>
        </w:r>
        <w:r w:rsidR="00B15F4D" w:rsidRPr="00B15F4D">
          <w:rPr>
            <w:rFonts w:ascii="Verdana" w:hAnsi="Verdana"/>
            <w:noProof/>
            <w:webHidden/>
          </w:rPr>
          <w:fldChar w:fldCharType="end"/>
        </w:r>
      </w:hyperlink>
    </w:p>
    <w:p w14:paraId="60907E38" w14:textId="2FFF29A7"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796" w:history="1">
        <w:r w:rsidR="00B15F4D" w:rsidRPr="00B15F4D">
          <w:rPr>
            <w:rStyle w:val="Hyperlink"/>
            <w:rFonts w:ascii="Verdana" w:hAnsi="Verdana"/>
            <w:noProof/>
          </w:rPr>
          <w:t>Figure 7 – Elements mapped for the body of the form (2nd part)</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_Toc42859796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18</w:t>
        </w:r>
        <w:r w:rsidR="00B15F4D" w:rsidRPr="00B15F4D">
          <w:rPr>
            <w:rFonts w:ascii="Verdana" w:hAnsi="Verdana"/>
            <w:noProof/>
            <w:webHidden/>
          </w:rPr>
          <w:fldChar w:fldCharType="end"/>
        </w:r>
      </w:hyperlink>
    </w:p>
    <w:p w14:paraId="22470575" w14:textId="3C719869"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797" w:history="1">
        <w:r w:rsidR="00B15F4D" w:rsidRPr="00B15F4D">
          <w:rPr>
            <w:rStyle w:val="Hyperlink"/>
            <w:rFonts w:ascii="Verdana" w:hAnsi="Verdana"/>
            <w:noProof/>
          </w:rPr>
          <w:t>Figure 8 – Example of a public service, evidence</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_Toc42859797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19</w:t>
        </w:r>
        <w:r w:rsidR="00B15F4D" w:rsidRPr="00B15F4D">
          <w:rPr>
            <w:rFonts w:ascii="Verdana" w:hAnsi="Verdana"/>
            <w:noProof/>
            <w:webHidden/>
          </w:rPr>
          <w:fldChar w:fldCharType="end"/>
        </w:r>
      </w:hyperlink>
    </w:p>
    <w:p w14:paraId="19A92E8D" w14:textId="6D2C4D71"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798" w:history="1">
        <w:r w:rsidR="00B15F4D" w:rsidRPr="00B15F4D">
          <w:rPr>
            <w:rStyle w:val="Hyperlink"/>
            <w:rFonts w:ascii="Verdana" w:hAnsi="Verdana"/>
            <w:noProof/>
          </w:rPr>
          <w:t>Figure 9 – Example of a public service, evidence</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_Toc42859798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19</w:t>
        </w:r>
        <w:r w:rsidR="00B15F4D" w:rsidRPr="00B15F4D">
          <w:rPr>
            <w:rFonts w:ascii="Verdana" w:hAnsi="Verdana"/>
            <w:noProof/>
            <w:webHidden/>
          </w:rPr>
          <w:fldChar w:fldCharType="end"/>
        </w:r>
      </w:hyperlink>
    </w:p>
    <w:p w14:paraId="0A6B90EC" w14:textId="424C02D0"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799" w:history="1">
        <w:r w:rsidR="00B15F4D" w:rsidRPr="00B15F4D">
          <w:rPr>
            <w:rStyle w:val="Hyperlink"/>
            <w:rFonts w:ascii="Verdana" w:hAnsi="Verdana"/>
            <w:noProof/>
          </w:rPr>
          <w:t>Figure 10 – Example of a public service, end of the form</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_Toc42859799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20</w:t>
        </w:r>
        <w:r w:rsidR="00B15F4D" w:rsidRPr="00B15F4D">
          <w:rPr>
            <w:rFonts w:ascii="Verdana" w:hAnsi="Verdana"/>
            <w:noProof/>
            <w:webHidden/>
          </w:rPr>
          <w:fldChar w:fldCharType="end"/>
        </w:r>
      </w:hyperlink>
    </w:p>
    <w:p w14:paraId="5BA35BF7" w14:textId="2D83B2A2"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800" w:history="1">
        <w:r w:rsidR="00B15F4D" w:rsidRPr="00B15F4D">
          <w:rPr>
            <w:rStyle w:val="Hyperlink"/>
            <w:rFonts w:ascii="Verdana" w:hAnsi="Verdana"/>
            <w:noProof/>
          </w:rPr>
          <w:t>Figure 11 – Example of a public service, end of the form</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_Toc42859800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21</w:t>
        </w:r>
        <w:r w:rsidR="00B15F4D" w:rsidRPr="00B15F4D">
          <w:rPr>
            <w:rFonts w:ascii="Verdana" w:hAnsi="Verdana"/>
            <w:noProof/>
            <w:webHidden/>
          </w:rPr>
          <w:fldChar w:fldCharType="end"/>
        </w:r>
      </w:hyperlink>
    </w:p>
    <w:p w14:paraId="250BEF58" w14:textId="3C439BDB"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801" w:history="1">
        <w:r w:rsidR="00B15F4D" w:rsidRPr="00B15F4D">
          <w:rPr>
            <w:rStyle w:val="Hyperlink"/>
            <w:rFonts w:ascii="Verdana" w:hAnsi="Verdana"/>
            <w:noProof/>
          </w:rPr>
          <w:t>Figure 12 – Example of a public service, contact details</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_Toc42859801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21</w:t>
        </w:r>
        <w:r w:rsidR="00B15F4D" w:rsidRPr="00B15F4D">
          <w:rPr>
            <w:rFonts w:ascii="Verdana" w:hAnsi="Verdana"/>
            <w:noProof/>
            <w:webHidden/>
          </w:rPr>
          <w:fldChar w:fldCharType="end"/>
        </w:r>
      </w:hyperlink>
    </w:p>
    <w:p w14:paraId="55E9C9ED" w14:textId="225C63EF"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802" w:history="1">
        <w:r w:rsidR="00B15F4D" w:rsidRPr="00B15F4D">
          <w:rPr>
            <w:rStyle w:val="Hyperlink"/>
            <w:rFonts w:ascii="Verdana" w:hAnsi="Verdana"/>
            <w:noProof/>
          </w:rPr>
          <w:t>Figure 13 – Mapping of the contact details</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_Toc42859802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22</w:t>
        </w:r>
        <w:r w:rsidR="00B15F4D" w:rsidRPr="00B15F4D">
          <w:rPr>
            <w:rFonts w:ascii="Verdana" w:hAnsi="Verdana"/>
            <w:noProof/>
            <w:webHidden/>
          </w:rPr>
          <w:fldChar w:fldCharType="end"/>
        </w:r>
      </w:hyperlink>
    </w:p>
    <w:p w14:paraId="04F46377" w14:textId="3FDF1D61"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803" w:history="1">
        <w:r w:rsidR="00B15F4D" w:rsidRPr="00B15F4D">
          <w:rPr>
            <w:rStyle w:val="Hyperlink"/>
            <w:rFonts w:ascii="Verdana" w:hAnsi="Verdana"/>
            <w:noProof/>
          </w:rPr>
          <w:t>Figure 14 - Graphical representation of the relationships between the classes and properties of the proposed SDG Data Model</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_Toc42859803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25</w:t>
        </w:r>
        <w:r w:rsidR="00B15F4D" w:rsidRPr="00B15F4D">
          <w:rPr>
            <w:rFonts w:ascii="Verdana" w:hAnsi="Verdana"/>
            <w:noProof/>
            <w:webHidden/>
          </w:rPr>
          <w:fldChar w:fldCharType="end"/>
        </w:r>
      </w:hyperlink>
    </w:p>
    <w:p w14:paraId="2E9881F5" w14:textId="088A7313"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804" w:history="1">
        <w:r w:rsidR="00B15F4D" w:rsidRPr="00B15F4D">
          <w:rPr>
            <w:rStyle w:val="Hyperlink"/>
            <w:rFonts w:ascii="Verdana" w:hAnsi="Verdana"/>
            <w:noProof/>
          </w:rPr>
          <w:t>Figure 15 - Graphical representation of the relationships between the classes and properties of the proposed Core SDG Data Model</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_Toc42859804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26</w:t>
        </w:r>
        <w:r w:rsidR="00B15F4D" w:rsidRPr="00B15F4D">
          <w:rPr>
            <w:rFonts w:ascii="Verdana" w:hAnsi="Verdana"/>
            <w:noProof/>
            <w:webHidden/>
          </w:rPr>
          <w:fldChar w:fldCharType="end"/>
        </w:r>
      </w:hyperlink>
    </w:p>
    <w:p w14:paraId="344453C8" w14:textId="1600BDFD" w:rsidR="00860245" w:rsidRPr="00CB0DE0" w:rsidRDefault="00860245" w:rsidP="002420C5">
      <w:r w:rsidRPr="00B15F4D">
        <w:fldChar w:fldCharType="end"/>
      </w:r>
    </w:p>
    <w:p w14:paraId="3C4EEEA2" w14:textId="77777777" w:rsidR="00860245" w:rsidRPr="00CB0DE0" w:rsidRDefault="00860245" w:rsidP="002420C5">
      <w:pPr>
        <w:pStyle w:val="TOCHeading"/>
      </w:pPr>
      <w:r w:rsidRPr="00CB0DE0">
        <w:t>List of Tables</w:t>
      </w:r>
    </w:p>
    <w:bookmarkStart w:id="2" w:name="_Toc335729492"/>
    <w:bookmarkStart w:id="3" w:name="_Toc354949090"/>
    <w:p w14:paraId="43B919C6" w14:textId="7A0FE048" w:rsidR="00B15F4D" w:rsidRPr="00B15F4D" w:rsidRDefault="00860245">
      <w:pPr>
        <w:pStyle w:val="TableofFigures"/>
        <w:tabs>
          <w:tab w:val="right" w:leader="dot" w:pos="8495"/>
        </w:tabs>
        <w:rPr>
          <w:rFonts w:ascii="Verdana" w:eastAsiaTheme="minorEastAsia" w:hAnsi="Verdana" w:cstheme="minorBidi"/>
          <w:noProof/>
          <w:sz w:val="22"/>
          <w:lang w:eastAsia="en-GB" w:bidi="ar-SA"/>
        </w:rPr>
      </w:pPr>
      <w:r w:rsidRPr="00B15F4D">
        <w:rPr>
          <w:rFonts w:ascii="Verdana" w:hAnsi="Verdana"/>
        </w:rPr>
        <w:fldChar w:fldCharType="begin"/>
      </w:r>
      <w:r w:rsidRPr="00B15F4D">
        <w:rPr>
          <w:rFonts w:ascii="Verdana" w:hAnsi="Verdana"/>
        </w:rPr>
        <w:instrText xml:space="preserve"> TOC \h \z \c "Table" </w:instrText>
      </w:r>
      <w:r w:rsidRPr="00B15F4D">
        <w:rPr>
          <w:rFonts w:ascii="Verdana" w:hAnsi="Verdana"/>
        </w:rPr>
        <w:fldChar w:fldCharType="separate"/>
      </w:r>
      <w:bookmarkStart w:id="4" w:name="_Toc31046219"/>
      <w:bookmarkStart w:id="5" w:name="_Toc31046089"/>
      <w:bookmarkStart w:id="6" w:name="_Toc31046218"/>
      <w:bookmarkStart w:id="7" w:name="_Toc31046088"/>
      <w:bookmarkStart w:id="8" w:name="_Toc31046217"/>
      <w:bookmarkStart w:id="9" w:name="_Toc31046087"/>
      <w:bookmarkStart w:id="10" w:name="_Toc31046216"/>
      <w:bookmarkStart w:id="11" w:name="_Toc31046086"/>
      <w:bookmarkStart w:id="12" w:name="_Toc31046215"/>
      <w:bookmarkStart w:id="13" w:name="_Toc31046085"/>
      <w:bookmarkStart w:id="14" w:name="_Toc31046214"/>
      <w:bookmarkStart w:id="15" w:name="_Toc31046084"/>
      <w:bookmarkStart w:id="16" w:name="_Toc31046213"/>
      <w:bookmarkStart w:id="17" w:name="_Toc31046083"/>
      <w:bookmarkStart w:id="18" w:name="_Toc31046212"/>
      <w:bookmarkStart w:id="19" w:name="_Toc31046082"/>
      <w:bookmarkStart w:id="20" w:name="_Toc31046211"/>
      <w:bookmarkStart w:id="21" w:name="_Toc31046081"/>
      <w:bookmarkStart w:id="22" w:name="_Toc31046210"/>
      <w:bookmarkStart w:id="23" w:name="_Toc31046080"/>
      <w:bookmarkStart w:id="24" w:name="_Toc31046209"/>
      <w:bookmarkStart w:id="25" w:name="_Toc3104607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B15F4D" w:rsidRPr="00B15F4D">
        <w:rPr>
          <w:rStyle w:val="Hyperlink"/>
          <w:rFonts w:ascii="Verdana" w:hAnsi="Verdana"/>
          <w:noProof/>
        </w:rPr>
        <w:fldChar w:fldCharType="begin"/>
      </w:r>
      <w:r w:rsidR="00B15F4D" w:rsidRPr="00B15F4D">
        <w:rPr>
          <w:rStyle w:val="Hyperlink"/>
          <w:rFonts w:ascii="Verdana" w:hAnsi="Verdana"/>
          <w:noProof/>
        </w:rPr>
        <w:instrText xml:space="preserve"> </w:instrText>
      </w:r>
      <w:r w:rsidR="00B15F4D" w:rsidRPr="00B15F4D">
        <w:rPr>
          <w:rFonts w:ascii="Verdana" w:hAnsi="Verdana"/>
          <w:noProof/>
        </w:rPr>
        <w:instrText>HYPERLINK \l "_Toc42859805"</w:instrText>
      </w:r>
      <w:r w:rsidR="00B15F4D" w:rsidRPr="00B15F4D">
        <w:rPr>
          <w:rStyle w:val="Hyperlink"/>
          <w:rFonts w:ascii="Verdana" w:hAnsi="Verdana"/>
          <w:noProof/>
        </w:rPr>
        <w:instrText xml:space="preserve"> </w:instrText>
      </w:r>
      <w:r w:rsidR="00B15F4D" w:rsidRPr="00B15F4D">
        <w:rPr>
          <w:rStyle w:val="Hyperlink"/>
          <w:rFonts w:ascii="Verdana" w:hAnsi="Verdana"/>
          <w:noProof/>
        </w:rPr>
        <w:fldChar w:fldCharType="separate"/>
      </w:r>
      <w:r w:rsidR="00B15F4D" w:rsidRPr="00B15F4D">
        <w:rPr>
          <w:rStyle w:val="Hyperlink"/>
          <w:rFonts w:ascii="Verdana" w:hAnsi="Verdana"/>
          <w:noProof/>
        </w:rPr>
        <w:t>Table 1: Namespaces and Prefixes</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_Toc42859805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47</w:t>
      </w:r>
      <w:r w:rsidR="00B15F4D" w:rsidRPr="00B15F4D">
        <w:rPr>
          <w:rFonts w:ascii="Verdana" w:hAnsi="Verdana"/>
          <w:noProof/>
          <w:webHidden/>
        </w:rPr>
        <w:fldChar w:fldCharType="end"/>
      </w:r>
      <w:r w:rsidR="00B15F4D" w:rsidRPr="00B15F4D">
        <w:rPr>
          <w:rStyle w:val="Hyperlink"/>
          <w:rFonts w:ascii="Verdana" w:hAnsi="Verdana"/>
          <w:noProof/>
        </w:rPr>
        <w:fldChar w:fldCharType="end"/>
      </w:r>
    </w:p>
    <w:p w14:paraId="2F1E8BAC" w14:textId="29E8194A" w:rsidR="00B15F4D" w:rsidRPr="00B15F4D" w:rsidRDefault="00426E62">
      <w:pPr>
        <w:pStyle w:val="TableofFigures"/>
        <w:tabs>
          <w:tab w:val="right" w:leader="dot" w:pos="8495"/>
        </w:tabs>
        <w:rPr>
          <w:rFonts w:ascii="Verdana" w:eastAsiaTheme="minorEastAsia" w:hAnsi="Verdana" w:cstheme="minorBidi"/>
          <w:noProof/>
          <w:sz w:val="22"/>
          <w:lang w:eastAsia="en-GB" w:bidi="ar-SA"/>
        </w:rPr>
      </w:pPr>
      <w:hyperlink w:anchor="_Toc42859806" w:history="1">
        <w:r w:rsidR="00B15F4D" w:rsidRPr="00B15F4D">
          <w:rPr>
            <w:rStyle w:val="Hyperlink"/>
            <w:rFonts w:ascii="Verdana" w:hAnsi="Verdana"/>
            <w:noProof/>
          </w:rPr>
          <w:t>Table 2: Definition of key concepts</w:t>
        </w:r>
        <w:r w:rsidR="00B15F4D" w:rsidRPr="00B15F4D">
          <w:rPr>
            <w:rFonts w:ascii="Verdana" w:hAnsi="Verdana"/>
            <w:noProof/>
            <w:webHidden/>
          </w:rPr>
          <w:tab/>
        </w:r>
        <w:r w:rsidR="00B15F4D" w:rsidRPr="00B15F4D">
          <w:rPr>
            <w:rFonts w:ascii="Verdana" w:hAnsi="Verdana"/>
            <w:noProof/>
            <w:webHidden/>
          </w:rPr>
          <w:fldChar w:fldCharType="begin"/>
        </w:r>
        <w:r w:rsidR="00B15F4D" w:rsidRPr="00B15F4D">
          <w:rPr>
            <w:rFonts w:ascii="Verdana" w:hAnsi="Verdana"/>
            <w:noProof/>
            <w:webHidden/>
          </w:rPr>
          <w:instrText xml:space="preserve"> PAGEREF _Toc42859806 \h </w:instrText>
        </w:r>
        <w:r w:rsidR="00B15F4D" w:rsidRPr="00B15F4D">
          <w:rPr>
            <w:rFonts w:ascii="Verdana" w:hAnsi="Verdana"/>
            <w:noProof/>
            <w:webHidden/>
          </w:rPr>
        </w:r>
        <w:r w:rsidR="00B15F4D" w:rsidRPr="00B15F4D">
          <w:rPr>
            <w:rFonts w:ascii="Verdana" w:hAnsi="Verdana"/>
            <w:noProof/>
            <w:webHidden/>
          </w:rPr>
          <w:fldChar w:fldCharType="separate"/>
        </w:r>
        <w:r w:rsidR="007C7274">
          <w:rPr>
            <w:rFonts w:ascii="Verdana" w:hAnsi="Verdana"/>
            <w:noProof/>
            <w:webHidden/>
          </w:rPr>
          <w:t>48</w:t>
        </w:r>
        <w:r w:rsidR="00B15F4D" w:rsidRPr="00B15F4D">
          <w:rPr>
            <w:rFonts w:ascii="Verdana" w:hAnsi="Verdana"/>
            <w:noProof/>
            <w:webHidden/>
          </w:rPr>
          <w:fldChar w:fldCharType="end"/>
        </w:r>
      </w:hyperlink>
    </w:p>
    <w:p w14:paraId="56807EFE" w14:textId="1971F462" w:rsidR="00860245" w:rsidRPr="00CB0DE0" w:rsidRDefault="00860245" w:rsidP="003E4E45">
      <w:pPr>
        <w:pStyle w:val="Heading1"/>
        <w:rPr>
          <w:lang w:val="en-GB"/>
        </w:rPr>
      </w:pPr>
      <w:r w:rsidRPr="00B15F4D">
        <w:rPr>
          <w:lang w:val="en-GB"/>
        </w:rPr>
        <w:lastRenderedPageBreak/>
        <w:fldChar w:fldCharType="end"/>
      </w:r>
      <w:bookmarkStart w:id="26" w:name="_Toc413697433"/>
      <w:bookmarkStart w:id="27" w:name="_Toc415494143"/>
      <w:bookmarkStart w:id="28" w:name="_Toc52901433"/>
      <w:r w:rsidRPr="00CB0DE0">
        <w:rPr>
          <w:lang w:val="en-GB"/>
        </w:rPr>
        <w:t>Introduction</w:t>
      </w:r>
      <w:bookmarkEnd w:id="2"/>
      <w:bookmarkEnd w:id="3"/>
      <w:bookmarkEnd w:id="26"/>
      <w:bookmarkEnd w:id="27"/>
      <w:bookmarkEnd w:id="28"/>
    </w:p>
    <w:p w14:paraId="214559A8" w14:textId="3ACEC998" w:rsidR="006D25D1" w:rsidRDefault="006D25D1" w:rsidP="006D25D1">
      <w:pPr>
        <w:pStyle w:val="Heading2"/>
        <w:rPr>
          <w:lang w:val="en-GB"/>
        </w:rPr>
      </w:pPr>
      <w:bookmarkStart w:id="29" w:name="_Toc52901434"/>
      <w:r>
        <w:rPr>
          <w:lang w:val="en-GB"/>
        </w:rPr>
        <w:t xml:space="preserve">Exchanging </w:t>
      </w:r>
      <w:r w:rsidR="0027136A">
        <w:rPr>
          <w:lang w:val="en-GB"/>
        </w:rPr>
        <w:t xml:space="preserve">public service </w:t>
      </w:r>
      <w:r>
        <w:rPr>
          <w:lang w:val="en-GB"/>
        </w:rPr>
        <w:t>data</w:t>
      </w:r>
      <w:r w:rsidR="00376819">
        <w:rPr>
          <w:lang w:val="en-GB"/>
        </w:rPr>
        <w:t xml:space="preserve"> between public administrations</w:t>
      </w:r>
      <w:bookmarkEnd w:id="29"/>
      <w:r w:rsidR="001354E6">
        <w:rPr>
          <w:lang w:val="en-GB"/>
        </w:rPr>
        <w:t xml:space="preserve"> </w:t>
      </w:r>
    </w:p>
    <w:p w14:paraId="4777CDC5" w14:textId="28FC69AA" w:rsidR="00194B9B" w:rsidRDefault="00194B9B" w:rsidP="00277CC6">
      <w:pPr>
        <w:rPr>
          <w:lang w:eastAsia="en-GB"/>
        </w:rPr>
      </w:pPr>
      <w:r>
        <w:rPr>
          <w:lang w:eastAsia="en-GB"/>
        </w:rPr>
        <w:t xml:space="preserve">Citizens and businesses are entitled to public services. To receive these services, </w:t>
      </w:r>
      <w:r w:rsidR="00F831E5">
        <w:rPr>
          <w:lang w:eastAsia="en-GB"/>
        </w:rPr>
        <w:t>they</w:t>
      </w:r>
      <w:r>
        <w:rPr>
          <w:lang w:eastAsia="en-GB"/>
        </w:rPr>
        <w:t xml:space="preserve"> often </w:t>
      </w:r>
      <w:proofErr w:type="gramStart"/>
      <w:r>
        <w:rPr>
          <w:lang w:eastAsia="en-GB"/>
        </w:rPr>
        <w:t>have to</w:t>
      </w:r>
      <w:proofErr w:type="gramEnd"/>
      <w:r>
        <w:rPr>
          <w:lang w:eastAsia="en-GB"/>
        </w:rPr>
        <w:t xml:space="preserve"> take actions such as requesting a certificate</w:t>
      </w:r>
      <w:r w:rsidR="00376819">
        <w:rPr>
          <w:lang w:eastAsia="en-GB"/>
        </w:rPr>
        <w:t xml:space="preserve">, </w:t>
      </w:r>
      <w:r>
        <w:rPr>
          <w:lang w:eastAsia="en-GB"/>
        </w:rPr>
        <w:t>requesting a subsidy</w:t>
      </w:r>
      <w:r w:rsidR="00376819">
        <w:rPr>
          <w:lang w:eastAsia="en-GB"/>
        </w:rPr>
        <w:t xml:space="preserve"> or simply asking for information about their rights</w:t>
      </w:r>
      <w:r>
        <w:rPr>
          <w:lang w:eastAsia="en-GB"/>
        </w:rPr>
        <w:t xml:space="preserve">. </w:t>
      </w:r>
      <w:r w:rsidR="00376819">
        <w:rPr>
          <w:lang w:eastAsia="en-GB"/>
        </w:rPr>
        <w:t>For all those actions</w:t>
      </w:r>
      <w:r>
        <w:rPr>
          <w:lang w:eastAsia="en-GB"/>
        </w:rPr>
        <w:t xml:space="preserve">, information about </w:t>
      </w:r>
      <w:r w:rsidR="00376819">
        <w:rPr>
          <w:lang w:eastAsia="en-GB"/>
        </w:rPr>
        <w:t xml:space="preserve">the </w:t>
      </w:r>
      <w:r>
        <w:rPr>
          <w:lang w:eastAsia="en-GB"/>
        </w:rPr>
        <w:t>public service</w:t>
      </w:r>
      <w:r w:rsidR="00376819">
        <w:rPr>
          <w:lang w:eastAsia="en-GB"/>
        </w:rPr>
        <w:t>s</w:t>
      </w:r>
      <w:r>
        <w:rPr>
          <w:lang w:eastAsia="en-GB"/>
        </w:rPr>
        <w:t xml:space="preserve"> is needed</w:t>
      </w:r>
      <w:r w:rsidR="00376819">
        <w:rPr>
          <w:lang w:eastAsia="en-GB"/>
        </w:rPr>
        <w:t>. The information covers for example:</w:t>
      </w:r>
    </w:p>
    <w:p w14:paraId="6294EEF7" w14:textId="35214478" w:rsidR="00194B9B" w:rsidRDefault="00194B9B" w:rsidP="00BD595C">
      <w:pPr>
        <w:pStyle w:val="ListParagraph"/>
        <w:numPr>
          <w:ilvl w:val="0"/>
          <w:numId w:val="32"/>
        </w:numPr>
        <w:rPr>
          <w:lang w:eastAsia="en-GB"/>
        </w:rPr>
      </w:pPr>
      <w:r>
        <w:rPr>
          <w:lang w:eastAsia="en-GB"/>
        </w:rPr>
        <w:t>The webpage where the information can be found;</w:t>
      </w:r>
    </w:p>
    <w:p w14:paraId="0F349417" w14:textId="37CBAF6E" w:rsidR="00194B9B" w:rsidRDefault="00194B9B" w:rsidP="00BD595C">
      <w:pPr>
        <w:pStyle w:val="ListParagraph"/>
        <w:numPr>
          <w:ilvl w:val="0"/>
          <w:numId w:val="32"/>
        </w:numPr>
        <w:rPr>
          <w:lang w:eastAsia="en-GB"/>
        </w:rPr>
      </w:pPr>
      <w:r>
        <w:rPr>
          <w:lang w:eastAsia="en-GB"/>
        </w:rPr>
        <w:t xml:space="preserve">The criteria that </w:t>
      </w:r>
      <w:r w:rsidR="00376819">
        <w:rPr>
          <w:lang w:eastAsia="en-GB"/>
        </w:rPr>
        <w:t>must be</w:t>
      </w:r>
      <w:r>
        <w:rPr>
          <w:lang w:eastAsia="en-GB"/>
        </w:rPr>
        <w:t xml:space="preserve"> met to be entitled to the service;</w:t>
      </w:r>
    </w:p>
    <w:p w14:paraId="4DDB0AB8" w14:textId="41F1F6B5" w:rsidR="00194B9B" w:rsidRDefault="00194B9B" w:rsidP="00BD595C">
      <w:pPr>
        <w:pStyle w:val="ListParagraph"/>
        <w:numPr>
          <w:ilvl w:val="0"/>
          <w:numId w:val="32"/>
        </w:numPr>
        <w:rPr>
          <w:lang w:eastAsia="en-GB"/>
        </w:rPr>
      </w:pPr>
      <w:r>
        <w:rPr>
          <w:lang w:eastAsia="en-GB"/>
        </w:rPr>
        <w:t>The cost of the service;</w:t>
      </w:r>
    </w:p>
    <w:p w14:paraId="7A924CBA" w14:textId="00BC7D6A" w:rsidR="00194B9B" w:rsidRDefault="00194B9B" w:rsidP="00BD595C">
      <w:pPr>
        <w:pStyle w:val="ListParagraph"/>
        <w:numPr>
          <w:ilvl w:val="0"/>
          <w:numId w:val="32"/>
        </w:numPr>
        <w:rPr>
          <w:lang w:eastAsia="en-GB"/>
        </w:rPr>
      </w:pPr>
      <w:r>
        <w:rPr>
          <w:lang w:eastAsia="en-GB"/>
        </w:rPr>
        <w:t>The evidence needed to receive this service, such as an ID card;</w:t>
      </w:r>
    </w:p>
    <w:p w14:paraId="5A240D85" w14:textId="77088E73" w:rsidR="00194B9B" w:rsidRDefault="00194B9B" w:rsidP="00BD595C">
      <w:pPr>
        <w:pStyle w:val="ListParagraph"/>
        <w:numPr>
          <w:ilvl w:val="0"/>
          <w:numId w:val="32"/>
        </w:numPr>
        <w:rPr>
          <w:lang w:eastAsia="en-GB"/>
        </w:rPr>
      </w:pPr>
      <w:r>
        <w:rPr>
          <w:lang w:eastAsia="en-GB"/>
        </w:rPr>
        <w:t>...</w:t>
      </w:r>
    </w:p>
    <w:p w14:paraId="05B20361" w14:textId="0EB437D9" w:rsidR="00194B9B" w:rsidRDefault="00991048" w:rsidP="00277CC6">
      <w:pPr>
        <w:rPr>
          <w:lang w:eastAsia="en-GB"/>
        </w:rPr>
      </w:pPr>
      <w:r>
        <w:rPr>
          <w:lang w:eastAsia="en-GB"/>
        </w:rPr>
        <w:t xml:space="preserve">This need for information brings forward </w:t>
      </w:r>
      <w:r w:rsidR="0055644F">
        <w:rPr>
          <w:lang w:eastAsia="en-GB"/>
        </w:rPr>
        <w:t>important challenges</w:t>
      </w:r>
      <w:r>
        <w:rPr>
          <w:lang w:eastAsia="en-GB"/>
        </w:rPr>
        <w:t xml:space="preserve"> in all Member States. Public service information is often scattered over multiple portals, as citizens and businesses are entitled to a</w:t>
      </w:r>
      <w:r w:rsidR="00194B9B">
        <w:rPr>
          <w:lang w:eastAsia="en-GB"/>
        </w:rPr>
        <w:t xml:space="preserve"> mix of local, regional, national</w:t>
      </w:r>
      <w:r>
        <w:rPr>
          <w:lang w:eastAsia="en-GB"/>
        </w:rPr>
        <w:t xml:space="preserve"> public services. Additionally, within these levels of government, the information is also often scattered over multiple departments. </w:t>
      </w:r>
      <w:r w:rsidR="0055644F">
        <w:rPr>
          <w:lang w:eastAsia="en-GB"/>
        </w:rPr>
        <w:t>This not only requires from c</w:t>
      </w:r>
      <w:r>
        <w:rPr>
          <w:lang w:eastAsia="en-GB"/>
        </w:rPr>
        <w:t>itizens and businesses to navigate this complex environment</w:t>
      </w:r>
      <w:r w:rsidR="0055644F">
        <w:rPr>
          <w:lang w:eastAsia="en-GB"/>
        </w:rPr>
        <w:t xml:space="preserve"> to access the information they are looking for or to provide several times the same information</w:t>
      </w:r>
      <w:r>
        <w:rPr>
          <w:lang w:eastAsia="en-GB"/>
        </w:rPr>
        <w:t xml:space="preserve"> </w:t>
      </w:r>
      <w:r w:rsidR="0055644F">
        <w:rPr>
          <w:lang w:eastAsia="en-GB"/>
        </w:rPr>
        <w:t xml:space="preserve">for different services, it also requires from public administrations to describe, publish, maintain and align their information. </w:t>
      </w:r>
    </w:p>
    <w:p w14:paraId="276C095F" w14:textId="792646F9" w:rsidR="00991048" w:rsidRDefault="00991048" w:rsidP="00277CC6">
      <w:pPr>
        <w:rPr>
          <w:lang w:eastAsia="en-GB"/>
        </w:rPr>
      </w:pPr>
    </w:p>
    <w:p w14:paraId="6F91196E" w14:textId="7FD713D3" w:rsidR="00991048" w:rsidRDefault="00991048" w:rsidP="00277CC6">
      <w:pPr>
        <w:rPr>
          <w:lang w:eastAsia="en-GB"/>
        </w:rPr>
      </w:pPr>
      <w:r>
        <w:rPr>
          <w:lang w:eastAsia="en-GB"/>
        </w:rPr>
        <w:t xml:space="preserve">To tackle this issue, </w:t>
      </w:r>
      <w:proofErr w:type="gramStart"/>
      <w:r w:rsidR="00277CC6">
        <w:rPr>
          <w:lang w:eastAsia="en-GB"/>
        </w:rPr>
        <w:t>a large number of</w:t>
      </w:r>
      <w:proofErr w:type="gramEnd"/>
      <w:r w:rsidR="00277CC6">
        <w:rPr>
          <w:lang w:eastAsia="en-GB"/>
        </w:rPr>
        <w:t xml:space="preserve"> e-catalogues and e-Government portals have been implemented throughout Europe. </w:t>
      </w:r>
      <w:r w:rsidR="0055644F">
        <w:rPr>
          <w:lang w:eastAsia="en-GB"/>
        </w:rPr>
        <w:t>However, i</w:t>
      </w:r>
      <w:r w:rsidR="00277CC6">
        <w:rPr>
          <w:lang w:eastAsia="en-GB"/>
        </w:rPr>
        <w:t>n many cases</w:t>
      </w:r>
      <w:r>
        <w:rPr>
          <w:lang w:eastAsia="en-GB"/>
        </w:rPr>
        <w:t>,</w:t>
      </w:r>
      <w:r w:rsidR="00277CC6">
        <w:rPr>
          <w:lang w:eastAsia="en-GB"/>
        </w:rPr>
        <w:t xml:space="preserve"> the development of these catalogues has </w:t>
      </w:r>
      <w:r w:rsidR="0055644F">
        <w:rPr>
          <w:lang w:eastAsia="en-GB"/>
        </w:rPr>
        <w:t xml:space="preserve">not </w:t>
      </w:r>
      <w:r w:rsidR="00277CC6">
        <w:rPr>
          <w:lang w:eastAsia="en-GB"/>
        </w:rPr>
        <w:t xml:space="preserve">been harmonised. </w:t>
      </w:r>
      <w:r>
        <w:rPr>
          <w:lang w:eastAsia="en-GB"/>
        </w:rPr>
        <w:t xml:space="preserve">This means that information is structured in different ways and formats, making the exchange of information </w:t>
      </w:r>
      <w:r w:rsidR="008F3C08">
        <w:rPr>
          <w:lang w:eastAsia="en-GB"/>
        </w:rPr>
        <w:t xml:space="preserve">difficult and of low quality. The creation of a unique catalogue </w:t>
      </w:r>
      <w:r>
        <w:rPr>
          <w:lang w:eastAsia="en-GB"/>
        </w:rPr>
        <w:t xml:space="preserve">of </w:t>
      </w:r>
      <w:r w:rsidR="008F3C08">
        <w:rPr>
          <w:lang w:eastAsia="en-GB"/>
        </w:rPr>
        <w:t xml:space="preserve">public services, user-friendly and </w:t>
      </w:r>
      <w:r w:rsidR="00957453">
        <w:rPr>
          <w:lang w:eastAsia="en-GB"/>
        </w:rPr>
        <w:t xml:space="preserve">easily maintained, would be </w:t>
      </w:r>
      <w:r>
        <w:rPr>
          <w:lang w:eastAsia="en-GB"/>
        </w:rPr>
        <w:t>extremely expensive</w:t>
      </w:r>
      <w:r w:rsidR="00335A11">
        <w:rPr>
          <w:lang w:eastAsia="en-GB"/>
        </w:rPr>
        <w:t xml:space="preserve"> without a minimum </w:t>
      </w:r>
      <w:r w:rsidR="00A815EE">
        <w:rPr>
          <w:lang w:eastAsia="en-GB"/>
        </w:rPr>
        <w:t>layer of common understanding</w:t>
      </w:r>
      <w:r>
        <w:rPr>
          <w:lang w:eastAsia="en-GB"/>
        </w:rPr>
        <w:t>.</w:t>
      </w:r>
    </w:p>
    <w:p w14:paraId="3EBE7F96" w14:textId="77777777" w:rsidR="00991048" w:rsidRDefault="00991048" w:rsidP="00277CC6">
      <w:pPr>
        <w:rPr>
          <w:lang w:eastAsia="en-GB"/>
        </w:rPr>
      </w:pPr>
    </w:p>
    <w:p w14:paraId="32A4F30C" w14:textId="2023B8A2" w:rsidR="0065566E" w:rsidRDefault="00991048">
      <w:pPr>
        <w:rPr>
          <w:lang w:eastAsia="en-GB"/>
        </w:rPr>
      </w:pPr>
      <w:r>
        <w:rPr>
          <w:lang w:eastAsia="en-GB"/>
        </w:rPr>
        <w:t>In this context, t</w:t>
      </w:r>
      <w:r w:rsidR="00277CC6">
        <w:rPr>
          <w:lang w:eastAsia="en-GB"/>
        </w:rPr>
        <w:t xml:space="preserve">he ISA² Action “Catalogue of Services” supports </w:t>
      </w:r>
      <w:r w:rsidR="00A815EE">
        <w:rPr>
          <w:lang w:eastAsia="en-GB"/>
        </w:rPr>
        <w:t xml:space="preserve">the creation of catalogues with </w:t>
      </w:r>
      <w:r w:rsidR="00277CC6">
        <w:rPr>
          <w:lang w:eastAsia="en-GB"/>
        </w:rPr>
        <w:t xml:space="preserve">an integrated view on life events, business events and </w:t>
      </w:r>
      <w:r w:rsidR="00A815EE">
        <w:rPr>
          <w:lang w:eastAsia="en-GB"/>
        </w:rPr>
        <w:t xml:space="preserve">their </w:t>
      </w:r>
      <w:r w:rsidR="00277CC6">
        <w:rPr>
          <w:lang w:eastAsia="en-GB"/>
        </w:rPr>
        <w:t>related public services</w:t>
      </w:r>
      <w:r>
        <w:rPr>
          <w:lang w:eastAsia="en-GB"/>
        </w:rPr>
        <w:t xml:space="preserve">. The most important output of this action is the CPSV-AP model, an information model structuring the information needed to describe a public service. </w:t>
      </w:r>
      <w:r w:rsidR="0065566E">
        <w:rPr>
          <w:lang w:eastAsia="en-GB"/>
        </w:rPr>
        <w:t>By analysing information describing a public service, granular concepts were identified such as ‘</w:t>
      </w:r>
      <w:r w:rsidR="0065566E" w:rsidRPr="0065566E">
        <w:rPr>
          <w:b/>
          <w:lang w:eastAsia="en-GB"/>
        </w:rPr>
        <w:t>contact point</w:t>
      </w:r>
      <w:r w:rsidR="0065566E">
        <w:rPr>
          <w:lang w:eastAsia="en-GB"/>
        </w:rPr>
        <w:t>’ (the contact details of a public service or a public organisation), the ‘</w:t>
      </w:r>
      <w:r w:rsidR="0065566E" w:rsidRPr="0065566E">
        <w:rPr>
          <w:b/>
          <w:lang w:eastAsia="en-GB"/>
        </w:rPr>
        <w:t>currency</w:t>
      </w:r>
      <w:r w:rsidR="0065566E">
        <w:rPr>
          <w:lang w:eastAsia="en-GB"/>
        </w:rPr>
        <w:t>’ and ‘</w:t>
      </w:r>
      <w:r w:rsidR="0065566E" w:rsidRPr="0065566E">
        <w:rPr>
          <w:b/>
          <w:lang w:eastAsia="en-GB"/>
        </w:rPr>
        <w:t>value</w:t>
      </w:r>
      <w:r w:rsidR="0065566E">
        <w:rPr>
          <w:lang w:eastAsia="en-GB"/>
        </w:rPr>
        <w:t>’ of the ‘</w:t>
      </w:r>
      <w:r w:rsidR="0065566E" w:rsidRPr="0065566E">
        <w:rPr>
          <w:b/>
          <w:lang w:eastAsia="en-GB"/>
        </w:rPr>
        <w:t>cost</w:t>
      </w:r>
      <w:r w:rsidR="0065566E">
        <w:rPr>
          <w:lang w:eastAsia="en-GB"/>
        </w:rPr>
        <w:t xml:space="preserve">’ of a public service (for example, the cost of requesting a new ID card is </w:t>
      </w:r>
      <w:r w:rsidR="001860F1">
        <w:rPr>
          <w:lang w:eastAsia="en-GB"/>
        </w:rPr>
        <w:t>2</w:t>
      </w:r>
      <w:r w:rsidR="0065566E">
        <w:rPr>
          <w:lang w:eastAsia="en-GB"/>
        </w:rPr>
        <w:t>5 (value) euro (currency).</w:t>
      </w:r>
      <w:r w:rsidR="001860F1">
        <w:rPr>
          <w:lang w:eastAsia="en-GB"/>
        </w:rPr>
        <w:t xml:space="preserve"> </w:t>
      </w:r>
    </w:p>
    <w:p w14:paraId="52583DF2" w14:textId="6A06D8D8" w:rsidR="001860F1" w:rsidRDefault="001860F1" w:rsidP="001860F1">
      <w:pPr>
        <w:rPr>
          <w:lang w:eastAsia="en-GB"/>
        </w:rPr>
      </w:pPr>
    </w:p>
    <w:tbl>
      <w:tblPr>
        <w:tblStyle w:val="TableGrid"/>
        <w:tblW w:w="5000" w:type="pct"/>
        <w:tblLook w:val="04A0" w:firstRow="1" w:lastRow="0" w:firstColumn="1" w:lastColumn="0" w:noHBand="0" w:noVBand="1"/>
      </w:tblPr>
      <w:tblGrid>
        <w:gridCol w:w="8495"/>
      </w:tblGrid>
      <w:tr w:rsidR="00944617" w14:paraId="02A33DCE" w14:textId="77777777" w:rsidTr="006D1E81">
        <w:trPr>
          <w:cnfStyle w:val="100000000000" w:firstRow="1" w:lastRow="0" w:firstColumn="0" w:lastColumn="0" w:oddVBand="0" w:evenVBand="0" w:oddHBand="0" w:evenHBand="0" w:firstRowFirstColumn="0" w:firstRowLastColumn="0" w:lastRowFirstColumn="0" w:lastRowLastColumn="0"/>
          <w:trHeight w:val="416"/>
        </w:trPr>
        <w:tc>
          <w:tcPr>
            <w:tcW w:w="5000" w:type="pct"/>
            <w:vAlign w:val="center"/>
          </w:tcPr>
          <w:p w14:paraId="2C63904A" w14:textId="77777777" w:rsidR="00944617" w:rsidRDefault="00944617" w:rsidP="006D1E81">
            <w:pPr>
              <w:jc w:val="left"/>
              <w:rPr>
                <w:lang w:eastAsia="en-GB"/>
              </w:rPr>
            </w:pPr>
            <w:r>
              <w:rPr>
                <w:lang w:eastAsia="en-GB"/>
              </w:rPr>
              <w:t>CPSV-AP is a flexible model</w:t>
            </w:r>
          </w:p>
        </w:tc>
      </w:tr>
      <w:tr w:rsidR="00944617" w14:paraId="71C8E64E" w14:textId="77777777" w:rsidTr="006D1E81">
        <w:trPr>
          <w:trHeight w:val="1599"/>
        </w:trPr>
        <w:tc>
          <w:tcPr>
            <w:tcW w:w="5000" w:type="pct"/>
          </w:tcPr>
          <w:p w14:paraId="0917D166" w14:textId="773FD72E" w:rsidR="00944617" w:rsidRDefault="00A815EE" w:rsidP="007364CD">
            <w:pPr>
              <w:rPr>
                <w:lang w:eastAsia="en-GB"/>
              </w:rPr>
            </w:pPr>
            <w:r>
              <w:rPr>
                <w:lang w:eastAsia="en-GB"/>
              </w:rPr>
              <w:t>T</w:t>
            </w:r>
            <w:r w:rsidR="00944617">
              <w:rPr>
                <w:lang w:eastAsia="en-GB"/>
              </w:rPr>
              <w:t xml:space="preserve">here are only a few mandatory </w:t>
            </w:r>
            <w:r>
              <w:rPr>
                <w:lang w:eastAsia="en-GB"/>
              </w:rPr>
              <w:t>elements that any public services must have in their descriptions</w:t>
            </w:r>
            <w:r w:rsidR="00944617">
              <w:rPr>
                <w:lang w:eastAsia="en-GB"/>
              </w:rPr>
              <w:t xml:space="preserve">, such as </w:t>
            </w:r>
            <w:r>
              <w:rPr>
                <w:lang w:eastAsia="en-GB"/>
              </w:rPr>
              <w:t xml:space="preserve">the name of the </w:t>
            </w:r>
            <w:r w:rsidR="00944617">
              <w:rPr>
                <w:lang w:eastAsia="en-GB"/>
              </w:rPr>
              <w:t xml:space="preserve">‘public service’ and </w:t>
            </w:r>
            <w:r>
              <w:rPr>
                <w:lang w:eastAsia="en-GB"/>
              </w:rPr>
              <w:t xml:space="preserve">the </w:t>
            </w:r>
            <w:r w:rsidR="00944617">
              <w:rPr>
                <w:lang w:eastAsia="en-GB"/>
              </w:rPr>
              <w:t>‘competent authority’</w:t>
            </w:r>
            <w:r>
              <w:rPr>
                <w:lang w:eastAsia="en-GB"/>
              </w:rPr>
              <w:t xml:space="preserve"> that delivers it. This gives</w:t>
            </w:r>
            <w:r w:rsidR="00944617">
              <w:rPr>
                <w:lang w:eastAsia="en-GB"/>
              </w:rPr>
              <w:t xml:space="preserve"> Member States </w:t>
            </w:r>
            <w:r>
              <w:rPr>
                <w:lang w:eastAsia="en-GB"/>
              </w:rPr>
              <w:t>the flexibility to</w:t>
            </w:r>
            <w:r w:rsidR="00944617">
              <w:rPr>
                <w:lang w:eastAsia="en-GB"/>
              </w:rPr>
              <w:t xml:space="preserve"> adapt the model to their own needs (some public services are structured in a very complex way, that can</w:t>
            </w:r>
            <w:r>
              <w:rPr>
                <w:lang w:eastAsia="en-GB"/>
              </w:rPr>
              <w:t>not</w:t>
            </w:r>
            <w:r w:rsidR="00944617">
              <w:rPr>
                <w:lang w:eastAsia="en-GB"/>
              </w:rPr>
              <w:t xml:space="preserve"> be captured in a simple model).</w:t>
            </w:r>
          </w:p>
        </w:tc>
      </w:tr>
    </w:tbl>
    <w:p w14:paraId="7D0FAFE2" w14:textId="70252873" w:rsidR="001860F1" w:rsidRDefault="001860F1" w:rsidP="001860F1">
      <w:pPr>
        <w:rPr>
          <w:lang w:eastAsia="en-GB"/>
        </w:rPr>
      </w:pPr>
    </w:p>
    <w:p w14:paraId="349A2279" w14:textId="43CE371F" w:rsidR="00AA20D7" w:rsidRDefault="00944617" w:rsidP="001860F1">
      <w:pPr>
        <w:rPr>
          <w:lang w:eastAsia="en-GB"/>
        </w:rPr>
      </w:pPr>
      <w:r>
        <w:rPr>
          <w:lang w:eastAsia="en-GB"/>
        </w:rPr>
        <w:lastRenderedPageBreak/>
        <w:t>Additionally, the model is set up using ‘Linked Data’ techniques</w:t>
      </w:r>
      <w:r w:rsidR="00A815EE">
        <w:rPr>
          <w:lang w:eastAsia="en-GB"/>
        </w:rPr>
        <w:t>. It means that once the description is made available and publicly accessible, for example through APIs, any administrations or other actors could reuse it directly.</w:t>
      </w:r>
      <w:r>
        <w:rPr>
          <w:lang w:eastAsia="en-GB"/>
        </w:rPr>
        <w:t xml:space="preserve"> </w:t>
      </w:r>
      <w:r w:rsidR="00A815EE">
        <w:rPr>
          <w:lang w:eastAsia="en-GB"/>
        </w:rPr>
        <w:t xml:space="preserve">The impact for public administrations is important since they need to describe public services only once and </w:t>
      </w:r>
      <w:r w:rsidR="00AA20D7">
        <w:rPr>
          <w:lang w:eastAsia="en-GB"/>
        </w:rPr>
        <w:t>sharing it can be automated</w:t>
      </w:r>
      <w:r>
        <w:rPr>
          <w:lang w:eastAsia="en-GB"/>
        </w:rPr>
        <w:t xml:space="preserve">. </w:t>
      </w:r>
    </w:p>
    <w:p w14:paraId="18AAE77C" w14:textId="022B9E48" w:rsidR="001151F1" w:rsidRDefault="00944617" w:rsidP="001860F1">
      <w:pPr>
        <w:rPr>
          <w:lang w:eastAsia="en-GB"/>
        </w:rPr>
      </w:pPr>
      <w:r>
        <w:rPr>
          <w:lang w:eastAsia="en-GB"/>
        </w:rPr>
        <w:t xml:space="preserve">To stress the importance of this </w:t>
      </w:r>
      <w:r w:rsidR="00AA20D7">
        <w:rPr>
          <w:lang w:eastAsia="en-GB"/>
        </w:rPr>
        <w:t xml:space="preserve">advantage </w:t>
      </w:r>
      <w:r>
        <w:rPr>
          <w:lang w:eastAsia="en-GB"/>
        </w:rPr>
        <w:t xml:space="preserve">in the data model, we give the example of a </w:t>
      </w:r>
      <w:r w:rsidR="00AA20D7">
        <w:rPr>
          <w:lang w:eastAsia="en-GB"/>
        </w:rPr>
        <w:t xml:space="preserve">description made available as </w:t>
      </w:r>
      <w:r w:rsidR="001151F1">
        <w:rPr>
          <w:lang w:eastAsia="en-GB"/>
        </w:rPr>
        <w:t xml:space="preserve">pdf </w:t>
      </w:r>
      <w:r w:rsidR="00AA20D7">
        <w:rPr>
          <w:lang w:eastAsia="en-GB"/>
        </w:rPr>
        <w:t xml:space="preserve">by a </w:t>
      </w:r>
      <w:r w:rsidR="001151F1">
        <w:rPr>
          <w:lang w:eastAsia="en-GB"/>
        </w:rPr>
        <w:t xml:space="preserve">public </w:t>
      </w:r>
      <w:r w:rsidR="00AA20D7">
        <w:rPr>
          <w:lang w:eastAsia="en-GB"/>
        </w:rPr>
        <w:t>administration</w:t>
      </w:r>
      <w:r w:rsidR="001151F1">
        <w:rPr>
          <w:lang w:eastAsia="en-GB"/>
        </w:rPr>
        <w:t xml:space="preserve">. Even though the public administration structures public service information </w:t>
      </w:r>
      <w:r w:rsidR="001354E6">
        <w:rPr>
          <w:lang w:eastAsia="en-GB"/>
        </w:rPr>
        <w:t>in the CPSV-AP model (e.g. splitting the information in granular concepts such as ‘cost’, ‘value’ and ‘</w:t>
      </w:r>
      <w:proofErr w:type="spellStart"/>
      <w:r w:rsidR="001354E6">
        <w:rPr>
          <w:lang w:eastAsia="en-GB"/>
        </w:rPr>
        <w:t>currecy</w:t>
      </w:r>
      <w:proofErr w:type="spellEnd"/>
      <w:r w:rsidR="001354E6">
        <w:rPr>
          <w:lang w:eastAsia="en-GB"/>
        </w:rPr>
        <w:t xml:space="preserve">’), if it is then published in a pdf, this will still hamper the exchange of information greatly. </w:t>
      </w:r>
      <w:r w:rsidR="00AA20D7">
        <w:rPr>
          <w:lang w:eastAsia="en-GB"/>
        </w:rPr>
        <w:t>An</w:t>
      </w:r>
      <w:r w:rsidR="001354E6">
        <w:rPr>
          <w:lang w:eastAsia="en-GB"/>
        </w:rPr>
        <w:t>other public administration us</w:t>
      </w:r>
      <w:r w:rsidR="00AA20D7">
        <w:rPr>
          <w:lang w:eastAsia="en-GB"/>
        </w:rPr>
        <w:t>ing</w:t>
      </w:r>
      <w:r w:rsidR="001354E6">
        <w:rPr>
          <w:lang w:eastAsia="en-GB"/>
        </w:rPr>
        <w:t xml:space="preserve"> for example Excel </w:t>
      </w:r>
      <w:r w:rsidR="00AA20D7">
        <w:rPr>
          <w:lang w:eastAsia="en-GB"/>
        </w:rPr>
        <w:t xml:space="preserve">would </w:t>
      </w:r>
      <w:r w:rsidR="001354E6">
        <w:rPr>
          <w:lang w:eastAsia="en-GB"/>
        </w:rPr>
        <w:t>need to manually reformat the pdf file as an Excel. Using a Linked Data format (e.g. RDF</w:t>
      </w:r>
      <w:r w:rsidR="001354E6">
        <w:rPr>
          <w:rStyle w:val="FootnoteReference"/>
          <w:lang w:eastAsia="en-GB"/>
        </w:rPr>
        <w:footnoteReference w:id="2"/>
      </w:r>
      <w:r w:rsidR="001354E6">
        <w:rPr>
          <w:lang w:eastAsia="en-GB"/>
        </w:rPr>
        <w:t xml:space="preserve">), this data exchange becomes </w:t>
      </w:r>
      <w:proofErr w:type="spellStart"/>
      <w:r w:rsidR="00AA20D7">
        <w:rPr>
          <w:lang w:eastAsia="en-GB"/>
        </w:rPr>
        <w:t>straighforward</w:t>
      </w:r>
      <w:proofErr w:type="spellEnd"/>
      <w:r w:rsidR="00AA20D7">
        <w:rPr>
          <w:lang w:eastAsia="en-GB"/>
        </w:rPr>
        <w:t xml:space="preserve"> </w:t>
      </w:r>
      <w:r w:rsidR="001354E6">
        <w:rPr>
          <w:lang w:eastAsia="en-GB"/>
        </w:rPr>
        <w:t>and thus much cheaper.</w:t>
      </w:r>
    </w:p>
    <w:p w14:paraId="5550A992" w14:textId="77777777" w:rsidR="00944617" w:rsidRDefault="00944617" w:rsidP="001860F1">
      <w:pPr>
        <w:rPr>
          <w:lang w:eastAsia="en-GB"/>
        </w:rPr>
      </w:pPr>
    </w:p>
    <w:p w14:paraId="5C8DC5C7" w14:textId="3BAFFD89" w:rsidR="001860F1" w:rsidRDefault="001354E6" w:rsidP="001860F1">
      <w:pPr>
        <w:rPr>
          <w:lang w:eastAsia="en-GB"/>
        </w:rPr>
      </w:pPr>
      <w:r>
        <w:rPr>
          <w:lang w:eastAsia="en-GB"/>
        </w:rPr>
        <w:t>To conclude, t</w:t>
      </w:r>
      <w:r w:rsidR="001860F1">
        <w:rPr>
          <w:lang w:eastAsia="en-GB"/>
        </w:rPr>
        <w:t xml:space="preserve">he </w:t>
      </w:r>
      <w:r w:rsidR="00944617">
        <w:rPr>
          <w:lang w:eastAsia="en-GB"/>
        </w:rPr>
        <w:t xml:space="preserve">advantage </w:t>
      </w:r>
      <w:r w:rsidR="001860F1">
        <w:rPr>
          <w:lang w:eastAsia="en-GB"/>
        </w:rPr>
        <w:t>of using an information model like</w:t>
      </w:r>
      <w:r w:rsidR="00944617">
        <w:rPr>
          <w:lang w:eastAsia="en-GB"/>
        </w:rPr>
        <w:t xml:space="preserve"> CPSV-AP is twofold</w:t>
      </w:r>
      <w:r>
        <w:rPr>
          <w:lang w:eastAsia="en-GB"/>
        </w:rPr>
        <w:t>. Public service information can be</w:t>
      </w:r>
      <w:r w:rsidR="00944617">
        <w:rPr>
          <w:lang w:eastAsia="en-GB"/>
        </w:rPr>
        <w:t>:</w:t>
      </w:r>
    </w:p>
    <w:p w14:paraId="7FD50D12" w14:textId="699E5552" w:rsidR="001354E6" w:rsidRDefault="001354E6" w:rsidP="00BD595C">
      <w:pPr>
        <w:pStyle w:val="ListParagraph"/>
        <w:numPr>
          <w:ilvl w:val="0"/>
          <w:numId w:val="33"/>
        </w:numPr>
        <w:rPr>
          <w:lang w:eastAsia="en-GB"/>
        </w:rPr>
      </w:pPr>
      <w:r>
        <w:rPr>
          <w:lang w:eastAsia="en-GB"/>
        </w:rPr>
        <w:t>structured using a mature model, meaning that a Member State (region) does not ha</w:t>
      </w:r>
      <w:r w:rsidR="00AA20D7">
        <w:rPr>
          <w:lang w:eastAsia="en-GB"/>
        </w:rPr>
        <w:t>ve</w:t>
      </w:r>
      <w:r>
        <w:rPr>
          <w:lang w:eastAsia="en-GB"/>
        </w:rPr>
        <w:t xml:space="preserve"> to spend money on making a model from scratch;</w:t>
      </w:r>
      <w:r w:rsidR="00A64322">
        <w:rPr>
          <w:lang w:eastAsia="en-GB"/>
        </w:rPr>
        <w:t xml:space="preserve"> and</w:t>
      </w:r>
    </w:p>
    <w:p w14:paraId="35F56894" w14:textId="7A3C21D9" w:rsidR="001354E6" w:rsidRDefault="00944617" w:rsidP="00BD595C">
      <w:pPr>
        <w:pStyle w:val="ListParagraph"/>
        <w:numPr>
          <w:ilvl w:val="0"/>
          <w:numId w:val="33"/>
        </w:numPr>
        <w:rPr>
          <w:lang w:eastAsia="en-GB"/>
        </w:rPr>
      </w:pPr>
      <w:r>
        <w:rPr>
          <w:lang w:eastAsia="en-GB"/>
        </w:rPr>
        <w:t>shared easily to public administrations within the Member State and outside</w:t>
      </w:r>
      <w:r w:rsidR="001354E6">
        <w:rPr>
          <w:lang w:eastAsia="en-GB"/>
        </w:rPr>
        <w:t>.</w:t>
      </w:r>
    </w:p>
    <w:p w14:paraId="5CE7CC6D" w14:textId="766E6F74" w:rsidR="0027136A" w:rsidRPr="006D1E81" w:rsidRDefault="0027136A">
      <w:pPr>
        <w:pStyle w:val="Heading2"/>
      </w:pPr>
      <w:bookmarkStart w:id="30" w:name="_Toc52901435"/>
      <w:r w:rsidRPr="00304DC3">
        <w:t>How is the Single Digital Gateway Regulation (SDGR) linked to this?</w:t>
      </w:r>
      <w:bookmarkEnd w:id="30"/>
    </w:p>
    <w:p w14:paraId="6F82B361" w14:textId="4EC73E05" w:rsidR="003B59E7" w:rsidRDefault="001354E6" w:rsidP="0027136A">
      <w:r>
        <w:t xml:space="preserve">The SDGR </w:t>
      </w:r>
      <w:r w:rsidR="00906329">
        <w:t xml:space="preserve">pursues </w:t>
      </w:r>
      <w:r>
        <w:t xml:space="preserve">the same objective as the Catalogues of Services action: improving the search for public services (information) by the citizens and businesses. </w:t>
      </w:r>
      <w:r w:rsidR="00B251E9">
        <w:t xml:space="preserve">To achieve this, the SDGR describes a list of </w:t>
      </w:r>
      <w:r w:rsidR="003B59E7">
        <w:t xml:space="preserve">requirements </w:t>
      </w:r>
      <w:r w:rsidR="00B251E9">
        <w:t xml:space="preserve">for public service information. For example, in article 10 (d), the regulation describes that the information – where applicable – </w:t>
      </w:r>
      <w:proofErr w:type="gramStart"/>
      <w:r w:rsidR="00B251E9">
        <w:t>ha</w:t>
      </w:r>
      <w:r w:rsidR="00B43EE8">
        <w:t>s</w:t>
      </w:r>
      <w:r w:rsidR="00B251E9">
        <w:t xml:space="preserve"> to</w:t>
      </w:r>
      <w:proofErr w:type="gramEnd"/>
      <w:r w:rsidR="00B251E9">
        <w:t xml:space="preserve"> contain information on the ‘</w:t>
      </w:r>
      <w:r w:rsidR="00B251E9" w:rsidRPr="008C438D">
        <w:rPr>
          <w:b/>
        </w:rPr>
        <w:t>type</w:t>
      </w:r>
      <w:r w:rsidR="00B251E9">
        <w:t>’ and ‘</w:t>
      </w:r>
      <w:r w:rsidR="00B251E9" w:rsidRPr="008C438D">
        <w:rPr>
          <w:b/>
        </w:rPr>
        <w:t>format</w:t>
      </w:r>
      <w:r w:rsidR="00B251E9">
        <w:t>’ of ‘</w:t>
      </w:r>
      <w:r w:rsidR="00B251E9" w:rsidRPr="008C438D">
        <w:rPr>
          <w:b/>
        </w:rPr>
        <w:t>evidence</w:t>
      </w:r>
      <w:r w:rsidR="00B251E9">
        <w:t xml:space="preserve">’. </w:t>
      </w:r>
      <w:r w:rsidR="003B59E7">
        <w:t xml:space="preserve">The challenge for Member States looking at this requirement is to align their comprehensions: what could be the different formats of evidence? Should they be described in abbreviations or </w:t>
      </w:r>
      <w:proofErr w:type="gramStart"/>
      <w:r w:rsidR="003B59E7">
        <w:t>full-word</w:t>
      </w:r>
      <w:proofErr w:type="gramEnd"/>
      <w:r w:rsidR="003B59E7">
        <w:t>? What are the common types of evidence among countries? Etc.</w:t>
      </w:r>
    </w:p>
    <w:p w14:paraId="096C5A02" w14:textId="287847EA" w:rsidR="00B251E9" w:rsidRDefault="00B251E9">
      <w:r>
        <w:t>The SDG data model</w:t>
      </w:r>
      <w:r w:rsidR="003B59E7">
        <w:t xml:space="preserve"> </w:t>
      </w:r>
      <w:r>
        <w:t xml:space="preserve">aims to structure these elements logically, making it easier for Member States to </w:t>
      </w:r>
      <w:r w:rsidR="003B59E7">
        <w:t>implement the regulation with a common approach</w:t>
      </w:r>
      <w:r>
        <w:t xml:space="preserve">. </w:t>
      </w:r>
    </w:p>
    <w:p w14:paraId="50F385FF" w14:textId="7C630258" w:rsidR="00B251E9" w:rsidRDefault="00B251E9" w:rsidP="002420C5">
      <w:pPr>
        <w:rPr>
          <w:color w:val="000000"/>
        </w:rPr>
      </w:pPr>
    </w:p>
    <w:p w14:paraId="0F73A338" w14:textId="2554D547" w:rsidR="003F0C37" w:rsidRDefault="006A3BC0" w:rsidP="002420C5">
      <w:pPr>
        <w:rPr>
          <w:color w:val="000000"/>
        </w:rPr>
      </w:pPr>
      <w:r>
        <w:rPr>
          <w:color w:val="000000"/>
        </w:rPr>
        <w:t xml:space="preserve">In addition to describing their public services in </w:t>
      </w:r>
      <w:proofErr w:type="spellStart"/>
      <w:r>
        <w:rPr>
          <w:color w:val="000000"/>
        </w:rPr>
        <w:t>alignement</w:t>
      </w:r>
      <w:proofErr w:type="spellEnd"/>
      <w:r>
        <w:rPr>
          <w:color w:val="000000"/>
        </w:rPr>
        <w:t xml:space="preserve"> with the requirements from the regulation, </w:t>
      </w:r>
      <w:r w:rsidR="001F37FD">
        <w:rPr>
          <w:color w:val="000000"/>
        </w:rPr>
        <w:t xml:space="preserve">Member States </w:t>
      </w:r>
      <w:proofErr w:type="gramStart"/>
      <w:r w:rsidR="001F37FD">
        <w:rPr>
          <w:color w:val="000000"/>
        </w:rPr>
        <w:t>have to</w:t>
      </w:r>
      <w:proofErr w:type="gramEnd"/>
      <w:r w:rsidR="001F37FD">
        <w:rPr>
          <w:color w:val="000000"/>
        </w:rPr>
        <w:t xml:space="preserve"> share and maintain in a common repository the links pointing to the relevant information within their country. Those links could be the URLs of the different Web pages where the information is published. This would require from the Member States to indicate for each description the relevant link. Every time the description is moved to another page or if anything comes to modify the URL, the Member States will have to adapt the links within the repository. At the European level, it would also mean that the Commission will know on which page the description is published but without knowing exactly where in that page. With Web scraping, it would be possible to retrieve the information in a structured way</w:t>
      </w:r>
      <w:r w:rsidR="003F0C37">
        <w:rPr>
          <w:color w:val="000000"/>
        </w:rPr>
        <w:t xml:space="preserve">. However, Web scraping methods require some investments to be set up and would need to be adapted with any change within the page or with the link. This would also be without considering potential errors in the retrieving process. </w:t>
      </w:r>
      <w:r w:rsidR="003F0C37">
        <w:rPr>
          <w:color w:val="000000"/>
        </w:rPr>
        <w:lastRenderedPageBreak/>
        <w:t>When you multiply those manual interventions by the estimated number of descriptions (and their links) needed for the SDG, you quickly start to think about an alternative solution.</w:t>
      </w:r>
    </w:p>
    <w:p w14:paraId="32A3917A" w14:textId="4810CD83" w:rsidR="003F0C37" w:rsidRDefault="003F0C37" w:rsidP="002420C5">
      <w:pPr>
        <w:rPr>
          <w:color w:val="000000"/>
        </w:rPr>
      </w:pPr>
    </w:p>
    <w:p w14:paraId="14C2F769" w14:textId="385A7A94" w:rsidR="005E1201" w:rsidRDefault="003F0C37" w:rsidP="002420C5">
      <w:pPr>
        <w:rPr>
          <w:color w:val="000000"/>
        </w:rPr>
      </w:pPr>
      <w:r>
        <w:rPr>
          <w:color w:val="000000"/>
        </w:rPr>
        <w:t xml:space="preserve">What if we changed our focus? Instead of looking at the user interfaces in the different countries, which are only made to display the descriptions publicly, we could directly retrieve the descriptions from their databases. With unique </w:t>
      </w:r>
      <w:r w:rsidR="005E1201">
        <w:rPr>
          <w:color w:val="000000"/>
        </w:rPr>
        <w:t xml:space="preserve">and persistent </w:t>
      </w:r>
      <w:r>
        <w:rPr>
          <w:color w:val="000000"/>
        </w:rPr>
        <w:t>identifiers (URIs) provided for each piece of information within a description, the SDG model</w:t>
      </w:r>
      <w:r w:rsidR="005E1201">
        <w:rPr>
          <w:color w:val="000000"/>
        </w:rPr>
        <w:t xml:space="preserve"> gives us an opportunity to point directly to the right information, independently from where it is published. And similar models have already been applied:</w:t>
      </w:r>
    </w:p>
    <w:p w14:paraId="021D4AFF" w14:textId="3FB4F655" w:rsidR="005E1201" w:rsidRDefault="005E1201" w:rsidP="00BD595C">
      <w:pPr>
        <w:pStyle w:val="ListParagraph"/>
        <w:numPr>
          <w:ilvl w:val="0"/>
          <w:numId w:val="35"/>
        </w:numPr>
        <w:rPr>
          <w:color w:val="000000"/>
        </w:rPr>
      </w:pPr>
      <w:r>
        <w:rPr>
          <w:color w:val="000000"/>
        </w:rPr>
        <w:t>At European level for statistics with the DCAT-AP model used for collecting information from all Member States in one central portal</w:t>
      </w:r>
      <w:r>
        <w:rPr>
          <w:rStyle w:val="FootnoteReference"/>
          <w:color w:val="000000"/>
        </w:rPr>
        <w:footnoteReference w:id="3"/>
      </w:r>
      <w:r>
        <w:rPr>
          <w:color w:val="000000"/>
        </w:rPr>
        <w:t>;</w:t>
      </w:r>
    </w:p>
    <w:p w14:paraId="3DF0F112" w14:textId="2DEEDD85" w:rsidR="005E1201" w:rsidRPr="006D1E81" w:rsidRDefault="005E1201" w:rsidP="00BD595C">
      <w:pPr>
        <w:pStyle w:val="ListParagraph"/>
        <w:numPr>
          <w:ilvl w:val="0"/>
          <w:numId w:val="35"/>
        </w:numPr>
        <w:rPr>
          <w:color w:val="000000"/>
        </w:rPr>
      </w:pPr>
      <w:r>
        <w:rPr>
          <w:color w:val="000000"/>
        </w:rPr>
        <w:t>At national and sub-national levels for public services with the extensions of the CPSV-AP model.</w:t>
      </w:r>
    </w:p>
    <w:p w14:paraId="09143FF8" w14:textId="296B9508" w:rsidR="005E1201" w:rsidRDefault="005E1201" w:rsidP="002420C5">
      <w:pPr>
        <w:rPr>
          <w:color w:val="000000"/>
        </w:rPr>
      </w:pPr>
      <w:r>
        <w:rPr>
          <w:color w:val="000000"/>
        </w:rPr>
        <w:t xml:space="preserve">The advantage of the SDG metadata model is that it </w:t>
      </w:r>
      <w:r w:rsidR="00047B5D">
        <w:rPr>
          <w:color w:val="000000"/>
        </w:rPr>
        <w:t>is reusing the best practices from years of experience of the CPSV-AP model while only keeping the elements that are needed for implementing the regulation.</w:t>
      </w:r>
    </w:p>
    <w:p w14:paraId="31634DC5" w14:textId="5CB6A4BF" w:rsidR="008C438D" w:rsidRDefault="008C438D" w:rsidP="002420C5">
      <w:pPr>
        <w:rPr>
          <w:color w:val="000000"/>
        </w:rPr>
      </w:pPr>
    </w:p>
    <w:p w14:paraId="199D9465" w14:textId="2CB70E73" w:rsidR="008C438D" w:rsidRDefault="00047B5D" w:rsidP="002420C5">
      <w:pPr>
        <w:rPr>
          <w:color w:val="000000"/>
        </w:rPr>
      </w:pPr>
      <w:r>
        <w:rPr>
          <w:color w:val="000000"/>
        </w:rPr>
        <w:t>Therefore, w</w:t>
      </w:r>
      <w:r w:rsidR="008C438D">
        <w:rPr>
          <w:color w:val="000000"/>
        </w:rPr>
        <w:t xml:space="preserve">e advise </w:t>
      </w:r>
      <w:r>
        <w:rPr>
          <w:color w:val="000000"/>
        </w:rPr>
        <w:t xml:space="preserve">you </w:t>
      </w:r>
      <w:r w:rsidR="008C438D">
        <w:rPr>
          <w:color w:val="000000"/>
        </w:rPr>
        <w:t>to reuse this model maximally within your Member State as this will be a benefit for you:</w:t>
      </w:r>
    </w:p>
    <w:p w14:paraId="4CC0F253" w14:textId="03E05C35" w:rsidR="008C438D" w:rsidRDefault="008C438D" w:rsidP="00BD595C">
      <w:pPr>
        <w:pStyle w:val="ListParagraph"/>
        <w:numPr>
          <w:ilvl w:val="0"/>
          <w:numId w:val="34"/>
        </w:numPr>
        <w:rPr>
          <w:color w:val="000000"/>
        </w:rPr>
      </w:pPr>
      <w:r>
        <w:rPr>
          <w:color w:val="000000"/>
        </w:rPr>
        <w:t>No need to identify the SDGR granular concepts;</w:t>
      </w:r>
    </w:p>
    <w:p w14:paraId="7B7A965F" w14:textId="32D48169" w:rsidR="008C438D" w:rsidRDefault="008C438D" w:rsidP="00BD595C">
      <w:pPr>
        <w:pStyle w:val="ListParagraph"/>
        <w:numPr>
          <w:ilvl w:val="0"/>
          <w:numId w:val="34"/>
        </w:numPr>
        <w:rPr>
          <w:color w:val="000000"/>
        </w:rPr>
      </w:pPr>
      <w:r>
        <w:rPr>
          <w:color w:val="000000"/>
        </w:rPr>
        <w:t>L</w:t>
      </w:r>
      <w:r w:rsidRPr="008C438D">
        <w:rPr>
          <w:color w:val="000000"/>
        </w:rPr>
        <w:t>ess manual work and thus le</w:t>
      </w:r>
      <w:r>
        <w:rPr>
          <w:color w:val="000000"/>
        </w:rPr>
        <w:t>ss costs</w:t>
      </w:r>
      <w:r w:rsidR="00B30049">
        <w:rPr>
          <w:color w:val="000000"/>
        </w:rPr>
        <w:t>;</w:t>
      </w:r>
    </w:p>
    <w:p w14:paraId="1D75710A" w14:textId="16AD46C3" w:rsidR="00B30049" w:rsidRDefault="00B30049" w:rsidP="00BD595C">
      <w:pPr>
        <w:pStyle w:val="ListParagraph"/>
        <w:numPr>
          <w:ilvl w:val="0"/>
          <w:numId w:val="34"/>
        </w:numPr>
        <w:rPr>
          <w:color w:val="000000"/>
        </w:rPr>
      </w:pPr>
      <w:r>
        <w:rPr>
          <w:color w:val="000000"/>
        </w:rPr>
        <w:t>Being compliant with the information needed for the ‘Repository of Links’;</w:t>
      </w:r>
    </w:p>
    <w:p w14:paraId="6231CAB3" w14:textId="69A7222E" w:rsidR="00B30049" w:rsidRDefault="00B30049" w:rsidP="00BD595C">
      <w:pPr>
        <w:pStyle w:val="ListParagraph"/>
        <w:numPr>
          <w:ilvl w:val="0"/>
          <w:numId w:val="34"/>
        </w:numPr>
        <w:rPr>
          <w:color w:val="000000"/>
        </w:rPr>
      </w:pPr>
      <w:r>
        <w:rPr>
          <w:color w:val="000000"/>
        </w:rPr>
        <w:t>Being compliant with the SDGR (applicable in 2020);</w:t>
      </w:r>
    </w:p>
    <w:p w14:paraId="6A084D46" w14:textId="42F905C0" w:rsidR="00B30049" w:rsidRDefault="00047B5D" w:rsidP="00BD595C">
      <w:pPr>
        <w:pStyle w:val="ListParagraph"/>
        <w:numPr>
          <w:ilvl w:val="0"/>
          <w:numId w:val="34"/>
        </w:numPr>
        <w:rPr>
          <w:color w:val="000000"/>
        </w:rPr>
      </w:pPr>
      <w:r>
        <w:rPr>
          <w:color w:val="000000"/>
        </w:rPr>
        <w:t>Structuring your information in a way that could be reused for future applications (e.g. chatbot, profiling etc.)</w:t>
      </w:r>
      <w:r w:rsidR="00B30049">
        <w:rPr>
          <w:color w:val="000000"/>
        </w:rPr>
        <w:t>;</w:t>
      </w:r>
    </w:p>
    <w:p w14:paraId="28DB15F1" w14:textId="665E74A2" w:rsidR="00E1056D" w:rsidRDefault="00B30049" w:rsidP="00BD595C">
      <w:pPr>
        <w:pStyle w:val="ListParagraph"/>
        <w:numPr>
          <w:ilvl w:val="0"/>
          <w:numId w:val="34"/>
        </w:numPr>
        <w:rPr>
          <w:color w:val="000000"/>
        </w:rPr>
      </w:pPr>
      <w:r>
        <w:rPr>
          <w:color w:val="000000"/>
        </w:rPr>
        <w:t>Using a model that could be easily adapted and/or extended to your own needs</w:t>
      </w:r>
      <w:r w:rsidR="00047B5D">
        <w:rPr>
          <w:color w:val="000000"/>
        </w:rPr>
        <w:t>.</w:t>
      </w:r>
    </w:p>
    <w:p w14:paraId="59944311" w14:textId="79B4AA5B" w:rsidR="00047B5D" w:rsidRPr="006D1E81" w:rsidRDefault="00047B5D" w:rsidP="006D1E81">
      <w:pPr>
        <w:rPr>
          <w:color w:val="000000"/>
        </w:rPr>
      </w:pPr>
      <w:r>
        <w:rPr>
          <w:color w:val="000000"/>
        </w:rPr>
        <w:t>If you are interested in applying this model but you do not know where to start, do not hesitate to go through the methodology described on the European Data Portal</w:t>
      </w:r>
      <w:r>
        <w:rPr>
          <w:rStyle w:val="FootnoteReference"/>
          <w:color w:val="000000"/>
        </w:rPr>
        <w:footnoteReference w:id="4"/>
      </w:r>
      <w:r>
        <w:rPr>
          <w:color w:val="000000"/>
        </w:rPr>
        <w:t xml:space="preserve"> or to contact us</w:t>
      </w:r>
      <w:r>
        <w:rPr>
          <w:rStyle w:val="FootnoteReference"/>
          <w:color w:val="000000"/>
        </w:rPr>
        <w:footnoteReference w:id="5"/>
      </w:r>
      <w:r>
        <w:rPr>
          <w:color w:val="000000"/>
        </w:rPr>
        <w:t>.</w:t>
      </w:r>
    </w:p>
    <w:p w14:paraId="094DBF44" w14:textId="4487106E" w:rsidR="00860245" w:rsidRPr="007C4CF6" w:rsidRDefault="00860245" w:rsidP="002420C5">
      <w:pPr>
        <w:pStyle w:val="Heading2"/>
        <w:rPr>
          <w:lang w:val="en-GB"/>
        </w:rPr>
      </w:pPr>
      <w:bookmarkStart w:id="31" w:name="_Toc52901436"/>
      <w:r w:rsidRPr="007C4CF6">
        <w:rPr>
          <w:lang w:val="en-GB"/>
        </w:rPr>
        <w:t>Scope and objectives</w:t>
      </w:r>
      <w:bookmarkEnd w:id="31"/>
    </w:p>
    <w:p w14:paraId="4761AEDE" w14:textId="46EDAB4D" w:rsidR="001151F1" w:rsidRDefault="001151F1" w:rsidP="001151F1">
      <w:r>
        <w:t xml:space="preserve">This document proposes a first version of the SDG </w:t>
      </w:r>
      <w:r w:rsidR="00D43AE6">
        <w:t>meta</w:t>
      </w:r>
      <w:r>
        <w:t xml:space="preserve">data model, to be used to structure </w:t>
      </w:r>
      <w:r w:rsidR="00D43AE6">
        <w:t>the</w:t>
      </w:r>
      <w:r>
        <w:t xml:space="preserve"> </w:t>
      </w:r>
      <w:r w:rsidR="00D43AE6">
        <w:t xml:space="preserve">data </w:t>
      </w:r>
      <w:r>
        <w:t>exchange</w:t>
      </w:r>
      <w:r w:rsidR="00D43AE6">
        <w:t>s</w:t>
      </w:r>
      <w:r>
        <w:t xml:space="preserve"> </w:t>
      </w:r>
      <w:r w:rsidR="00D43AE6">
        <w:t xml:space="preserve">for </w:t>
      </w:r>
      <w:r>
        <w:t xml:space="preserve">the European Single Digital Gateway. The model tries to reuse existing </w:t>
      </w:r>
      <w:r w:rsidR="00D43AE6">
        <w:t>elements</w:t>
      </w:r>
      <w:r>
        <w:t xml:space="preserve"> to the maximum extent possible. </w:t>
      </w:r>
      <w:proofErr w:type="gramStart"/>
      <w:r>
        <w:t>The majority of</w:t>
      </w:r>
      <w:proofErr w:type="gramEnd"/>
      <w:r>
        <w:t xml:space="preserve"> </w:t>
      </w:r>
      <w:r w:rsidR="00D43AE6">
        <w:t>elements</w:t>
      </w:r>
      <w:r>
        <w:t xml:space="preserve"> are </w:t>
      </w:r>
      <w:r w:rsidR="00D43AE6">
        <w:t xml:space="preserve">aligned with </w:t>
      </w:r>
      <w:r>
        <w:t>CPSV-AP</w:t>
      </w:r>
      <w:r>
        <w:rPr>
          <w:rStyle w:val="FootnoteReference"/>
        </w:rPr>
        <w:footnoteReference w:id="6"/>
      </w:r>
      <w:r>
        <w:t>, but also DCAT-AP</w:t>
      </w:r>
      <w:r>
        <w:rPr>
          <w:rStyle w:val="FootnoteReference"/>
        </w:rPr>
        <w:footnoteReference w:id="7"/>
      </w:r>
      <w:r>
        <w:t xml:space="preserve"> and the e-government Core Vocabularies</w:t>
      </w:r>
      <w:r>
        <w:rPr>
          <w:rStyle w:val="FootnoteReference"/>
        </w:rPr>
        <w:footnoteReference w:id="8"/>
      </w:r>
      <w:r w:rsidR="00D43AE6">
        <w:t xml:space="preserve"> and the different standards they point to</w:t>
      </w:r>
      <w:r>
        <w:t>.</w:t>
      </w:r>
    </w:p>
    <w:p w14:paraId="02469AB6" w14:textId="57857ADB" w:rsidR="001151F1" w:rsidRDefault="001151F1" w:rsidP="002420C5"/>
    <w:p w14:paraId="54F10843" w14:textId="78F91C4B" w:rsidR="00C645B0" w:rsidRDefault="00D43AE6" w:rsidP="002420C5">
      <w:r>
        <w:lastRenderedPageBreak/>
        <w:t xml:space="preserve">The objective </w:t>
      </w:r>
      <w:r w:rsidR="00C645B0">
        <w:t xml:space="preserve">of this document is to give you both a first understanding of the model through a practical example as well as detailed descriptions of each element of the model. </w:t>
      </w:r>
    </w:p>
    <w:p w14:paraId="1042EA2D" w14:textId="23720D7E" w:rsidR="001151F1" w:rsidRPr="00CB0DE0" w:rsidRDefault="00C645B0" w:rsidP="002420C5">
      <w:r>
        <w:t xml:space="preserve">This document should give you </w:t>
      </w:r>
      <w:proofErr w:type="gramStart"/>
      <w:r>
        <w:t>sufficient</w:t>
      </w:r>
      <w:proofErr w:type="gramEnd"/>
      <w:r>
        <w:t xml:space="preserve"> information to review the model and provide your comments on GitHub</w:t>
      </w:r>
      <w:r>
        <w:rPr>
          <w:rStyle w:val="FootnoteReference"/>
        </w:rPr>
        <w:footnoteReference w:id="9"/>
      </w:r>
      <w:r>
        <w:t xml:space="preserve">. </w:t>
      </w:r>
    </w:p>
    <w:p w14:paraId="00647C10" w14:textId="46B1D843" w:rsidR="006D25D1" w:rsidRDefault="006D25D1" w:rsidP="006D25D1">
      <w:pPr>
        <w:pStyle w:val="Heading2"/>
        <w:rPr>
          <w:lang w:val="en-GB"/>
        </w:rPr>
      </w:pPr>
      <w:bookmarkStart w:id="32" w:name="_Toc52901437"/>
      <w:r>
        <w:rPr>
          <w:lang w:val="en-GB"/>
        </w:rPr>
        <w:t>Approach</w:t>
      </w:r>
      <w:bookmarkEnd w:id="32"/>
    </w:p>
    <w:p w14:paraId="1CD0627F" w14:textId="697C57EA" w:rsidR="008D3B31" w:rsidRDefault="00E1056D" w:rsidP="006D25D1">
      <w:pPr>
        <w:rPr>
          <w:lang w:eastAsia="en-GB"/>
        </w:rPr>
      </w:pPr>
      <w:r>
        <w:rPr>
          <w:lang w:eastAsia="en-GB"/>
        </w:rPr>
        <w:t xml:space="preserve">Firstly, we identified all granular concepts in the </w:t>
      </w:r>
      <w:r w:rsidR="002C1DB4">
        <w:rPr>
          <w:lang w:eastAsia="en-GB"/>
        </w:rPr>
        <w:t xml:space="preserve">text of the SDG Regulation that </w:t>
      </w:r>
      <w:r w:rsidR="008D3B31">
        <w:rPr>
          <w:lang w:eastAsia="en-GB"/>
        </w:rPr>
        <w:t>are</w:t>
      </w:r>
      <w:r w:rsidR="002C1DB4">
        <w:rPr>
          <w:lang w:eastAsia="en-GB"/>
        </w:rPr>
        <w:t xml:space="preserve"> important </w:t>
      </w:r>
      <w:r w:rsidR="008D3B31">
        <w:rPr>
          <w:lang w:eastAsia="en-GB"/>
        </w:rPr>
        <w:t>from a semantic point of view for describing and exchanging information about public services in the context of the SDG</w:t>
      </w:r>
      <w:r>
        <w:rPr>
          <w:lang w:eastAsia="en-GB"/>
        </w:rPr>
        <w:t xml:space="preserve">. </w:t>
      </w:r>
    </w:p>
    <w:p w14:paraId="0A39C6B7" w14:textId="0158778D" w:rsidR="00E1056D" w:rsidRDefault="00E1056D" w:rsidP="006D25D1">
      <w:pPr>
        <w:rPr>
          <w:lang w:eastAsia="en-GB"/>
        </w:rPr>
      </w:pPr>
      <w:r>
        <w:rPr>
          <w:lang w:eastAsia="en-GB"/>
        </w:rPr>
        <w:t>Then we mapped th</w:t>
      </w:r>
      <w:r w:rsidR="008D3B31">
        <w:rPr>
          <w:lang w:eastAsia="en-GB"/>
        </w:rPr>
        <w:t>ose concepts</w:t>
      </w:r>
      <w:r>
        <w:rPr>
          <w:lang w:eastAsia="en-GB"/>
        </w:rPr>
        <w:t xml:space="preserve"> to existing data models to</w:t>
      </w:r>
      <w:r w:rsidR="008D3B31">
        <w:rPr>
          <w:lang w:eastAsia="en-GB"/>
        </w:rPr>
        <w:t xml:space="preserve"> </w:t>
      </w:r>
      <w:r>
        <w:rPr>
          <w:lang w:eastAsia="en-GB"/>
        </w:rPr>
        <w:t xml:space="preserve">reuse </w:t>
      </w:r>
      <w:r w:rsidR="008D3B31">
        <w:rPr>
          <w:lang w:eastAsia="en-GB"/>
        </w:rPr>
        <w:t xml:space="preserve">maximally </w:t>
      </w:r>
      <w:r>
        <w:rPr>
          <w:lang w:eastAsia="en-GB"/>
        </w:rPr>
        <w:t>existing information</w:t>
      </w:r>
      <w:r w:rsidR="008D3B31">
        <w:rPr>
          <w:lang w:eastAsia="en-GB"/>
        </w:rPr>
        <w:t xml:space="preserve"> already applied by different public organisations</w:t>
      </w:r>
      <w:r>
        <w:rPr>
          <w:lang w:eastAsia="en-GB"/>
        </w:rPr>
        <w:t>.</w:t>
      </w:r>
    </w:p>
    <w:p w14:paraId="435C85D6" w14:textId="407D361D" w:rsidR="00E1056D" w:rsidRDefault="00E1056D" w:rsidP="006D25D1">
      <w:pPr>
        <w:rPr>
          <w:lang w:eastAsia="en-GB"/>
        </w:rPr>
      </w:pPr>
    </w:p>
    <w:p w14:paraId="6392CF4A" w14:textId="77777777" w:rsidR="008D3B31" w:rsidRDefault="008D3B31" w:rsidP="006D25D1">
      <w:pPr>
        <w:rPr>
          <w:lang w:eastAsia="en-GB"/>
        </w:rPr>
      </w:pPr>
      <w:r>
        <w:rPr>
          <w:lang w:eastAsia="en-GB"/>
        </w:rPr>
        <w:t xml:space="preserve">We also prioritised the concepts to be included within the model based on the deadlines expressed in the regulation. </w:t>
      </w:r>
    </w:p>
    <w:p w14:paraId="45DD3FF2" w14:textId="6596173D" w:rsidR="00E1056D" w:rsidRDefault="008D3B31" w:rsidP="006D25D1">
      <w:pPr>
        <w:rPr>
          <w:lang w:eastAsia="en-GB"/>
        </w:rPr>
      </w:pPr>
      <w:r>
        <w:rPr>
          <w:lang w:eastAsia="en-GB"/>
        </w:rPr>
        <w:t xml:space="preserve">After internal reviews and discussions, we </w:t>
      </w:r>
      <w:r w:rsidR="00E1056D">
        <w:rPr>
          <w:lang w:eastAsia="en-GB"/>
        </w:rPr>
        <w:t xml:space="preserve">created a </w:t>
      </w:r>
      <w:r>
        <w:rPr>
          <w:lang w:eastAsia="en-GB"/>
        </w:rPr>
        <w:t>meta</w:t>
      </w:r>
      <w:r w:rsidR="00E1056D">
        <w:rPr>
          <w:lang w:eastAsia="en-GB"/>
        </w:rPr>
        <w:t xml:space="preserve">data model, based on the </w:t>
      </w:r>
      <w:r>
        <w:rPr>
          <w:lang w:eastAsia="en-GB"/>
        </w:rPr>
        <w:t xml:space="preserve">previous </w:t>
      </w:r>
      <w:r w:rsidR="00E1056D">
        <w:rPr>
          <w:lang w:eastAsia="en-GB"/>
        </w:rPr>
        <w:t>analysis</w:t>
      </w:r>
      <w:r>
        <w:rPr>
          <w:lang w:eastAsia="en-GB"/>
        </w:rPr>
        <w:t>.</w:t>
      </w:r>
    </w:p>
    <w:p w14:paraId="0CA37ECB" w14:textId="77777777" w:rsidR="00E1056D" w:rsidRDefault="00E1056D" w:rsidP="006D25D1">
      <w:pPr>
        <w:rPr>
          <w:lang w:eastAsia="en-GB"/>
        </w:rPr>
      </w:pPr>
    </w:p>
    <w:p w14:paraId="26B78324" w14:textId="501ADB8D" w:rsidR="00E1056D" w:rsidRDefault="00E1056D" w:rsidP="006D25D1">
      <w:pPr>
        <w:rPr>
          <w:lang w:eastAsia="en-GB"/>
        </w:rPr>
      </w:pPr>
      <w:r>
        <w:rPr>
          <w:lang w:eastAsia="en-GB"/>
        </w:rPr>
        <w:t xml:space="preserve">Lastly, we </w:t>
      </w:r>
      <w:r w:rsidR="008D3B31">
        <w:rPr>
          <w:lang w:eastAsia="en-GB"/>
        </w:rPr>
        <w:t>identified the elements from the model without which implementing the repository of links will be impossible. Those elements are representing the core</w:t>
      </w:r>
      <w:r>
        <w:rPr>
          <w:lang w:eastAsia="en-GB"/>
        </w:rPr>
        <w:t xml:space="preserve"> model</w:t>
      </w:r>
      <w:r w:rsidR="008D3B31">
        <w:rPr>
          <w:lang w:eastAsia="en-GB"/>
        </w:rPr>
        <w:t xml:space="preserve"> or the elements that every Member State should comply with. </w:t>
      </w:r>
      <w:r w:rsidR="000665AD">
        <w:rPr>
          <w:lang w:eastAsia="en-GB"/>
        </w:rPr>
        <w:t xml:space="preserve">We recommend you however to implement all the elements from the model if possible since all of them are required for implementing the SDG regulation. </w:t>
      </w:r>
    </w:p>
    <w:p w14:paraId="7F0959E6" w14:textId="77777777" w:rsidR="008D3B31" w:rsidRDefault="008D3B31" w:rsidP="006D25D1">
      <w:pPr>
        <w:rPr>
          <w:lang w:eastAsia="en-GB"/>
        </w:rPr>
      </w:pPr>
    </w:p>
    <w:p w14:paraId="4BD7AB24" w14:textId="1F93B7CE" w:rsidR="00E82C85" w:rsidRDefault="00E82C85" w:rsidP="008D3B31">
      <w:r>
        <w:t>The ongoing step of t</w:t>
      </w:r>
      <w:r w:rsidR="008D3B31" w:rsidRPr="00CB0DE0">
        <w:t xml:space="preserve">his work </w:t>
      </w:r>
      <w:r>
        <w:t xml:space="preserve">is </w:t>
      </w:r>
      <w:r w:rsidR="008D3B31">
        <w:t xml:space="preserve">to receive input from multiple stakeholders, with the SDG National Coordinator teams and the CPSV-AP Working Group as most important stakeholders. </w:t>
      </w:r>
    </w:p>
    <w:p w14:paraId="02A9BA40" w14:textId="77777777" w:rsidR="00E82C85" w:rsidRDefault="00E82C85" w:rsidP="008D3B31"/>
    <w:p w14:paraId="6D81DE6D" w14:textId="77777777" w:rsidR="00E82C85" w:rsidRDefault="00E82C85" w:rsidP="008D3B31">
      <w:r>
        <w:t>The next steps will be to:</w:t>
      </w:r>
    </w:p>
    <w:p w14:paraId="38F77EA6" w14:textId="00FF2405" w:rsidR="00E82C85" w:rsidRDefault="00E82C85" w:rsidP="00BD595C">
      <w:pPr>
        <w:pStyle w:val="ListParagraph"/>
        <w:numPr>
          <w:ilvl w:val="0"/>
          <w:numId w:val="36"/>
        </w:numPr>
      </w:pPr>
      <w:r>
        <w:t>analyse the c</w:t>
      </w:r>
      <w:r w:rsidR="008D3B31">
        <w:t xml:space="preserve">omments on the specification (including the </w:t>
      </w:r>
      <w:r>
        <w:t>meta</w:t>
      </w:r>
      <w:r w:rsidR="008D3B31">
        <w:t>data model and the classifications)</w:t>
      </w:r>
      <w:r>
        <w:t>;</w:t>
      </w:r>
    </w:p>
    <w:p w14:paraId="06F9EEC3" w14:textId="45AA29DF" w:rsidR="00E82C85" w:rsidRDefault="00E82C85" w:rsidP="00BD595C">
      <w:pPr>
        <w:pStyle w:val="ListParagraph"/>
        <w:numPr>
          <w:ilvl w:val="0"/>
          <w:numId w:val="36"/>
        </w:numPr>
      </w:pPr>
      <w:r>
        <w:t>propose solutions to be discussed during the next webinar of the 5</w:t>
      </w:r>
      <w:r w:rsidRPr="006D1E81">
        <w:rPr>
          <w:vertAlign w:val="superscript"/>
        </w:rPr>
        <w:t>th</w:t>
      </w:r>
      <w:r>
        <w:t xml:space="preserve"> of February;</w:t>
      </w:r>
    </w:p>
    <w:p w14:paraId="34029F65" w14:textId="3DD1F711" w:rsidR="008D3B31" w:rsidRDefault="00E82C85" w:rsidP="00BD595C">
      <w:pPr>
        <w:pStyle w:val="ListParagraph"/>
        <w:numPr>
          <w:ilvl w:val="0"/>
          <w:numId w:val="36"/>
        </w:numPr>
      </w:pPr>
      <w:r>
        <w:t>share a new proposition with the Member States to be discussed and agreed during the</w:t>
      </w:r>
      <w:r w:rsidR="008D3B31">
        <w:t xml:space="preserve"> workshop of 21</w:t>
      </w:r>
      <w:r w:rsidRPr="006D1E81">
        <w:rPr>
          <w:vertAlign w:val="superscript"/>
        </w:rPr>
        <w:t>st</w:t>
      </w:r>
      <w:r>
        <w:t xml:space="preserve"> of</w:t>
      </w:r>
      <w:r w:rsidR="008D3B31">
        <w:t xml:space="preserve"> February. </w:t>
      </w:r>
    </w:p>
    <w:p w14:paraId="6E34394E" w14:textId="77777777" w:rsidR="00860245" w:rsidRPr="00CB0DE0" w:rsidRDefault="00860245" w:rsidP="002420C5">
      <w:pPr>
        <w:pStyle w:val="Heading2"/>
        <w:rPr>
          <w:lang w:val="en-GB"/>
        </w:rPr>
      </w:pPr>
      <w:bookmarkStart w:id="33" w:name="_Toc31042217"/>
      <w:bookmarkStart w:id="34" w:name="_Toc31046096"/>
      <w:bookmarkStart w:id="35" w:name="_Toc31046226"/>
      <w:bookmarkStart w:id="36" w:name="_Toc31042218"/>
      <w:bookmarkStart w:id="37" w:name="_Toc31046097"/>
      <w:bookmarkStart w:id="38" w:name="_Toc31046227"/>
      <w:bookmarkStart w:id="39" w:name="_Ref401762627"/>
      <w:bookmarkStart w:id="40" w:name="_Toc52901438"/>
      <w:bookmarkEnd w:id="33"/>
      <w:bookmarkEnd w:id="34"/>
      <w:bookmarkEnd w:id="35"/>
      <w:bookmarkEnd w:id="36"/>
      <w:bookmarkEnd w:id="37"/>
      <w:bookmarkEnd w:id="38"/>
      <w:r w:rsidRPr="00CB0DE0">
        <w:rPr>
          <w:lang w:val="en-GB"/>
        </w:rPr>
        <w:t>Structure of this document</w:t>
      </w:r>
      <w:bookmarkEnd w:id="40"/>
    </w:p>
    <w:p w14:paraId="3663D281" w14:textId="7A43CCB4" w:rsidR="00860245" w:rsidRPr="00CB0DE0" w:rsidRDefault="00860245" w:rsidP="001A6325">
      <w:pPr>
        <w:pStyle w:val="Body"/>
      </w:pPr>
      <w:r w:rsidRPr="00CB0DE0">
        <w:t>This document consists of the following sections.</w:t>
      </w:r>
    </w:p>
    <w:p w14:paraId="0F7ED038" w14:textId="5AC376A6" w:rsidR="00035B51" w:rsidRPr="00CB0DE0" w:rsidRDefault="00D31CB9" w:rsidP="00BD595C">
      <w:pPr>
        <w:pStyle w:val="Body"/>
        <w:numPr>
          <w:ilvl w:val="0"/>
          <w:numId w:val="26"/>
        </w:numPr>
      </w:pPr>
      <w:r>
        <w:t>I</w:t>
      </w:r>
      <w:r w:rsidRPr="00CB0DE0">
        <w:t xml:space="preserve">n section </w:t>
      </w:r>
      <w:r w:rsidRPr="00CB0DE0">
        <w:fldChar w:fldCharType="begin"/>
      </w:r>
      <w:r w:rsidRPr="00CB0DE0">
        <w:instrText xml:space="preserve"> REF _Ref456008185 \r \h  \* MERGEFORMAT </w:instrText>
      </w:r>
      <w:r w:rsidRPr="00CB0DE0">
        <w:fldChar w:fldCharType="separate"/>
      </w:r>
      <w:r w:rsidR="007C7274">
        <w:t>2</w:t>
      </w:r>
      <w:r w:rsidRPr="00CB0DE0">
        <w:fldChar w:fldCharType="end"/>
      </w:r>
      <w:r>
        <w:t xml:space="preserve"> we give a</w:t>
      </w:r>
      <w:r w:rsidR="00035B51" w:rsidRPr="00CB0DE0">
        <w:t xml:space="preserve">n example, </w:t>
      </w:r>
      <w:r>
        <w:t>illustrating</w:t>
      </w:r>
      <w:r w:rsidR="00035B51" w:rsidRPr="00CB0DE0">
        <w:t xml:space="preserve"> how the </w:t>
      </w:r>
      <w:r>
        <w:t>SDG metadata model</w:t>
      </w:r>
      <w:r w:rsidR="00035B51" w:rsidRPr="00CB0DE0">
        <w:t xml:space="preserve"> can be used in practice for describing a public service;</w:t>
      </w:r>
    </w:p>
    <w:p w14:paraId="69D73174" w14:textId="31AFDECC" w:rsidR="00860245" w:rsidRPr="00CB0DE0" w:rsidRDefault="00860245" w:rsidP="00BD595C">
      <w:pPr>
        <w:pStyle w:val="Body"/>
        <w:numPr>
          <w:ilvl w:val="0"/>
          <w:numId w:val="26"/>
        </w:numPr>
      </w:pPr>
      <w:r w:rsidRPr="00CB0DE0">
        <w:t>The classes and properties defined for the Application Profile are identified in section</w:t>
      </w:r>
      <w:r w:rsidR="00035B51">
        <w:t xml:space="preserve"> </w:t>
      </w:r>
      <w:r w:rsidR="00035B51">
        <w:fldChar w:fldCharType="begin"/>
      </w:r>
      <w:r w:rsidR="00035B51">
        <w:instrText xml:space="preserve"> REF _Ref30587115 \r \h </w:instrText>
      </w:r>
      <w:r w:rsidR="00035B51">
        <w:fldChar w:fldCharType="separate"/>
      </w:r>
      <w:r w:rsidR="007C7274">
        <w:t>3</w:t>
      </w:r>
      <w:r w:rsidR="00035B51">
        <w:fldChar w:fldCharType="end"/>
      </w:r>
      <w:r w:rsidR="005E6C67">
        <w:t xml:space="preserve">, including an explanation on the distinction between the proposed </w:t>
      </w:r>
      <w:r w:rsidR="00D31CB9">
        <w:t xml:space="preserve">core </w:t>
      </w:r>
      <w:r w:rsidR="005E6C67">
        <w:t xml:space="preserve">and </w:t>
      </w:r>
      <w:r w:rsidR="00D31CB9">
        <w:t xml:space="preserve">extended </w:t>
      </w:r>
      <w:r w:rsidR="005E6C67">
        <w:t>SDG Data Mod</w:t>
      </w:r>
      <w:r w:rsidR="00893B2B">
        <w:t>el</w:t>
      </w:r>
      <w:r w:rsidR="007F665C" w:rsidRPr="00CB0DE0">
        <w:t>;</w:t>
      </w:r>
    </w:p>
    <w:p w14:paraId="7F8A37DF" w14:textId="6716B17C" w:rsidR="00860245" w:rsidRPr="00CB0DE0" w:rsidRDefault="00860245" w:rsidP="00BD595C">
      <w:pPr>
        <w:pStyle w:val="Body"/>
        <w:numPr>
          <w:ilvl w:val="0"/>
          <w:numId w:val="26"/>
        </w:numPr>
      </w:pPr>
      <w:r w:rsidRPr="00CB0DE0">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7C7274">
        <w:t>3.20.1</w:t>
      </w:r>
      <w:r w:rsidR="00330B19" w:rsidRPr="00CB0DE0">
        <w:fldChar w:fldCharType="end"/>
      </w:r>
      <w:r w:rsidRPr="00CB0DE0">
        <w:t xml:space="preserve">, controlled vocabularies are proposed for use as value </w:t>
      </w:r>
      <w:r w:rsidR="007F665C" w:rsidRPr="00CB0DE0">
        <w:t>sets for a number of properties</w:t>
      </w:r>
      <w:r w:rsidR="0085501D">
        <w:t>, this section refers to the Excel file that contains the proposed classifications</w:t>
      </w:r>
      <w:r w:rsidR="007F665C" w:rsidRPr="00CB0DE0">
        <w:t>;</w:t>
      </w:r>
    </w:p>
    <w:p w14:paraId="32A683EF" w14:textId="60DEBFF6" w:rsidR="007F665C" w:rsidRPr="00CB0DE0" w:rsidRDefault="007F665C" w:rsidP="00BD595C">
      <w:pPr>
        <w:pStyle w:val="Body"/>
        <w:numPr>
          <w:ilvl w:val="0"/>
          <w:numId w:val="26"/>
        </w:numPr>
      </w:pPr>
      <w:r w:rsidRPr="00CB0DE0">
        <w:lastRenderedPageBreak/>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7C7274">
        <w:t>5</w:t>
      </w:r>
      <w:r w:rsidRPr="00CB0DE0">
        <w:fldChar w:fldCharType="end"/>
      </w:r>
      <w:r w:rsidRPr="00CB0DE0">
        <w:t>;</w:t>
      </w:r>
    </w:p>
    <w:p w14:paraId="435CF571" w14:textId="16E93866" w:rsidR="00860245" w:rsidRPr="00CB0DE0" w:rsidRDefault="00860245" w:rsidP="001A6325">
      <w:pPr>
        <w:pStyle w:val="Body"/>
      </w:pPr>
    </w:p>
    <w:p w14:paraId="746D4537" w14:textId="5CC890E3" w:rsidR="00860245" w:rsidRPr="00CB0DE0" w:rsidRDefault="00BA1DF0" w:rsidP="003E4E45">
      <w:pPr>
        <w:pStyle w:val="Heading1"/>
        <w:rPr>
          <w:lang w:val="en-GB"/>
        </w:rPr>
      </w:pPr>
      <w:bookmarkStart w:id="41" w:name="_Ref30351422"/>
      <w:bookmarkStart w:id="42" w:name="_Ref401762806"/>
      <w:bookmarkStart w:id="43" w:name="_Ref30587115"/>
      <w:bookmarkStart w:id="44" w:name="_Toc52901439"/>
      <w:bookmarkEnd w:id="39"/>
      <w:r>
        <w:rPr>
          <w:lang w:val="en-GB"/>
        </w:rPr>
        <w:lastRenderedPageBreak/>
        <w:t xml:space="preserve">SDG </w:t>
      </w:r>
      <w:r w:rsidR="009627D3">
        <w:rPr>
          <w:lang w:val="en-GB"/>
        </w:rPr>
        <w:t>d</w:t>
      </w:r>
      <w:r>
        <w:rPr>
          <w:lang w:val="en-GB"/>
        </w:rPr>
        <w:t>ata Model: classes and properties</w:t>
      </w:r>
      <w:bookmarkEnd w:id="41"/>
      <w:bookmarkEnd w:id="43"/>
      <w:bookmarkEnd w:id="44"/>
    </w:p>
    <w:p w14:paraId="2954147A" w14:textId="091898A8" w:rsidR="00860245" w:rsidRPr="00CB0DE0" w:rsidRDefault="00860245" w:rsidP="001A6325">
      <w:pPr>
        <w:pStyle w:val="Body"/>
      </w:pPr>
      <w:r w:rsidRPr="00CB0DE0">
        <w:t xml:space="preserve">The specification of the </w:t>
      </w:r>
      <w:r w:rsidR="00F831E5">
        <w:t>SDG data model</w:t>
      </w:r>
      <w:r w:rsidRPr="00CB0DE0">
        <w:t xml:space="preserve"> is represented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7C7274" w:rsidRPr="00CB0DE0">
        <w:t xml:space="preserve">Figure </w:t>
      </w:r>
      <w:r w:rsidR="007C7274">
        <w:t>14</w:t>
      </w:r>
      <w:r w:rsidRPr="00CB0DE0">
        <w:fldChar w:fldCharType="end"/>
      </w:r>
      <w:r w:rsidRPr="00CB0DE0">
        <w:t xml:space="preserve"> shows the full profile </w:t>
      </w:r>
      <w:r w:rsidR="00575BE0">
        <w:t>which includes:</w:t>
      </w:r>
    </w:p>
    <w:p w14:paraId="066CA21D" w14:textId="59D0C26C" w:rsidR="00860245" w:rsidRPr="00CB0DE0" w:rsidRDefault="00575BE0" w:rsidP="00BD595C">
      <w:pPr>
        <w:pStyle w:val="Body"/>
        <w:numPr>
          <w:ilvl w:val="0"/>
          <w:numId w:val="27"/>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BD595C">
      <w:pPr>
        <w:pStyle w:val="Body"/>
        <w:numPr>
          <w:ilvl w:val="0"/>
          <w:numId w:val="27"/>
        </w:numPr>
      </w:pPr>
      <w:r>
        <w:t>T</w:t>
      </w:r>
      <w:r w:rsidR="00860245" w:rsidRPr="00CB0DE0">
        <w:t>he classes and properties that describe the context in which the service is offered. This includes relevant legislation and rul</w:t>
      </w:r>
      <w:r w:rsidR="006659A2" w:rsidRPr="00CB0DE0">
        <w:t>es of operation for the service; and</w:t>
      </w:r>
    </w:p>
    <w:p w14:paraId="1494312F" w14:textId="653B28FC" w:rsidR="00860245" w:rsidRPr="00CB0DE0" w:rsidRDefault="00575BE0" w:rsidP="00BD595C">
      <w:pPr>
        <w:pStyle w:val="Body"/>
        <w:numPr>
          <w:ilvl w:val="0"/>
          <w:numId w:val="27"/>
        </w:numPr>
      </w:pPr>
      <w:r>
        <w:t>The</w:t>
      </w:r>
      <w:r w:rsidR="00860245" w:rsidRPr="00CB0DE0">
        <w:t xml:space="preserve"> interface between the service and its users: how and when it can be accessed.</w:t>
      </w:r>
    </w:p>
    <w:p w14:paraId="34BD3BB6" w14:textId="77777777" w:rsidR="00A81B02" w:rsidRPr="00CB0DE0" w:rsidRDefault="00A81B02" w:rsidP="002420C5">
      <w:pPr>
        <w:sectPr w:rsidR="00A81B02" w:rsidRPr="00CB0DE0" w:rsidSect="004649D4">
          <w:footerReference w:type="default" r:id="rId16"/>
          <w:headerReference w:type="first" r:id="rId17"/>
          <w:footerReference w:type="first" r:id="rId18"/>
          <w:pgSz w:w="11907" w:h="16839" w:code="9"/>
          <w:pgMar w:top="1134" w:right="1701" w:bottom="1276" w:left="1701" w:header="567" w:footer="567" w:gutter="0"/>
          <w:cols w:space="720"/>
          <w:docGrid w:linePitch="326"/>
        </w:sectPr>
      </w:pPr>
    </w:p>
    <w:p w14:paraId="142F9C30" w14:textId="029E16CD" w:rsidR="00860245" w:rsidRPr="00CB0DE0" w:rsidRDefault="00860245" w:rsidP="002420C5">
      <w:pPr>
        <w:pStyle w:val="Caption"/>
        <w:rPr>
          <w:lang w:val="en-GB"/>
        </w:rPr>
      </w:pPr>
      <w:bookmarkStart w:id="45" w:name="_Ref450814152"/>
      <w:bookmarkStart w:id="46" w:name="_Toc42859803"/>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7C7274">
        <w:rPr>
          <w:noProof/>
          <w:lang w:val="en-GB"/>
        </w:rPr>
        <w:t>14</w:t>
      </w:r>
      <w:r w:rsidR="00EA0060" w:rsidRPr="00CB0DE0">
        <w:rPr>
          <w:lang w:val="en-GB"/>
        </w:rPr>
        <w:fldChar w:fldCharType="end"/>
      </w:r>
      <w:bookmarkEnd w:id="45"/>
      <w:r w:rsidRPr="00CB0DE0">
        <w:rPr>
          <w:lang w:val="en-GB"/>
        </w:rPr>
        <w:t xml:space="preserve"> - Graphical representation of the relationships between the classes and properties of the </w:t>
      </w:r>
      <w:r w:rsidR="0021114A">
        <w:rPr>
          <w:lang w:val="en-GB"/>
        </w:rPr>
        <w:t>proposed SDG Data Model</w:t>
      </w:r>
      <w:bookmarkEnd w:id="46"/>
    </w:p>
    <w:p w14:paraId="01879530" w14:textId="6B1CDFA4" w:rsidR="00860245" w:rsidRPr="00CB0DE0" w:rsidRDefault="00284BED" w:rsidP="001A6325">
      <w:pPr>
        <w:pStyle w:val="Body"/>
      </w:pPr>
      <w:r w:rsidRPr="00284BED">
        <w:rPr>
          <w:noProof/>
        </w:rPr>
        <w:drawing>
          <wp:inline distT="0" distB="0" distL="0" distR="0" wp14:anchorId="4DBC7C55" wp14:editId="1BD73E49">
            <wp:extent cx="7029450" cy="58672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35613" cy="5872370"/>
                    </a:xfrm>
                    <a:prstGeom prst="rect">
                      <a:avLst/>
                    </a:prstGeom>
                  </pic:spPr>
                </pic:pic>
              </a:graphicData>
            </a:graphic>
          </wp:inline>
        </w:drawing>
      </w:r>
    </w:p>
    <w:p w14:paraId="4AABEE48" w14:textId="77777777" w:rsidR="00F11176" w:rsidRDefault="00F11176" w:rsidP="00F11176">
      <w:pPr>
        <w:rPr>
          <w:lang w:eastAsia="en-GB"/>
        </w:rPr>
      </w:pPr>
      <w:bookmarkStart w:id="47" w:name="_Ref405625188"/>
    </w:p>
    <w:p w14:paraId="16FE9593" w14:textId="17C31C7E" w:rsidR="00284BED" w:rsidRDefault="00284BED" w:rsidP="00284BED">
      <w:pPr>
        <w:pStyle w:val="Caption"/>
      </w:pPr>
      <w:bookmarkStart w:id="48" w:name="_Toc42859804"/>
      <w:r>
        <w:t xml:space="preserve">Figure </w:t>
      </w:r>
      <w:r w:rsidR="00426E62">
        <w:fldChar w:fldCharType="begin"/>
      </w:r>
      <w:r w:rsidR="00426E62">
        <w:instrText xml:space="preserve"> SEQ Figure \* ARABIC </w:instrText>
      </w:r>
      <w:r w:rsidR="00426E62">
        <w:fldChar w:fldCharType="separate"/>
      </w:r>
      <w:r w:rsidR="007C7274">
        <w:rPr>
          <w:noProof/>
        </w:rPr>
        <w:t>15</w:t>
      </w:r>
      <w:r w:rsidR="00426E62">
        <w:rPr>
          <w:noProof/>
        </w:rPr>
        <w:fldChar w:fldCharType="end"/>
      </w:r>
      <w:r>
        <w:t xml:space="preserve"> -</w:t>
      </w:r>
      <w:r w:rsidRPr="00E71708">
        <w:t xml:space="preserve"> Graphical representation of the relationships between the classes and properties of the proposed </w:t>
      </w:r>
      <w:r>
        <w:t xml:space="preserve">Core </w:t>
      </w:r>
      <w:r w:rsidRPr="00E71708">
        <w:t>SDG Data Model</w:t>
      </w:r>
      <w:bookmarkEnd w:id="48"/>
    </w:p>
    <w:p w14:paraId="2C70ACE1" w14:textId="6222601C" w:rsidR="00284BED" w:rsidRPr="00F11176" w:rsidRDefault="00284BED" w:rsidP="00F11176">
      <w:pPr>
        <w:rPr>
          <w:lang w:eastAsia="en-GB"/>
        </w:rPr>
        <w:sectPr w:rsidR="00284BED" w:rsidRPr="00F11176" w:rsidSect="008846F3">
          <w:headerReference w:type="default" r:id="rId20"/>
          <w:pgSz w:w="16839" w:h="11907" w:orient="landscape" w:code="9"/>
          <w:pgMar w:top="567" w:right="1134" w:bottom="709" w:left="1276" w:header="567" w:footer="567" w:gutter="0"/>
          <w:cols w:space="720"/>
          <w:docGrid w:linePitch="326"/>
        </w:sectPr>
      </w:pPr>
      <w:r w:rsidRPr="00284BED">
        <w:rPr>
          <w:noProof/>
          <w:lang w:eastAsia="en-GB"/>
        </w:rPr>
        <w:drawing>
          <wp:inline distT="0" distB="0" distL="0" distR="0" wp14:anchorId="5BCE0B68" wp14:editId="4218EBA8">
            <wp:extent cx="8679180" cy="54673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809"/>
                    <a:stretch/>
                  </pic:blipFill>
                  <pic:spPr bwMode="auto">
                    <a:xfrm>
                      <a:off x="0" y="0"/>
                      <a:ext cx="8681163" cy="5468599"/>
                    </a:xfrm>
                    <a:prstGeom prst="rect">
                      <a:avLst/>
                    </a:prstGeom>
                    <a:ln>
                      <a:noFill/>
                    </a:ln>
                    <a:extLst>
                      <a:ext uri="{53640926-AAD7-44D8-BBD7-CCE9431645EC}">
                        <a14:shadowObscured xmlns:a14="http://schemas.microsoft.com/office/drawing/2010/main"/>
                      </a:ext>
                    </a:extLst>
                  </pic:spPr>
                </pic:pic>
              </a:graphicData>
            </a:graphic>
          </wp:inline>
        </w:drawing>
      </w:r>
    </w:p>
    <w:p w14:paraId="00E13D0A" w14:textId="5E5471AC" w:rsidR="00860245" w:rsidRPr="00CB0DE0" w:rsidRDefault="00802F7E" w:rsidP="002420C5">
      <w:pPr>
        <w:pStyle w:val="Heading2"/>
        <w:rPr>
          <w:lang w:val="en-GB"/>
        </w:rPr>
      </w:pPr>
      <w:bookmarkStart w:id="49" w:name="_Ref457570228"/>
      <w:bookmarkStart w:id="50" w:name="_Toc52901440"/>
      <w:r>
        <w:rPr>
          <w:lang w:val="en-GB"/>
        </w:rPr>
        <w:lastRenderedPageBreak/>
        <w:t>Distinction between the Core and the Extended</w:t>
      </w:r>
      <w:bookmarkEnd w:id="47"/>
      <w:bookmarkEnd w:id="49"/>
      <w:r w:rsidR="0021114A">
        <w:rPr>
          <w:lang w:val="en-GB"/>
        </w:rPr>
        <w:t xml:space="preserve"> SDG Data Model</w:t>
      </w:r>
      <w:bookmarkEnd w:id="50"/>
    </w:p>
    <w:p w14:paraId="1EAB424D" w14:textId="1DF4FFCC" w:rsidR="0085501D" w:rsidRDefault="0085501D" w:rsidP="0021114A">
      <w:r>
        <w:t xml:space="preserve">The European Commission has defined a distinction between a Core SDG Data Model and an Extended SDG Data Model. </w:t>
      </w:r>
      <w:r w:rsidR="00F831E5">
        <w:t xml:space="preserve">This distinction is important since it will help </w:t>
      </w:r>
      <w:proofErr w:type="spellStart"/>
      <w:r w:rsidR="00F831E5">
        <w:t>Mmeber</w:t>
      </w:r>
      <w:proofErr w:type="spellEnd"/>
      <w:r w:rsidR="00F831E5">
        <w:t xml:space="preserve"> States to know what to start with. T</w:t>
      </w:r>
      <w:r>
        <w:t xml:space="preserve">he Core Model </w:t>
      </w:r>
      <w:r w:rsidR="00F831E5">
        <w:t xml:space="preserve">describes the minimum elements </w:t>
      </w:r>
      <w:r w:rsidR="00E544C9">
        <w:t>identified as</w:t>
      </w:r>
      <w:r>
        <w:t xml:space="preserve"> necessary </w:t>
      </w:r>
      <w:r w:rsidR="00E544C9">
        <w:t xml:space="preserve">for linking the </w:t>
      </w:r>
      <w:r>
        <w:t xml:space="preserve">repository of links </w:t>
      </w:r>
      <w:r w:rsidR="00E544C9">
        <w:t>data model proposed</w:t>
      </w:r>
      <w:r w:rsidR="00E544C9">
        <w:rPr>
          <w:rStyle w:val="FootnoteReference"/>
        </w:rPr>
        <w:footnoteReference w:id="10"/>
      </w:r>
      <w:r w:rsidR="00E544C9">
        <w:t xml:space="preserve"> </w:t>
      </w:r>
      <w:r>
        <w:t xml:space="preserve">and </w:t>
      </w:r>
      <w:r w:rsidR="00E544C9">
        <w:t>information most of the Member States have about public services. B</w:t>
      </w:r>
      <w:r>
        <w:t xml:space="preserve">y structuring the elements following this Core SDG Data Model, Member States </w:t>
      </w:r>
      <w:r w:rsidR="00E544C9">
        <w:t>will more easily re</w:t>
      </w:r>
      <w:r>
        <w:t xml:space="preserve">use </w:t>
      </w:r>
      <w:r w:rsidR="00E544C9">
        <w:t>their descriptions</w:t>
      </w:r>
      <w:r>
        <w:t xml:space="preserve"> to exchange </w:t>
      </w:r>
      <w:r w:rsidR="00E544C9">
        <w:t>in a compliant manner</w:t>
      </w:r>
      <w:r>
        <w:t xml:space="preserve"> with the repository.</w:t>
      </w:r>
    </w:p>
    <w:p w14:paraId="22B1846D" w14:textId="77777777" w:rsidR="005E6C67" w:rsidRDefault="005E6C67" w:rsidP="0021114A"/>
    <w:p w14:paraId="28CE7376" w14:textId="58D17241" w:rsidR="005E6C67" w:rsidRDefault="0085501D" w:rsidP="0021114A">
      <w:r>
        <w:t xml:space="preserve">However, by December 2020, when </w:t>
      </w:r>
      <w:r w:rsidR="00E544C9">
        <w:t>the first</w:t>
      </w:r>
      <w:r w:rsidR="005E6C67">
        <w:t xml:space="preserve"> part of the SDGR </w:t>
      </w:r>
      <w:r w:rsidR="00E544C9">
        <w:t>will be</w:t>
      </w:r>
      <w:r w:rsidR="005E6C67">
        <w:t xml:space="preserve"> applicable, the Member States will need to share a lot of information (specified in the SDGR) on their </w:t>
      </w:r>
      <w:r w:rsidR="00E544C9">
        <w:t xml:space="preserve">national or regional </w:t>
      </w:r>
      <w:r w:rsidR="005E6C67">
        <w:t xml:space="preserve">online portals. </w:t>
      </w:r>
      <w:r w:rsidR="00E544C9">
        <w:t>T</w:t>
      </w:r>
      <w:r w:rsidR="005E6C67">
        <w:t>he Extended SDG Data Model</w:t>
      </w:r>
      <w:r w:rsidR="00E544C9">
        <w:t xml:space="preserve"> is a proposition made to the</w:t>
      </w:r>
      <w:r w:rsidR="005E6C67">
        <w:t xml:space="preserve"> Member States </w:t>
      </w:r>
      <w:r w:rsidR="00E544C9">
        <w:t>to</w:t>
      </w:r>
      <w:r w:rsidR="005E6C67">
        <w:t xml:space="preserve"> </w:t>
      </w:r>
      <w:r w:rsidR="00E544C9">
        <w:t>describe</w:t>
      </w:r>
      <w:r w:rsidR="005E6C67">
        <w:t xml:space="preserve"> </w:t>
      </w:r>
      <w:r w:rsidR="00E544C9">
        <w:t xml:space="preserve">further </w:t>
      </w:r>
      <w:r w:rsidR="005E6C67">
        <w:t xml:space="preserve">their </w:t>
      </w:r>
      <w:r w:rsidR="00E544C9">
        <w:t>information</w:t>
      </w:r>
      <w:r w:rsidR="005E6C67">
        <w:t xml:space="preserve"> and publish it on their national website</w:t>
      </w:r>
      <w:r w:rsidR="00E544C9">
        <w:t>s</w:t>
      </w:r>
      <w:r w:rsidR="005E6C67">
        <w:t xml:space="preserve"> </w:t>
      </w:r>
      <w:r w:rsidR="00E544C9">
        <w:t xml:space="preserve">in </w:t>
      </w:r>
      <w:proofErr w:type="gramStart"/>
      <w:r w:rsidR="00E544C9">
        <w:t>an</w:t>
      </w:r>
      <w:proofErr w:type="gramEnd"/>
      <w:r w:rsidR="00E544C9">
        <w:t xml:space="preserve"> harmonised way</w:t>
      </w:r>
      <w:r w:rsidR="005E6C67">
        <w:t xml:space="preserve">. </w:t>
      </w:r>
      <w:r w:rsidR="00A00442">
        <w:t xml:space="preserve">The Extended model comprises </w:t>
      </w:r>
      <w:r w:rsidR="005E6C67">
        <w:t>most of the mandatory data elements of the SDGR</w:t>
      </w:r>
      <w:r w:rsidR="00A00442">
        <w:t xml:space="preserve"> except</w:t>
      </w:r>
      <w:r w:rsidR="005E6C67">
        <w:t xml:space="preserve"> some data elements w</w:t>
      </w:r>
      <w:r w:rsidR="00A00442">
        <w:t>hich w</w:t>
      </w:r>
      <w:r w:rsidR="005E6C67">
        <w:t xml:space="preserve">ere not included because of ongoing discussions </w:t>
      </w:r>
      <w:r w:rsidR="00A00442">
        <w:t>within</w:t>
      </w:r>
      <w:r w:rsidR="005E6C67">
        <w:t xml:space="preserve"> other actions (e.g. feedback </w:t>
      </w:r>
      <w:r w:rsidR="00A00442">
        <w:t xml:space="preserve">or statistics </w:t>
      </w:r>
      <w:r w:rsidR="005E6C67">
        <w:t xml:space="preserve">data elements). </w:t>
      </w:r>
    </w:p>
    <w:p w14:paraId="7618FB3B" w14:textId="376AFB8C" w:rsidR="00A00442" w:rsidRDefault="00A00442" w:rsidP="0021114A"/>
    <w:p w14:paraId="1E41001B" w14:textId="589D391E" w:rsidR="00A00442" w:rsidRDefault="00A00442" w:rsidP="0021114A">
      <w:r>
        <w:t xml:space="preserve">Neither the Core </w:t>
      </w:r>
      <w:proofErr w:type="gramStart"/>
      <w:r>
        <w:t>or</w:t>
      </w:r>
      <w:proofErr w:type="gramEnd"/>
      <w:r>
        <w:t xml:space="preserve"> Extended model are mandatory for the Member States to implement. However, both models pursue the same objective: harmonising the descriptions of public services between administrations and for its end-users. This harmonisation would add value to the user experience and to the comprehension of administrations exchanging information.</w:t>
      </w:r>
    </w:p>
    <w:p w14:paraId="43C3E083" w14:textId="647E0929" w:rsidR="005E6C67" w:rsidRDefault="005E6C67" w:rsidP="0021114A"/>
    <w:p w14:paraId="523267D9" w14:textId="00E3D9CF" w:rsidR="005E6C67" w:rsidRDefault="005E6C67" w:rsidP="0021114A">
      <w:r>
        <w:t>In the following subsections, all proposed classes and properties are listed</w:t>
      </w:r>
      <w:r w:rsidR="00A00442">
        <w:t xml:space="preserve"> and described.</w:t>
      </w:r>
    </w:p>
    <w:p w14:paraId="5E51E85A" w14:textId="77777777" w:rsidR="005E6C67" w:rsidRPr="00CB0DE0" w:rsidRDefault="005E6C67" w:rsidP="0021114A"/>
    <w:p w14:paraId="6D213903" w14:textId="4204D913" w:rsidR="00A81B02" w:rsidRDefault="00A81B02" w:rsidP="002420C5">
      <w:pPr>
        <w:pStyle w:val="Heading2"/>
        <w:rPr>
          <w:lang w:val="en-GB"/>
        </w:rPr>
      </w:pPr>
      <w:bookmarkStart w:id="51" w:name="_Ref40847900"/>
      <w:bookmarkStart w:id="52" w:name="_Ref405487582"/>
      <w:bookmarkStart w:id="53" w:name="_Toc52901441"/>
      <w:r w:rsidRPr="00CB0DE0">
        <w:rPr>
          <w:lang w:val="en-GB"/>
        </w:rPr>
        <w:t>The Public Service Class</w:t>
      </w:r>
      <w:bookmarkEnd w:id="51"/>
      <w:bookmarkEnd w:id="53"/>
    </w:p>
    <w:tbl>
      <w:tblPr>
        <w:tblStyle w:val="TableGrid"/>
        <w:tblW w:w="0" w:type="auto"/>
        <w:tblLook w:val="04A0" w:firstRow="1" w:lastRow="0" w:firstColumn="1" w:lastColumn="0" w:noHBand="0" w:noVBand="1"/>
      </w:tblPr>
      <w:tblGrid>
        <w:gridCol w:w="1413"/>
        <w:gridCol w:w="1559"/>
        <w:gridCol w:w="5523"/>
      </w:tblGrid>
      <w:tr w:rsidR="004B15CB" w:rsidRPr="00CB0DE0" w14:paraId="57D00A6D" w14:textId="77777777" w:rsidTr="00A00442">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096C196D" w14:textId="42551D1C" w:rsidR="004B15CB" w:rsidRPr="00CB0DE0" w:rsidRDefault="004B15CB" w:rsidP="00A00442">
            <w:pPr>
              <w:jc w:val="left"/>
            </w:pPr>
            <w:r>
              <w:t>From Data Model</w:t>
            </w:r>
          </w:p>
        </w:tc>
        <w:tc>
          <w:tcPr>
            <w:tcW w:w="1559" w:type="dxa"/>
            <w:vAlign w:val="center"/>
          </w:tcPr>
          <w:p w14:paraId="1318135D" w14:textId="7CD42400" w:rsidR="004B15CB" w:rsidRPr="00CB0DE0" w:rsidRDefault="004B15CB" w:rsidP="00A00442">
            <w:pPr>
              <w:jc w:val="left"/>
            </w:pPr>
            <w:r>
              <w:t>Core / Extended</w:t>
            </w:r>
          </w:p>
        </w:tc>
        <w:tc>
          <w:tcPr>
            <w:tcW w:w="5523" w:type="dxa"/>
            <w:vAlign w:val="center"/>
          </w:tcPr>
          <w:p w14:paraId="1DAB8312" w14:textId="4904F1CD" w:rsidR="004B15CB" w:rsidRPr="00CB0DE0" w:rsidRDefault="004B15CB" w:rsidP="00A00442">
            <w:pPr>
              <w:jc w:val="left"/>
            </w:pPr>
            <w:r>
              <w:t>Reasoning Core / Extended</w:t>
            </w:r>
          </w:p>
        </w:tc>
      </w:tr>
      <w:tr w:rsidR="004B15CB" w:rsidRPr="00CB0DE0" w14:paraId="24E51204" w14:textId="77777777" w:rsidTr="006D1E81">
        <w:trPr>
          <w:trHeight w:val="1423"/>
        </w:trPr>
        <w:tc>
          <w:tcPr>
            <w:tcW w:w="0" w:type="dxa"/>
          </w:tcPr>
          <w:p w14:paraId="632CDCF9" w14:textId="6F55C174" w:rsidR="004B15CB" w:rsidRPr="00CB0DE0" w:rsidRDefault="004B15CB" w:rsidP="003A13C5">
            <w:r>
              <w:t>CPSV-AP</w:t>
            </w:r>
          </w:p>
        </w:tc>
        <w:tc>
          <w:tcPr>
            <w:tcW w:w="0" w:type="dxa"/>
          </w:tcPr>
          <w:p w14:paraId="4B263371" w14:textId="7B3ED3AB" w:rsidR="004B15CB" w:rsidRPr="00CB0DE0" w:rsidRDefault="004B15CB" w:rsidP="003A13C5">
            <w:r>
              <w:t>Core</w:t>
            </w:r>
          </w:p>
        </w:tc>
        <w:tc>
          <w:tcPr>
            <w:tcW w:w="0" w:type="dxa"/>
          </w:tcPr>
          <w:p w14:paraId="139060FA" w14:textId="4895F274" w:rsidR="004B15CB" w:rsidRPr="00CB0DE0" w:rsidRDefault="0007745C" w:rsidP="003A13C5">
            <w:r>
              <w:t xml:space="preserve">The concept of </w:t>
            </w:r>
            <w:r w:rsidR="00562CAF">
              <w:t xml:space="preserve">public service is </w:t>
            </w:r>
            <w:r>
              <w:t xml:space="preserve">at </w:t>
            </w:r>
            <w:r w:rsidR="00562CAF">
              <w:t>the core of the</w:t>
            </w:r>
            <w:r w:rsidR="00113600">
              <w:t xml:space="preserve"> entire</w:t>
            </w:r>
            <w:r w:rsidR="00562CAF">
              <w:t xml:space="preserve"> model. </w:t>
            </w:r>
            <w:r w:rsidR="008E6F5C">
              <w:t xml:space="preserve">In combination with the new class Action, public administrations should be able to cover both the administration’s and the </w:t>
            </w:r>
            <w:proofErr w:type="gramStart"/>
            <w:r w:rsidR="008E6F5C">
              <w:t>end-users’</w:t>
            </w:r>
            <w:proofErr w:type="gramEnd"/>
            <w:r w:rsidR="008E6F5C">
              <w:t xml:space="preserve"> perspectives. </w:t>
            </w:r>
          </w:p>
        </w:tc>
      </w:tr>
    </w:tbl>
    <w:p w14:paraId="4F088F89" w14:textId="77777777" w:rsidR="004B15CB" w:rsidRPr="004B15CB" w:rsidRDefault="004B15CB" w:rsidP="004B15CB">
      <w:pPr>
        <w:rPr>
          <w:lang w:eastAsia="en-GB"/>
        </w:rPr>
      </w:pPr>
    </w:p>
    <w:p w14:paraId="2E951ACE" w14:textId="1542E1D6" w:rsidR="00A81B02" w:rsidRPr="00CB0DE0" w:rsidRDefault="00A81B02" w:rsidP="0017459C">
      <w:r w:rsidRPr="00CB0DE0">
        <w:t>This class represents the Public Service itself</w:t>
      </w:r>
      <w:r w:rsidR="00A84D84" w:rsidRPr="00CB0DE0">
        <w:t>, as it is described in a public service catalogue</w:t>
      </w:r>
      <w:r w:rsidRPr="00CB0DE0">
        <w:t xml:space="preserve">. A Public Service is a mandatory or discretionary </w:t>
      </w:r>
      <w:r w:rsidR="005779DB" w:rsidRPr="00CB0DE0">
        <w:t>set of activities</w:t>
      </w:r>
      <w:r w:rsidRPr="00CB0DE0">
        <w:t xml:space="preserve"> performed,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w:t>
      </w:r>
      <w:r w:rsidRPr="00CB0DE0">
        <w:lastRenderedPageBreak/>
        <w:t>Interoperability Framework</w:t>
      </w:r>
      <w:r w:rsidRPr="00CB0DE0">
        <w:rPr>
          <w:rStyle w:val="FootnoteReference"/>
        </w:rPr>
        <w:footnoteReference w:id="11"/>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5000" w:type="pct"/>
        <w:tblLook w:val="04A0" w:firstRow="1" w:lastRow="0" w:firstColumn="1" w:lastColumn="0" w:noHBand="0" w:noVBand="1"/>
      </w:tblPr>
      <w:tblGrid>
        <w:gridCol w:w="3390"/>
        <w:gridCol w:w="5105"/>
      </w:tblGrid>
      <w:tr w:rsidR="003A13C5" w:rsidRPr="00CB0DE0" w14:paraId="60A7F731" w14:textId="77777777" w:rsidTr="006D1E81">
        <w:trPr>
          <w:cnfStyle w:val="100000000000" w:firstRow="1" w:lastRow="0" w:firstColumn="0" w:lastColumn="0" w:oddVBand="0" w:evenVBand="0" w:oddHBand="0" w:evenHBand="0" w:firstRowFirstColumn="0" w:firstRowLastColumn="0" w:lastRowFirstColumn="0" w:lastRowLastColumn="0"/>
        </w:trPr>
        <w:tc>
          <w:tcPr>
            <w:tcW w:w="1995" w:type="pct"/>
          </w:tcPr>
          <w:p w14:paraId="035F3550" w14:textId="77777777" w:rsidR="003A13C5" w:rsidRPr="00CB0DE0" w:rsidRDefault="003A13C5" w:rsidP="002420C5">
            <w:r w:rsidRPr="00CB0DE0">
              <w:t>Class name</w:t>
            </w:r>
          </w:p>
        </w:tc>
        <w:tc>
          <w:tcPr>
            <w:tcW w:w="3005" w:type="pct"/>
          </w:tcPr>
          <w:p w14:paraId="18D5E467" w14:textId="77777777" w:rsidR="003A13C5" w:rsidRPr="00CB0DE0" w:rsidRDefault="003A13C5" w:rsidP="002420C5">
            <w:r w:rsidRPr="00CB0DE0">
              <w:t>URI</w:t>
            </w:r>
          </w:p>
        </w:tc>
      </w:tr>
      <w:tr w:rsidR="003A13C5" w:rsidRPr="00CB0DE0" w14:paraId="7F6E6021" w14:textId="77777777" w:rsidTr="006D1E81">
        <w:tc>
          <w:tcPr>
            <w:tcW w:w="1995" w:type="pct"/>
          </w:tcPr>
          <w:p w14:paraId="26C30059" w14:textId="77777777" w:rsidR="003A13C5" w:rsidRPr="00CB0DE0" w:rsidRDefault="003A13C5" w:rsidP="002420C5">
            <w:r w:rsidRPr="00CB0DE0">
              <w:t>Public Service</w:t>
            </w:r>
          </w:p>
        </w:tc>
        <w:tc>
          <w:tcPr>
            <w:tcW w:w="3005" w:type="pct"/>
          </w:tcPr>
          <w:p w14:paraId="3A4836E2" w14:textId="77777777" w:rsidR="003A13C5" w:rsidRPr="00CB0DE0" w:rsidRDefault="003A13C5" w:rsidP="002420C5">
            <w:proofErr w:type="spellStart"/>
            <w:proofErr w:type="gramStart"/>
            <w:r w:rsidRPr="00CB0DE0">
              <w:t>cpsv:PublicService</w:t>
            </w:r>
            <w:proofErr w:type="spellEnd"/>
            <w:proofErr w:type="gramEnd"/>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D595C">
      <w:pPr>
        <w:pStyle w:val="Heading3"/>
        <w:numPr>
          <w:ilvl w:val="2"/>
          <w:numId w:val="24"/>
        </w:numPr>
        <w:ind w:left="1843"/>
        <w:rPr>
          <w:lang w:eastAsia="en-GB"/>
        </w:rPr>
      </w:pPr>
      <w:bookmarkStart w:id="54" w:name="_Toc52901442"/>
      <w:r w:rsidRPr="00CB0DE0">
        <w:rPr>
          <w:lang w:eastAsia="en-GB"/>
        </w:rPr>
        <w:t>Identifier</w:t>
      </w:r>
      <w:bookmarkEnd w:id="54"/>
    </w:p>
    <w:p w14:paraId="3C6542B6" w14:textId="0E7728E9" w:rsidR="00A81B02" w:rsidRPr="00CB0DE0" w:rsidRDefault="00A81B02" w:rsidP="001A6325">
      <w:pPr>
        <w:pStyle w:val="Bodywithskip"/>
      </w:pPr>
      <w:r w:rsidRPr="00CB0DE0">
        <w:t xml:space="preserve">This property represents a </w:t>
      </w:r>
      <w:proofErr w:type="gramStart"/>
      <w:r w:rsidRPr="00CB0DE0">
        <w:t>formally-issued</w:t>
      </w:r>
      <w:proofErr w:type="gramEnd"/>
      <w:r w:rsidRPr="00CB0DE0">
        <w:t xml:space="preserve"> Identifier for the Public Service.</w:t>
      </w:r>
      <w:r w:rsidR="00CC1E4F">
        <w:t xml:space="preserve"> Each Public Service must have an identifier but, as part of the SDG, this identifier may be assigned by the European Commission.</w:t>
      </w:r>
    </w:p>
    <w:p w14:paraId="7A4F08DE" w14:textId="77777777" w:rsidR="001326D9" w:rsidRPr="00CB0DE0" w:rsidRDefault="001326D9" w:rsidP="001A6325">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44AFB">
        <w:trPr>
          <w:cnfStyle w:val="100000000000" w:firstRow="1" w:lastRow="0" w:firstColumn="0" w:lastColumn="0" w:oddVBand="0" w:evenVBand="0" w:oddHBand="0" w:evenHBand="0" w:firstRowFirstColumn="0" w:firstRowLastColumn="0" w:lastRowFirstColumn="0" w:lastRowLastColumn="0"/>
        </w:trPr>
        <w:tc>
          <w:tcPr>
            <w:tcW w:w="2107" w:type="dxa"/>
          </w:tcPr>
          <w:p w14:paraId="2F436077" w14:textId="77777777" w:rsidR="001326D9" w:rsidRPr="00CB0DE0" w:rsidRDefault="001326D9" w:rsidP="002420C5">
            <w:r w:rsidRPr="00CB0DE0">
              <w:t>Property</w:t>
            </w:r>
          </w:p>
        </w:tc>
        <w:tc>
          <w:tcPr>
            <w:tcW w:w="2674" w:type="dxa"/>
          </w:tcPr>
          <w:p w14:paraId="46D8834E" w14:textId="77777777" w:rsidR="001326D9" w:rsidRPr="00CB0DE0" w:rsidRDefault="001326D9" w:rsidP="002420C5">
            <w:r w:rsidRPr="00CB0DE0">
              <w:t>URI</w:t>
            </w:r>
          </w:p>
        </w:tc>
        <w:tc>
          <w:tcPr>
            <w:tcW w:w="2186" w:type="dxa"/>
          </w:tcPr>
          <w:p w14:paraId="7B322B83" w14:textId="77777777" w:rsidR="001326D9" w:rsidRPr="00CB0DE0" w:rsidRDefault="001326D9" w:rsidP="002420C5">
            <w:r w:rsidRPr="00CB0DE0">
              <w:t>Range</w:t>
            </w:r>
          </w:p>
        </w:tc>
        <w:tc>
          <w:tcPr>
            <w:tcW w:w="1528" w:type="dxa"/>
          </w:tcPr>
          <w:p w14:paraId="4EBC3B2C" w14:textId="77777777" w:rsidR="001326D9" w:rsidRPr="00CB0DE0" w:rsidRDefault="001326D9" w:rsidP="002420C5">
            <w:r w:rsidRPr="00CB0DE0">
              <w:t>Cardinality</w:t>
            </w:r>
          </w:p>
        </w:tc>
      </w:tr>
      <w:tr w:rsidR="00A44AFB" w:rsidRPr="00CB0DE0" w14:paraId="2F3D007D" w14:textId="77777777" w:rsidTr="00A44AFB">
        <w:tc>
          <w:tcPr>
            <w:tcW w:w="2107" w:type="dxa"/>
          </w:tcPr>
          <w:p w14:paraId="234D4576" w14:textId="35D173C4" w:rsidR="00A44AFB" w:rsidRPr="00CB0DE0" w:rsidRDefault="00A44AFB" w:rsidP="00A44AFB">
            <w:r>
              <w:t>i</w:t>
            </w:r>
            <w:r w:rsidRPr="00CB0DE0">
              <w:t>dentifier</w:t>
            </w:r>
          </w:p>
        </w:tc>
        <w:tc>
          <w:tcPr>
            <w:tcW w:w="2674" w:type="dxa"/>
          </w:tcPr>
          <w:p w14:paraId="666E985B" w14:textId="1AC9057F" w:rsidR="00A44AFB" w:rsidRPr="00CB0DE0" w:rsidRDefault="00A44AFB" w:rsidP="00A44AFB">
            <w:proofErr w:type="spellStart"/>
            <w:proofErr w:type="gramStart"/>
            <w:r w:rsidRPr="00953A75">
              <w:t>dct:identifier</w:t>
            </w:r>
            <w:proofErr w:type="spellEnd"/>
            <w:proofErr w:type="gramEnd"/>
          </w:p>
        </w:tc>
        <w:tc>
          <w:tcPr>
            <w:tcW w:w="2186" w:type="dxa"/>
          </w:tcPr>
          <w:p w14:paraId="3BD7C8C1" w14:textId="5ADE6792" w:rsidR="00A44AFB" w:rsidRPr="00CB0DE0" w:rsidRDefault="00A44AFB" w:rsidP="00A44AFB">
            <w:proofErr w:type="spellStart"/>
            <w:proofErr w:type="gramStart"/>
            <w:r w:rsidRPr="00953A75">
              <w:t>dct:identifier</w:t>
            </w:r>
            <w:proofErr w:type="spellEnd"/>
            <w:proofErr w:type="gramEnd"/>
          </w:p>
        </w:tc>
        <w:tc>
          <w:tcPr>
            <w:tcW w:w="1528" w:type="dxa"/>
          </w:tcPr>
          <w:p w14:paraId="603D6AF4" w14:textId="77777777" w:rsidR="00A44AFB" w:rsidRPr="00CB0DE0" w:rsidRDefault="00A44AFB" w:rsidP="00A44AFB">
            <w:r w:rsidRPr="00CB0DE0">
              <w:t>1..1</w:t>
            </w:r>
          </w:p>
        </w:tc>
      </w:tr>
    </w:tbl>
    <w:p w14:paraId="13BD22A7" w14:textId="3811331A" w:rsidR="00A81B02" w:rsidRPr="00CB0DE0" w:rsidRDefault="00A81B02" w:rsidP="00B32E2D">
      <w:pPr>
        <w:pStyle w:val="Heading3"/>
        <w:rPr>
          <w:lang w:eastAsia="en-GB"/>
        </w:rPr>
      </w:pPr>
      <w:bookmarkStart w:id="55" w:name="_Toc52901443"/>
      <w:r w:rsidRPr="00CB0DE0">
        <w:t>Name</w:t>
      </w:r>
      <w:bookmarkEnd w:id="55"/>
    </w:p>
    <w:p w14:paraId="59E70EAC" w14:textId="74CBE400" w:rsidR="00A81B02" w:rsidRPr="00CB0DE0" w:rsidRDefault="00A81B02" w:rsidP="001A6325">
      <w:pPr>
        <w:pStyle w:val="Body"/>
      </w:pPr>
      <w:r w:rsidRPr="00CB0DE0">
        <w:t>This property represents the official Name of the Public Service.</w:t>
      </w:r>
      <w:r w:rsidR="00CC1E4F">
        <w:t xml:space="preserve"> As part of the Single Digital Gateway, public administrations will have different official names for one single procedure of Annex II of the regulation. The official name of the Public Service, as valid within the authoritative area of the Organisation responsible for it, should be used. The categorisation of the procedure will be part of the </w:t>
      </w:r>
      <w:r w:rsidR="00D32DA1">
        <w:t>classifiers under the class Concept.</w:t>
      </w:r>
    </w:p>
    <w:p w14:paraId="209C03FF" w14:textId="77777777" w:rsidR="001326D9" w:rsidRPr="00CB0DE0" w:rsidRDefault="001326D9" w:rsidP="001A6325">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proofErr w:type="spellStart"/>
            <w:proofErr w:type="gramStart"/>
            <w:r w:rsidRPr="00CB0DE0">
              <w:t>dct:title</w:t>
            </w:r>
            <w:proofErr w:type="spellEnd"/>
            <w:proofErr w:type="gramEnd"/>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1A6325">
      <w:pPr>
        <w:pStyle w:val="Body"/>
      </w:pPr>
    </w:p>
    <w:p w14:paraId="102ACA8F" w14:textId="1F370FC4" w:rsidR="00A81B02" w:rsidRPr="00CB0DE0" w:rsidRDefault="00A81B02" w:rsidP="00B32E2D">
      <w:pPr>
        <w:pStyle w:val="Heading3"/>
        <w:rPr>
          <w:lang w:eastAsia="en-GB"/>
        </w:rPr>
      </w:pPr>
      <w:bookmarkStart w:id="56" w:name="_Toc52901444"/>
      <w:r w:rsidRPr="00CB0DE0">
        <w:t>Description</w:t>
      </w:r>
      <w:bookmarkEnd w:id="56"/>
    </w:p>
    <w:p w14:paraId="54A97CE8" w14:textId="4CF6DC5E" w:rsidR="00A81B02" w:rsidRDefault="00A81B02" w:rsidP="001A6325">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w:t>
      </w:r>
      <w:proofErr w:type="gramStart"/>
      <w:r w:rsidRPr="00CB0DE0">
        <w:t>particular Public</w:t>
      </w:r>
      <w:proofErr w:type="gramEnd"/>
      <w:r w:rsidRPr="00CB0DE0">
        <w:t xml:space="preserve"> Service and contact information. </w:t>
      </w:r>
    </w:p>
    <w:p w14:paraId="3570F278" w14:textId="603FA4FB" w:rsidR="00D32DA1" w:rsidRPr="00CB0DE0" w:rsidRDefault="00D32DA1" w:rsidP="001A6325">
      <w:pPr>
        <w:pStyle w:val="Body"/>
      </w:pPr>
      <w:r>
        <w:t>With the introduction of the classes Action and Link within the data model, this description may be replicated partially or totally.</w:t>
      </w:r>
    </w:p>
    <w:p w14:paraId="1737AB33" w14:textId="48AC397F" w:rsidR="001326D9" w:rsidRPr="00CB0DE0" w:rsidRDefault="001326D9" w:rsidP="001A6325">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proofErr w:type="spellStart"/>
            <w:proofErr w:type="gramStart"/>
            <w:r w:rsidRPr="00CB0DE0">
              <w:t>dct:description</w:t>
            </w:r>
            <w:proofErr w:type="spellEnd"/>
            <w:proofErr w:type="gramEnd"/>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1A6325">
      <w:pPr>
        <w:pStyle w:val="Body"/>
      </w:pPr>
    </w:p>
    <w:p w14:paraId="779C174E" w14:textId="6A29075F" w:rsidR="004B15CB" w:rsidRDefault="004B15CB" w:rsidP="00D54ADF">
      <w:pPr>
        <w:pStyle w:val="Heading3"/>
        <w:rPr>
          <w:lang w:eastAsia="en-GB"/>
        </w:rPr>
      </w:pPr>
      <w:bookmarkStart w:id="57" w:name="_Toc52901445"/>
      <w:r>
        <w:rPr>
          <w:lang w:eastAsia="en-GB"/>
        </w:rPr>
        <w:lastRenderedPageBreak/>
        <w:t>Publication Date</w:t>
      </w:r>
      <w:bookmarkEnd w:id="57"/>
    </w:p>
    <w:p w14:paraId="641534C8" w14:textId="33F58198" w:rsidR="00C24E32" w:rsidRPr="00CB0DE0" w:rsidRDefault="00C24E32" w:rsidP="006D1E81">
      <w:r w:rsidRPr="00C24E32">
        <w:rPr>
          <w:lang w:eastAsia="en-GB"/>
        </w:rPr>
        <w:t>This property contains the date of formal issuance (e.g. publication) of the Public Service</w:t>
      </w:r>
      <w:r>
        <w:rPr>
          <w:lang w:eastAsia="en-GB"/>
        </w:rPr>
        <w:t>.</w:t>
      </w:r>
    </w:p>
    <w:tbl>
      <w:tblPr>
        <w:tblStyle w:val="TableGrid"/>
        <w:tblW w:w="0" w:type="auto"/>
        <w:tblLook w:val="04A0" w:firstRow="1" w:lastRow="0" w:firstColumn="1" w:lastColumn="0" w:noHBand="0" w:noVBand="1"/>
      </w:tblPr>
      <w:tblGrid>
        <w:gridCol w:w="2200"/>
        <w:gridCol w:w="2502"/>
        <w:gridCol w:w="2273"/>
        <w:gridCol w:w="1520"/>
      </w:tblGrid>
      <w:tr w:rsidR="00C24E32" w:rsidRPr="00CB0DE0" w14:paraId="38762E07" w14:textId="77777777" w:rsidTr="00562CAF">
        <w:trPr>
          <w:cnfStyle w:val="100000000000" w:firstRow="1" w:lastRow="0" w:firstColumn="0" w:lastColumn="0" w:oddVBand="0" w:evenVBand="0" w:oddHBand="0" w:evenHBand="0" w:firstRowFirstColumn="0" w:firstRowLastColumn="0" w:lastRowFirstColumn="0" w:lastRowLastColumn="0"/>
        </w:trPr>
        <w:tc>
          <w:tcPr>
            <w:tcW w:w="2371" w:type="dxa"/>
          </w:tcPr>
          <w:p w14:paraId="1C96D3DF" w14:textId="77777777" w:rsidR="00C24E32" w:rsidRPr="00CB0DE0" w:rsidRDefault="00C24E32" w:rsidP="00562CAF">
            <w:r w:rsidRPr="00CB0DE0">
              <w:t>Property</w:t>
            </w:r>
          </w:p>
        </w:tc>
        <w:tc>
          <w:tcPr>
            <w:tcW w:w="3011" w:type="dxa"/>
          </w:tcPr>
          <w:p w14:paraId="614AC51C" w14:textId="77777777" w:rsidR="00C24E32" w:rsidRPr="00CB0DE0" w:rsidRDefault="00C24E32" w:rsidP="00562CAF">
            <w:r w:rsidRPr="00CB0DE0">
              <w:t>URI</w:t>
            </w:r>
          </w:p>
        </w:tc>
        <w:tc>
          <w:tcPr>
            <w:tcW w:w="2551" w:type="dxa"/>
          </w:tcPr>
          <w:p w14:paraId="0C78BEBB" w14:textId="77777777" w:rsidR="00C24E32" w:rsidRPr="00CB0DE0" w:rsidRDefault="00C24E32" w:rsidP="00562CAF">
            <w:r w:rsidRPr="00CB0DE0">
              <w:t>Range</w:t>
            </w:r>
          </w:p>
        </w:tc>
        <w:tc>
          <w:tcPr>
            <w:tcW w:w="1554" w:type="dxa"/>
          </w:tcPr>
          <w:p w14:paraId="0F39D391" w14:textId="77777777" w:rsidR="00C24E32" w:rsidRPr="00CB0DE0" w:rsidRDefault="00C24E32" w:rsidP="00562CAF">
            <w:r w:rsidRPr="00CB0DE0">
              <w:t>Cardinality</w:t>
            </w:r>
          </w:p>
        </w:tc>
      </w:tr>
      <w:tr w:rsidR="00C24E32" w:rsidRPr="00CB0DE0" w14:paraId="0656F30D" w14:textId="77777777" w:rsidTr="00562CAF">
        <w:tc>
          <w:tcPr>
            <w:tcW w:w="2371" w:type="dxa"/>
          </w:tcPr>
          <w:p w14:paraId="28D09FE8" w14:textId="420F4FBE" w:rsidR="00C24E32" w:rsidRPr="00CB0DE0" w:rsidRDefault="00C24E32" w:rsidP="00562CAF">
            <w:proofErr w:type="spellStart"/>
            <w:r>
              <w:t>publicationDate</w:t>
            </w:r>
            <w:proofErr w:type="spellEnd"/>
          </w:p>
        </w:tc>
        <w:tc>
          <w:tcPr>
            <w:tcW w:w="3011" w:type="dxa"/>
          </w:tcPr>
          <w:p w14:paraId="66934731" w14:textId="107E59AF" w:rsidR="00C24E32" w:rsidRPr="00CB0DE0" w:rsidRDefault="00C24E32" w:rsidP="00C24E32">
            <w:proofErr w:type="spellStart"/>
            <w:proofErr w:type="gramStart"/>
            <w:r w:rsidRPr="00CB0DE0">
              <w:t>dct:</w:t>
            </w:r>
            <w:r>
              <w:t>issued</w:t>
            </w:r>
            <w:proofErr w:type="spellEnd"/>
            <w:proofErr w:type="gramEnd"/>
          </w:p>
        </w:tc>
        <w:tc>
          <w:tcPr>
            <w:tcW w:w="2551" w:type="dxa"/>
          </w:tcPr>
          <w:p w14:paraId="203E7AAA" w14:textId="77777777" w:rsidR="00C24E32" w:rsidRDefault="00C24E32" w:rsidP="00562CAF">
            <w:proofErr w:type="spellStart"/>
            <w:proofErr w:type="gramStart"/>
            <w:r>
              <w:t>xsd:date</w:t>
            </w:r>
            <w:proofErr w:type="spellEnd"/>
            <w:proofErr w:type="gramEnd"/>
            <w:r>
              <w:t xml:space="preserve"> OR</w:t>
            </w:r>
          </w:p>
          <w:p w14:paraId="3B1F20AE" w14:textId="03680207" w:rsidR="00C24E32" w:rsidRPr="00CB0DE0" w:rsidRDefault="00C24E32" w:rsidP="00562CAF">
            <w:proofErr w:type="spellStart"/>
            <w:proofErr w:type="gramStart"/>
            <w:r>
              <w:t>xsd:dateTime</w:t>
            </w:r>
            <w:proofErr w:type="spellEnd"/>
            <w:proofErr w:type="gramEnd"/>
          </w:p>
        </w:tc>
        <w:tc>
          <w:tcPr>
            <w:tcW w:w="1554" w:type="dxa"/>
          </w:tcPr>
          <w:p w14:paraId="3435930C" w14:textId="6677CB0C" w:rsidR="00C24E32" w:rsidRPr="00CB0DE0" w:rsidRDefault="00C24E32" w:rsidP="00562CAF">
            <w:r>
              <w:t>0</w:t>
            </w:r>
            <w:r w:rsidRPr="00CB0DE0">
              <w:t>..1</w:t>
            </w:r>
          </w:p>
        </w:tc>
      </w:tr>
    </w:tbl>
    <w:p w14:paraId="5ABA750E" w14:textId="4AAD1C54" w:rsidR="00C24E32" w:rsidRPr="004B15CB" w:rsidRDefault="00C24E32" w:rsidP="004B15CB">
      <w:pPr>
        <w:rPr>
          <w:lang w:eastAsia="en-GB"/>
        </w:rPr>
      </w:pPr>
    </w:p>
    <w:p w14:paraId="1C824C19" w14:textId="26916675" w:rsidR="004B15CB" w:rsidRDefault="004B15CB" w:rsidP="00D54ADF">
      <w:pPr>
        <w:pStyle w:val="Heading3"/>
        <w:rPr>
          <w:lang w:eastAsia="en-GB"/>
        </w:rPr>
      </w:pPr>
      <w:bookmarkStart w:id="58" w:name="_Toc52901446"/>
      <w:r>
        <w:rPr>
          <w:lang w:eastAsia="en-GB"/>
        </w:rPr>
        <w:t>Update/Modification Date</w:t>
      </w:r>
      <w:bookmarkEnd w:id="58"/>
    </w:p>
    <w:p w14:paraId="52AE35C9" w14:textId="6C79785C" w:rsidR="00C24E32" w:rsidRPr="00CB0DE0" w:rsidRDefault="00C24E32" w:rsidP="006D1E81">
      <w:r w:rsidRPr="00C24E32">
        <w:rPr>
          <w:lang w:eastAsia="en-GB"/>
        </w:rPr>
        <w:t>This property contains the most recent date on which the Public Service was modified.</w:t>
      </w:r>
    </w:p>
    <w:tbl>
      <w:tblPr>
        <w:tblStyle w:val="TableGrid"/>
        <w:tblW w:w="0" w:type="auto"/>
        <w:tblLook w:val="04A0" w:firstRow="1" w:lastRow="0" w:firstColumn="1" w:lastColumn="0" w:noHBand="0" w:noVBand="1"/>
      </w:tblPr>
      <w:tblGrid>
        <w:gridCol w:w="2700"/>
        <w:gridCol w:w="2236"/>
        <w:gridCol w:w="2064"/>
        <w:gridCol w:w="1495"/>
      </w:tblGrid>
      <w:tr w:rsidR="00C24E32" w:rsidRPr="00CB0DE0" w14:paraId="27879E81" w14:textId="77777777" w:rsidTr="00562CAF">
        <w:trPr>
          <w:cnfStyle w:val="100000000000" w:firstRow="1" w:lastRow="0" w:firstColumn="0" w:lastColumn="0" w:oddVBand="0" w:evenVBand="0" w:oddHBand="0" w:evenHBand="0" w:firstRowFirstColumn="0" w:firstRowLastColumn="0" w:lastRowFirstColumn="0" w:lastRowLastColumn="0"/>
        </w:trPr>
        <w:tc>
          <w:tcPr>
            <w:tcW w:w="2371" w:type="dxa"/>
          </w:tcPr>
          <w:p w14:paraId="00524DCB" w14:textId="77777777" w:rsidR="00C24E32" w:rsidRPr="00CB0DE0" w:rsidRDefault="00C24E32" w:rsidP="00562CAF">
            <w:r w:rsidRPr="00CB0DE0">
              <w:t>Property</w:t>
            </w:r>
          </w:p>
        </w:tc>
        <w:tc>
          <w:tcPr>
            <w:tcW w:w="3011" w:type="dxa"/>
          </w:tcPr>
          <w:p w14:paraId="707F1C31" w14:textId="77777777" w:rsidR="00C24E32" w:rsidRPr="00CB0DE0" w:rsidRDefault="00C24E32" w:rsidP="00562CAF">
            <w:r w:rsidRPr="00CB0DE0">
              <w:t>URI</w:t>
            </w:r>
          </w:p>
        </w:tc>
        <w:tc>
          <w:tcPr>
            <w:tcW w:w="2551" w:type="dxa"/>
          </w:tcPr>
          <w:p w14:paraId="57696D86" w14:textId="77777777" w:rsidR="00C24E32" w:rsidRPr="00CB0DE0" w:rsidRDefault="00C24E32" w:rsidP="00562CAF">
            <w:r w:rsidRPr="00CB0DE0">
              <w:t>Range</w:t>
            </w:r>
          </w:p>
        </w:tc>
        <w:tc>
          <w:tcPr>
            <w:tcW w:w="1554" w:type="dxa"/>
          </w:tcPr>
          <w:p w14:paraId="029BA14C" w14:textId="77777777" w:rsidR="00C24E32" w:rsidRPr="00CB0DE0" w:rsidRDefault="00C24E32" w:rsidP="00562CAF">
            <w:r w:rsidRPr="00CB0DE0">
              <w:t>Cardinality</w:t>
            </w:r>
          </w:p>
        </w:tc>
      </w:tr>
      <w:tr w:rsidR="00C24E32" w:rsidRPr="00CB0DE0" w14:paraId="6EF9DA03" w14:textId="77777777" w:rsidTr="00562CAF">
        <w:tc>
          <w:tcPr>
            <w:tcW w:w="2371" w:type="dxa"/>
          </w:tcPr>
          <w:p w14:paraId="18D86FB1" w14:textId="1C7F3F30" w:rsidR="00C24E32" w:rsidRPr="00CB0DE0" w:rsidRDefault="00C24E32" w:rsidP="00562CAF">
            <w:r>
              <w:t>update/</w:t>
            </w:r>
            <w:proofErr w:type="spellStart"/>
            <w:r>
              <w:t>modificationDate</w:t>
            </w:r>
            <w:proofErr w:type="spellEnd"/>
          </w:p>
        </w:tc>
        <w:tc>
          <w:tcPr>
            <w:tcW w:w="3011" w:type="dxa"/>
          </w:tcPr>
          <w:p w14:paraId="4241A5F4" w14:textId="77114A2D" w:rsidR="00C24E32" w:rsidRPr="00CB0DE0" w:rsidRDefault="00C24E32" w:rsidP="00C24E32">
            <w:proofErr w:type="spellStart"/>
            <w:proofErr w:type="gramStart"/>
            <w:r w:rsidRPr="00CB0DE0">
              <w:t>dct:</w:t>
            </w:r>
            <w:r>
              <w:t>modified</w:t>
            </w:r>
            <w:proofErr w:type="spellEnd"/>
            <w:proofErr w:type="gramEnd"/>
          </w:p>
        </w:tc>
        <w:tc>
          <w:tcPr>
            <w:tcW w:w="2551" w:type="dxa"/>
          </w:tcPr>
          <w:p w14:paraId="6B885482" w14:textId="77777777" w:rsidR="00C24E32" w:rsidRDefault="00C24E32" w:rsidP="00562CAF">
            <w:proofErr w:type="spellStart"/>
            <w:proofErr w:type="gramStart"/>
            <w:r>
              <w:t>xsd:date</w:t>
            </w:r>
            <w:proofErr w:type="spellEnd"/>
            <w:proofErr w:type="gramEnd"/>
            <w:r>
              <w:t xml:space="preserve"> OR</w:t>
            </w:r>
          </w:p>
          <w:p w14:paraId="681EFB61" w14:textId="77777777" w:rsidR="00C24E32" w:rsidRPr="00CB0DE0" w:rsidRDefault="00C24E32" w:rsidP="00562CAF">
            <w:proofErr w:type="spellStart"/>
            <w:proofErr w:type="gramStart"/>
            <w:r>
              <w:t>xsd:dateTime</w:t>
            </w:r>
            <w:proofErr w:type="spellEnd"/>
            <w:proofErr w:type="gramEnd"/>
          </w:p>
        </w:tc>
        <w:tc>
          <w:tcPr>
            <w:tcW w:w="1554" w:type="dxa"/>
          </w:tcPr>
          <w:p w14:paraId="079EB7B2" w14:textId="77777777" w:rsidR="00C24E32" w:rsidRPr="00CB0DE0" w:rsidRDefault="00C24E32" w:rsidP="00562CAF">
            <w:r>
              <w:t>0</w:t>
            </w:r>
            <w:r w:rsidRPr="00CB0DE0">
              <w:t>..1</w:t>
            </w:r>
          </w:p>
        </w:tc>
      </w:tr>
    </w:tbl>
    <w:p w14:paraId="246222E8" w14:textId="48182ABF" w:rsidR="004B15CB" w:rsidRPr="004B15CB" w:rsidRDefault="004B15CB" w:rsidP="004B15CB">
      <w:pPr>
        <w:rPr>
          <w:lang w:eastAsia="en-GB"/>
        </w:rPr>
      </w:pPr>
    </w:p>
    <w:p w14:paraId="4492D40A" w14:textId="26CC9954" w:rsidR="00A81B02" w:rsidRPr="00CB0DE0" w:rsidRDefault="00A81B02" w:rsidP="00B32E2D">
      <w:pPr>
        <w:pStyle w:val="Heading3"/>
        <w:rPr>
          <w:lang w:eastAsia="en-GB"/>
        </w:rPr>
      </w:pPr>
      <w:bookmarkStart w:id="59" w:name="_Toc52901447"/>
      <w:r w:rsidRPr="00CB0DE0">
        <w:t>Language</w:t>
      </w:r>
      <w:bookmarkEnd w:id="59"/>
    </w:p>
    <w:p w14:paraId="4FDD4BA3" w14:textId="1B763440"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are described in a controlled vocabulary. </w:t>
      </w:r>
      <w:r w:rsidR="00D32DA1">
        <w:t xml:space="preserve">This property needs to be differentiated from the language of the Channel. The second represents the language(s) in which information about the Public Service is available through different channels such as a webpage of via phone. </w:t>
      </w:r>
      <w:r w:rsidR="00167A4F">
        <w:t>Some public administrations may provide a help line in more languages than the official languages in which the Public Service is available.</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proofErr w:type="spellStart"/>
            <w:proofErr w:type="gramStart"/>
            <w:r w:rsidRPr="00CB0DE0">
              <w:t>dct:language</w:t>
            </w:r>
            <w:proofErr w:type="spellEnd"/>
            <w:proofErr w:type="gramEnd"/>
          </w:p>
        </w:tc>
        <w:tc>
          <w:tcPr>
            <w:tcW w:w="2551" w:type="dxa"/>
          </w:tcPr>
          <w:p w14:paraId="730EB22F" w14:textId="71E32478" w:rsidR="001326D9" w:rsidRPr="00CB0DE0" w:rsidRDefault="00C810C7" w:rsidP="00C810C7">
            <w:proofErr w:type="spellStart"/>
            <w:proofErr w:type="gramStart"/>
            <w:r w:rsidRPr="00CB0DE0">
              <w:t>dct:LinguisticSystem</w:t>
            </w:r>
            <w:proofErr w:type="spellEnd"/>
            <w:proofErr w:type="gramEnd"/>
          </w:p>
        </w:tc>
        <w:tc>
          <w:tcPr>
            <w:tcW w:w="1554" w:type="dxa"/>
          </w:tcPr>
          <w:p w14:paraId="15D6B9C6" w14:textId="77777777" w:rsidR="001326D9" w:rsidRPr="00CB0DE0" w:rsidRDefault="001326D9" w:rsidP="002420C5">
            <w:proofErr w:type="gramStart"/>
            <w:r w:rsidRPr="00CB0DE0">
              <w:t>0..n</w:t>
            </w:r>
            <w:proofErr w:type="gramEnd"/>
          </w:p>
        </w:tc>
      </w:tr>
    </w:tbl>
    <w:p w14:paraId="07C21AB9" w14:textId="2F26EC74" w:rsidR="001326D9" w:rsidRPr="00CB0DE0" w:rsidRDefault="001326D9" w:rsidP="004D53DC"/>
    <w:p w14:paraId="61F276C7" w14:textId="44BE602F" w:rsidR="00A81B02" w:rsidRPr="00CB0DE0" w:rsidRDefault="00A81B02" w:rsidP="00B32E2D">
      <w:pPr>
        <w:pStyle w:val="Heading3"/>
      </w:pPr>
      <w:bookmarkStart w:id="60" w:name="_Toc497223624"/>
      <w:bookmarkStart w:id="61" w:name="_Toc497223625"/>
      <w:bookmarkStart w:id="62" w:name="_Toc497223626"/>
      <w:bookmarkStart w:id="63" w:name="_Toc497223627"/>
      <w:bookmarkStart w:id="64" w:name="_Ref465350104"/>
      <w:bookmarkStart w:id="65" w:name="_Toc52901448"/>
      <w:bookmarkEnd w:id="60"/>
      <w:bookmarkEnd w:id="61"/>
      <w:bookmarkEnd w:id="62"/>
      <w:bookmarkEnd w:id="63"/>
      <w:r w:rsidRPr="00CB0DE0">
        <w:t>Has Criterion</w:t>
      </w:r>
      <w:bookmarkEnd w:id="64"/>
      <w:bookmarkEnd w:id="65"/>
    </w:p>
    <w:p w14:paraId="2DC3A6FB" w14:textId="02BF5505" w:rsidR="00A81B02" w:rsidRPr="00CB0DE0" w:rsidRDefault="00A81B02" w:rsidP="001A6325">
      <w:pPr>
        <w:pStyle w:val="Body"/>
      </w:pPr>
      <w:r w:rsidRPr="00CB0DE0">
        <w:t>Links a Public Service to a class that describes the criteria for needing or using the service</w:t>
      </w:r>
      <w:r w:rsidR="00FB67C7" w:rsidRPr="00CB0DE0">
        <w:t xml:space="preserve">, such as residency </w:t>
      </w:r>
      <w:proofErr w:type="gramStart"/>
      <w:r w:rsidR="00FB67C7" w:rsidRPr="00CB0DE0">
        <w:t>in a given</w:t>
      </w:r>
      <w:proofErr w:type="gramEnd"/>
      <w:r w:rsidR="00FB67C7" w:rsidRPr="00CB0DE0">
        <w:t xml:space="preserve"> location, being over a certain age etc.</w:t>
      </w:r>
      <w:r w:rsidRPr="00CB0DE0">
        <w:t xml:space="preserve"> The Criterion class is defined in the Core Criterion and Core Evidence Vocabulary</w:t>
      </w:r>
      <w:r w:rsidRPr="00CB0DE0">
        <w:rPr>
          <w:rStyle w:val="FootnoteReference"/>
        </w:rPr>
        <w:footnoteReference w:id="12"/>
      </w:r>
      <w:r w:rsidRPr="00CB0DE0">
        <w:t>.</w:t>
      </w:r>
      <w:r w:rsidR="00D75136">
        <w:t xml:space="preserve"> It is important to note that, as part of the Once-Only Principle part of the SDG, the exchange of evidence and the Criterion and Evidence Rule Base are currently being defined. The relation between a Public Service and Criterion may change in the coming months.</w:t>
      </w:r>
    </w:p>
    <w:p w14:paraId="271C2EA7" w14:textId="23A228AA" w:rsidR="001326D9" w:rsidRPr="00CB0DE0" w:rsidRDefault="001326D9" w:rsidP="001A6325">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proofErr w:type="spellStart"/>
            <w:r>
              <w:t>has</w:t>
            </w:r>
            <w:r w:rsidR="001326D9" w:rsidRPr="00CB0DE0">
              <w:t>Criterion</w:t>
            </w:r>
            <w:proofErr w:type="spellEnd"/>
          </w:p>
        </w:tc>
        <w:tc>
          <w:tcPr>
            <w:tcW w:w="3011" w:type="dxa"/>
          </w:tcPr>
          <w:p w14:paraId="5EF29A50" w14:textId="77777777" w:rsidR="001326D9" w:rsidRPr="00CB0DE0" w:rsidRDefault="001326D9" w:rsidP="002420C5">
            <w:proofErr w:type="spellStart"/>
            <w:proofErr w:type="gramStart"/>
            <w:r w:rsidRPr="00CB0DE0">
              <w:t>cv:hasCriterion</w:t>
            </w:r>
            <w:proofErr w:type="spellEnd"/>
            <w:proofErr w:type="gramEnd"/>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proofErr w:type="gramStart"/>
            <w:r w:rsidRPr="00CB0DE0">
              <w:t>0..n</w:t>
            </w:r>
            <w:proofErr w:type="gramEnd"/>
          </w:p>
        </w:tc>
      </w:tr>
    </w:tbl>
    <w:p w14:paraId="68AF2EC5" w14:textId="77777777" w:rsidR="001326D9" w:rsidRPr="00CB0DE0" w:rsidRDefault="001326D9" w:rsidP="001A6325">
      <w:pPr>
        <w:pStyle w:val="Body"/>
      </w:pPr>
    </w:p>
    <w:p w14:paraId="45E9BA3C" w14:textId="567CC6B6" w:rsidR="00A81B02" w:rsidRPr="00CB0DE0" w:rsidRDefault="00A81B02" w:rsidP="00B32E2D">
      <w:pPr>
        <w:pStyle w:val="Heading3"/>
        <w:rPr>
          <w:lang w:eastAsia="en-GB"/>
        </w:rPr>
      </w:pPr>
      <w:bookmarkStart w:id="66" w:name="_Ref465075940"/>
      <w:bookmarkStart w:id="67" w:name="_Toc52901449"/>
      <w:r w:rsidRPr="00CB0DE0">
        <w:lastRenderedPageBreak/>
        <w:t>Has Competent Authority</w:t>
      </w:r>
      <w:bookmarkEnd w:id="66"/>
      <w:bookmarkEnd w:id="67"/>
    </w:p>
    <w:p w14:paraId="329A5B7A" w14:textId="012D6468" w:rsidR="00A81B02" w:rsidRPr="00CB0DE0" w:rsidRDefault="00A81B02" w:rsidP="001A6325">
      <w:pPr>
        <w:pStyle w:val="Body"/>
      </w:pPr>
      <w:r w:rsidRPr="00CB0DE0">
        <w:t xml:space="preserve">This property links a Public Service to a Public </w:t>
      </w:r>
      <w:r w:rsidR="004C0E33">
        <w:t>Organization</w:t>
      </w:r>
      <w:r w:rsidRPr="00CB0DE0">
        <w:t>, which is the responsible Agent</w:t>
      </w:r>
      <w:r w:rsidR="00D75136">
        <w:rPr>
          <w:rStyle w:val="FootnoteReference"/>
        </w:rPr>
        <w:footnoteReference w:id="13"/>
      </w:r>
      <w:r w:rsidRPr="00CB0DE0">
        <w:t xml:space="preserve"> for the delivery of the Public Service. Whether the </w:t>
      </w:r>
      <w:proofErr w:type="gramStart"/>
      <w:r w:rsidRPr="00CB0DE0">
        <w:t>particular Public</w:t>
      </w:r>
      <w:proofErr w:type="gramEnd"/>
      <w:r w:rsidRPr="00CB0DE0">
        <w:t xml:space="preserve">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1A6325">
      <w:pPr>
        <w:pStyle w:val="Body"/>
      </w:pPr>
    </w:p>
    <w:p w14:paraId="26AFA785" w14:textId="77777777" w:rsidR="00A81B02" w:rsidRPr="00CB0DE0" w:rsidRDefault="00A81B02" w:rsidP="001A6325">
      <w:pPr>
        <w:pStyle w:val="Body"/>
      </w:pPr>
      <w:r w:rsidRPr="00CB0DE0">
        <w:t>The term Competent Authority is defined in the Services Directive (2006/123/EC) in the following way:</w:t>
      </w:r>
    </w:p>
    <w:p w14:paraId="3BBA6D76" w14:textId="77777777" w:rsidR="00A81B02" w:rsidRPr="00CB0DE0" w:rsidRDefault="00A81B02" w:rsidP="001A6325">
      <w:pPr>
        <w:pStyle w:val="Body"/>
      </w:pPr>
    </w:p>
    <w:p w14:paraId="7A062107" w14:textId="77777777" w:rsidR="00A81B02" w:rsidRPr="00CB0DE0" w:rsidRDefault="00A81B02" w:rsidP="001A6325">
      <w:pPr>
        <w:pStyle w:val="Body"/>
      </w:pPr>
      <w:r w:rsidRPr="00CB0DE0">
        <w:t>“</w:t>
      </w:r>
      <w:proofErr w:type="spellStart"/>
      <w:r w:rsidRPr="006D1E81">
        <w:t>Any body</w:t>
      </w:r>
      <w:proofErr w:type="spellEnd"/>
      <w:r w:rsidRPr="006D1E81">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r w:rsidRPr="00CB0DE0">
        <w:t>”.</w:t>
      </w:r>
    </w:p>
    <w:p w14:paraId="2E851A84" w14:textId="23688B01" w:rsidR="001326D9" w:rsidRDefault="001326D9" w:rsidP="001A6325">
      <w:pPr>
        <w:pStyle w:val="Body"/>
      </w:pPr>
    </w:p>
    <w:p w14:paraId="7CA95BD5" w14:textId="7857B0F8" w:rsidR="00D75136" w:rsidRPr="00CB0DE0" w:rsidRDefault="00D75136" w:rsidP="001A6325">
      <w:pPr>
        <w:pStyle w:val="Body"/>
      </w:pPr>
      <w:r>
        <w:t>Please note that while only one Competent Authority should be considered as legally responsible for one Public Service within its geographic area, this does not require the same Public Service to be provided by this authority or by a single Organisation.</w:t>
      </w: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proofErr w:type="spellStart"/>
            <w:r>
              <w:t>hasCompetent</w:t>
            </w:r>
            <w:r w:rsidR="001326D9" w:rsidRPr="00CB0DE0">
              <w:t>Authority</w:t>
            </w:r>
            <w:proofErr w:type="spellEnd"/>
          </w:p>
        </w:tc>
        <w:tc>
          <w:tcPr>
            <w:tcW w:w="3011" w:type="dxa"/>
          </w:tcPr>
          <w:p w14:paraId="2CA4B51E" w14:textId="77777777" w:rsidR="001326D9" w:rsidRPr="00CB0DE0" w:rsidRDefault="001326D9" w:rsidP="002420C5">
            <w:proofErr w:type="spellStart"/>
            <w:proofErr w:type="gramStart"/>
            <w:r w:rsidRPr="00CB0DE0">
              <w:t>cv:hasCompetentAuthority</w:t>
            </w:r>
            <w:proofErr w:type="spellEnd"/>
            <w:proofErr w:type="gramEnd"/>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769783A9" w14:textId="180B0D36" w:rsidR="001326D9" w:rsidRPr="00CB0DE0" w:rsidRDefault="001326D9" w:rsidP="001A6325">
      <w:pPr>
        <w:pStyle w:val="Body"/>
      </w:pPr>
    </w:p>
    <w:p w14:paraId="3D36BA98" w14:textId="227D64D5" w:rsidR="00A81B02" w:rsidRPr="00CB0DE0" w:rsidRDefault="00A81B02" w:rsidP="00B32E2D">
      <w:pPr>
        <w:pStyle w:val="Heading3"/>
        <w:rPr>
          <w:lang w:eastAsia="en-GB"/>
        </w:rPr>
      </w:pPr>
      <w:bookmarkStart w:id="68" w:name="_Toc52901450"/>
      <w:r w:rsidRPr="00CB0DE0">
        <w:t>Has Input</w:t>
      </w:r>
      <w:bookmarkEnd w:id="68"/>
    </w:p>
    <w:p w14:paraId="77A12F02" w14:textId="410335C2" w:rsidR="00A81B02" w:rsidRPr="00CB0DE0" w:rsidRDefault="00A81B02" w:rsidP="001A6325">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7C7274">
        <w:t>3.9</w:t>
      </w:r>
      <w:r w:rsidRPr="00CB0DE0">
        <w:fldChar w:fldCharType="end"/>
      </w:r>
      <w:r w:rsidRPr="00CB0DE0">
        <w:t xml:space="preserve">). A specific Public Service may require the presence of certain pieces of Evidence in order to be delivered. If the evidence required to make use of a service varies according to the channel through which it is accessed,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7C7274">
        <w:t>3.12.2</w:t>
      </w:r>
      <w:r w:rsidRPr="00CB0DE0">
        <w:fldChar w:fldCharType="end"/>
      </w:r>
      <w:r w:rsidRPr="00CB0DE0">
        <w:t>).</w:t>
      </w:r>
      <w:r w:rsidR="00D94FA8">
        <w:t xml:space="preserve"> </w:t>
      </w:r>
      <w:proofErr w:type="gramStart"/>
      <w:r w:rsidR="00D94FA8">
        <w:t>Similarly</w:t>
      </w:r>
      <w:proofErr w:type="gramEnd"/>
      <w:r w:rsidR="00D94FA8">
        <w:t xml:space="preserve"> to has Criterion, this relationship and the class Evidence may change in the coming months.</w:t>
      </w:r>
    </w:p>
    <w:p w14:paraId="015CC627" w14:textId="727BD70D" w:rsidR="001326D9" w:rsidRPr="00CB0DE0" w:rsidRDefault="001326D9" w:rsidP="001A6325">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proofErr w:type="spellStart"/>
            <w:r>
              <w:t>has</w:t>
            </w:r>
            <w:r w:rsidR="001326D9" w:rsidRPr="00CB0DE0">
              <w:t>Input</w:t>
            </w:r>
            <w:proofErr w:type="spellEnd"/>
          </w:p>
        </w:tc>
        <w:tc>
          <w:tcPr>
            <w:tcW w:w="3011" w:type="dxa"/>
          </w:tcPr>
          <w:p w14:paraId="663F48CC" w14:textId="77777777" w:rsidR="001326D9" w:rsidRPr="00CB0DE0" w:rsidRDefault="001326D9" w:rsidP="002420C5">
            <w:proofErr w:type="spellStart"/>
            <w:proofErr w:type="gramStart"/>
            <w:r w:rsidRPr="00CB0DE0">
              <w:t>cpsv:hasInput</w:t>
            </w:r>
            <w:proofErr w:type="spellEnd"/>
            <w:proofErr w:type="gramEnd"/>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proofErr w:type="gramStart"/>
            <w:r w:rsidRPr="00CB0DE0">
              <w:t>0..n</w:t>
            </w:r>
            <w:proofErr w:type="gramEnd"/>
          </w:p>
        </w:tc>
      </w:tr>
    </w:tbl>
    <w:p w14:paraId="6D68330B" w14:textId="23DDB483" w:rsidR="001326D9" w:rsidRPr="00CB0DE0" w:rsidRDefault="000842D8" w:rsidP="001A6325">
      <w:pPr>
        <w:pStyle w:val="Body"/>
      </w:pPr>
      <w:r w:rsidRPr="00CB0DE0">
        <w:tab/>
      </w:r>
    </w:p>
    <w:p w14:paraId="337B0805" w14:textId="69958A4E" w:rsidR="00A81B02" w:rsidRPr="00CB0DE0" w:rsidRDefault="00A81B02" w:rsidP="00B32E2D">
      <w:pPr>
        <w:pStyle w:val="Heading3"/>
        <w:rPr>
          <w:lang w:eastAsia="en-GB"/>
        </w:rPr>
      </w:pPr>
      <w:bookmarkStart w:id="69" w:name="_Toc52901451"/>
      <w:r w:rsidRPr="00CB0DE0">
        <w:t>Produce</w:t>
      </w:r>
      <w:r w:rsidRPr="00CB0DE0">
        <w:rPr>
          <w:lang w:eastAsia="en-GB"/>
        </w:rPr>
        <w:t>s</w:t>
      </w:r>
      <w:bookmarkEnd w:id="69"/>
    </w:p>
    <w:p w14:paraId="11EF78E4" w14:textId="27C4C54E" w:rsidR="00A81B02" w:rsidRPr="00CB0DE0" w:rsidRDefault="00A81B02" w:rsidP="001A6325">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7C7274">
        <w:t>3.10</w:t>
      </w:r>
      <w:r w:rsidRPr="00CB0DE0">
        <w:fldChar w:fldCharType="end"/>
      </w:r>
      <w:r w:rsidRPr="00CB0DE0">
        <w:t>), describing the actual result of executing a given Public Service. Outputs can be any resource, for instance a document, artefact or anything else being produced as a result of executing the Public Service.</w:t>
      </w:r>
    </w:p>
    <w:p w14:paraId="6AB04701" w14:textId="0AC3830B" w:rsidR="001326D9" w:rsidRPr="00CB0DE0" w:rsidRDefault="001326D9" w:rsidP="001A6325">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lastRenderedPageBreak/>
              <w:t>p</w:t>
            </w:r>
            <w:r w:rsidR="001326D9" w:rsidRPr="00CB0DE0">
              <w:t>roduces</w:t>
            </w:r>
          </w:p>
        </w:tc>
        <w:tc>
          <w:tcPr>
            <w:tcW w:w="3011" w:type="dxa"/>
          </w:tcPr>
          <w:p w14:paraId="034E8212" w14:textId="77777777" w:rsidR="001326D9" w:rsidRPr="00CB0DE0" w:rsidRDefault="001326D9" w:rsidP="002420C5">
            <w:proofErr w:type="spellStart"/>
            <w:proofErr w:type="gramStart"/>
            <w:r w:rsidRPr="00CB0DE0">
              <w:t>cpsv:produces</w:t>
            </w:r>
            <w:proofErr w:type="spellEnd"/>
            <w:proofErr w:type="gramEnd"/>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proofErr w:type="gramStart"/>
            <w:r w:rsidRPr="00CB0DE0">
              <w:t>0..n</w:t>
            </w:r>
            <w:proofErr w:type="gramEnd"/>
          </w:p>
        </w:tc>
      </w:tr>
    </w:tbl>
    <w:p w14:paraId="3F7BC864" w14:textId="77777777" w:rsidR="001326D9" w:rsidRPr="00CB0DE0" w:rsidRDefault="001326D9" w:rsidP="001A6325">
      <w:pPr>
        <w:pStyle w:val="Body"/>
      </w:pPr>
    </w:p>
    <w:p w14:paraId="08BD5C29" w14:textId="5E208559" w:rsidR="00A81B02" w:rsidRPr="00CB0DE0" w:rsidRDefault="00A81B02" w:rsidP="00B32E2D">
      <w:pPr>
        <w:pStyle w:val="Heading3"/>
        <w:rPr>
          <w:lang w:eastAsia="en-GB"/>
        </w:rPr>
      </w:pPr>
      <w:bookmarkStart w:id="70" w:name="_Ref465083165"/>
      <w:bookmarkStart w:id="71" w:name="_Ref465083463"/>
      <w:bookmarkStart w:id="72" w:name="_Ref466373404"/>
      <w:bookmarkStart w:id="73" w:name="_Toc52901452"/>
      <w:r w:rsidRPr="00CB0DE0">
        <w:rPr>
          <w:lang w:eastAsia="en-GB"/>
        </w:rPr>
        <w:t>Spatial</w:t>
      </w:r>
      <w:bookmarkEnd w:id="70"/>
      <w:bookmarkEnd w:id="71"/>
      <w:bookmarkEnd w:id="72"/>
      <w:bookmarkEnd w:id="73"/>
    </w:p>
    <w:p w14:paraId="2A629CC4" w14:textId="15C3A7DC" w:rsidR="00A81B02" w:rsidRPr="00CB0DE0" w:rsidRDefault="00A81B02" w:rsidP="00C24E32">
      <w:r w:rsidRPr="00CB0DE0">
        <w:t xml:space="preserve">A Public Service is likely to be available only within a given area, typically the area covered by a </w:t>
      </w:r>
      <w:proofErr w:type="gramStart"/>
      <w:r w:rsidRPr="00CB0DE0">
        <w:t>particular public</w:t>
      </w:r>
      <w:proofErr w:type="gramEnd"/>
      <w:r w:rsidRPr="00CB0DE0">
        <w:t xml:space="preserve"> authority. </w:t>
      </w:r>
      <w:r w:rsidR="00C24E32" w:rsidRPr="00CB0DE0">
        <w:t xml:space="preserve">The possible values for this property are described in a controlled vocabulary. </w:t>
      </w:r>
      <w:r w:rsidRPr="00CB0DE0">
        <w:t xml:space="preserve"> </w:t>
      </w:r>
    </w:p>
    <w:p w14:paraId="578B27FE" w14:textId="04328CCC" w:rsidR="001326D9" w:rsidRPr="00CB0DE0" w:rsidRDefault="001326D9" w:rsidP="001A6325">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proofErr w:type="spellStart"/>
            <w:proofErr w:type="gramStart"/>
            <w:r w:rsidRPr="00CB0DE0">
              <w:t>dct:spatial</w:t>
            </w:r>
            <w:proofErr w:type="spellEnd"/>
            <w:proofErr w:type="gramEnd"/>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proofErr w:type="gramStart"/>
            <w:r w:rsidRPr="00CB0DE0">
              <w:t>0..n</w:t>
            </w:r>
            <w:proofErr w:type="gramEnd"/>
          </w:p>
        </w:tc>
      </w:tr>
    </w:tbl>
    <w:p w14:paraId="2B80B87E" w14:textId="77777777" w:rsidR="001326D9" w:rsidRPr="00CB0DE0" w:rsidRDefault="001326D9" w:rsidP="001A6325">
      <w:pPr>
        <w:pStyle w:val="Body"/>
      </w:pPr>
    </w:p>
    <w:p w14:paraId="2424E69E" w14:textId="20A8A284" w:rsidR="00A81B02" w:rsidRPr="00CB0DE0" w:rsidRDefault="00A81B02" w:rsidP="00B32E2D">
      <w:pPr>
        <w:pStyle w:val="Heading3"/>
        <w:rPr>
          <w:lang w:eastAsia="en-GB"/>
        </w:rPr>
      </w:pPr>
      <w:bookmarkStart w:id="74" w:name="_Ref466649019"/>
      <w:bookmarkStart w:id="75" w:name="_Toc52901453"/>
      <w:r w:rsidRPr="00CB0DE0">
        <w:rPr>
          <w:lang w:eastAsia="en-GB"/>
        </w:rPr>
        <w:t>Has Contact Point</w:t>
      </w:r>
      <w:bookmarkEnd w:id="74"/>
      <w:bookmarkEnd w:id="75"/>
    </w:p>
    <w:p w14:paraId="36B005F4" w14:textId="006F6D1C" w:rsidR="00A81B02" w:rsidRPr="00CB0DE0" w:rsidRDefault="00A81B02" w:rsidP="001A6325">
      <w:pPr>
        <w:pStyle w:val="Body"/>
        <w:rPr>
          <w:lang w:eastAsia="en-GB"/>
        </w:rPr>
      </w:pPr>
      <w:r w:rsidRPr="00CB0DE0">
        <w:rPr>
          <w:lang w:eastAsia="en-GB"/>
        </w:rPr>
        <w:t xml:space="preserve">A contact point for the service is almost always helpful. The value of this property, the contact information itself, should be provided using </w:t>
      </w:r>
      <w:proofErr w:type="spellStart"/>
      <w:proofErr w:type="gramStart"/>
      <w:r w:rsidR="00FE33CC" w:rsidRPr="00CB0DE0">
        <w:rPr>
          <w:lang w:eastAsia="en-GB"/>
        </w:rPr>
        <w:t>schema:ContactPoint</w:t>
      </w:r>
      <w:proofErr w:type="spellEnd"/>
      <w:proofErr w:type="gramEnd"/>
      <w:r w:rsidRPr="00CB0DE0">
        <w:rPr>
          <w:lang w:eastAsia="en-GB"/>
        </w:rPr>
        <w:t xml:space="preserve">. Note that the contact information should be relevant to the Public Service which may not be the same as contact information for the Competent Authority or any Participant. </w:t>
      </w:r>
    </w:p>
    <w:p w14:paraId="627C3DCC" w14:textId="55F7F015" w:rsidR="001326D9" w:rsidRPr="00CB0DE0" w:rsidRDefault="001326D9" w:rsidP="001A6325">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proofErr w:type="spellStart"/>
            <w:r>
              <w:t>hasContact</w:t>
            </w:r>
            <w:r w:rsidR="001326D9" w:rsidRPr="00CB0DE0">
              <w:t>Point</w:t>
            </w:r>
            <w:proofErr w:type="spellEnd"/>
          </w:p>
        </w:tc>
        <w:tc>
          <w:tcPr>
            <w:tcW w:w="3011" w:type="dxa"/>
          </w:tcPr>
          <w:p w14:paraId="5BA25C1B" w14:textId="77777777" w:rsidR="001326D9" w:rsidRPr="00CB0DE0" w:rsidRDefault="001326D9" w:rsidP="002420C5">
            <w:proofErr w:type="spellStart"/>
            <w:proofErr w:type="gramStart"/>
            <w:r w:rsidRPr="00CB0DE0">
              <w:t>cv:hasContactPoint</w:t>
            </w:r>
            <w:proofErr w:type="spellEnd"/>
            <w:proofErr w:type="gramEnd"/>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proofErr w:type="gramStart"/>
            <w:r w:rsidRPr="00CB0DE0">
              <w:t>0..</w:t>
            </w:r>
            <w:r w:rsidR="00DA398E" w:rsidRPr="00CB0DE0">
              <w:t>n</w:t>
            </w:r>
            <w:proofErr w:type="gramEnd"/>
          </w:p>
        </w:tc>
      </w:tr>
    </w:tbl>
    <w:p w14:paraId="72FFAF60" w14:textId="77777777" w:rsidR="001326D9" w:rsidRPr="00CB0DE0" w:rsidRDefault="001326D9" w:rsidP="001A6325">
      <w:pPr>
        <w:pStyle w:val="Body"/>
      </w:pPr>
    </w:p>
    <w:p w14:paraId="19E13138" w14:textId="4DB985C4" w:rsidR="00A81B02" w:rsidRPr="00CB0DE0" w:rsidRDefault="00A81B02" w:rsidP="00B32E2D">
      <w:pPr>
        <w:pStyle w:val="Heading3"/>
        <w:rPr>
          <w:lang w:eastAsia="en-GB"/>
        </w:rPr>
      </w:pPr>
      <w:bookmarkStart w:id="76" w:name="_Toc52901454"/>
      <w:r w:rsidRPr="00CB0DE0">
        <w:t>Has Channel</w:t>
      </w:r>
      <w:bookmarkEnd w:id="76"/>
    </w:p>
    <w:p w14:paraId="6F29E112" w14:textId="0F97B3F9" w:rsidR="00A81B02" w:rsidRPr="00CB0DE0" w:rsidRDefault="00A81B02" w:rsidP="001A6325">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7C7274">
        <w:t>3.12</w:t>
      </w:r>
      <w:r w:rsidRPr="00CB0DE0">
        <w:fldChar w:fldCharType="end"/>
      </w:r>
      <w:r w:rsidR="001326D9" w:rsidRPr="00CB0DE0">
        <w:t>.</w:t>
      </w:r>
    </w:p>
    <w:p w14:paraId="096BF8E5" w14:textId="77777777" w:rsidR="001326D9" w:rsidRPr="00CB0DE0" w:rsidRDefault="001326D9" w:rsidP="001A6325">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proofErr w:type="spellStart"/>
            <w:r>
              <w:t>has</w:t>
            </w:r>
            <w:r w:rsidR="001326D9" w:rsidRPr="00CB0DE0">
              <w:t>Channel</w:t>
            </w:r>
            <w:proofErr w:type="spellEnd"/>
          </w:p>
        </w:tc>
        <w:tc>
          <w:tcPr>
            <w:tcW w:w="3011" w:type="dxa"/>
          </w:tcPr>
          <w:p w14:paraId="59F81D3A" w14:textId="77777777" w:rsidR="001326D9" w:rsidRPr="00CB0DE0" w:rsidRDefault="001326D9" w:rsidP="002420C5">
            <w:proofErr w:type="spellStart"/>
            <w:proofErr w:type="gramStart"/>
            <w:r w:rsidRPr="00CB0DE0">
              <w:t>cv:hasChannel</w:t>
            </w:r>
            <w:proofErr w:type="spellEnd"/>
            <w:proofErr w:type="gramEnd"/>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proofErr w:type="gramStart"/>
            <w:r w:rsidRPr="00CB0DE0">
              <w:t>0..n</w:t>
            </w:r>
            <w:proofErr w:type="gramEnd"/>
          </w:p>
        </w:tc>
      </w:tr>
    </w:tbl>
    <w:p w14:paraId="1885F895" w14:textId="24825FC0" w:rsidR="001326D9" w:rsidRPr="00CB0DE0" w:rsidRDefault="001326D9" w:rsidP="001A6325">
      <w:pPr>
        <w:pStyle w:val="Body"/>
      </w:pPr>
    </w:p>
    <w:p w14:paraId="0A618941" w14:textId="2B99F452" w:rsidR="00A81B02" w:rsidRPr="00CB0DE0" w:rsidRDefault="00A81B02" w:rsidP="00B32E2D">
      <w:pPr>
        <w:pStyle w:val="Heading3"/>
      </w:pPr>
      <w:bookmarkStart w:id="77" w:name="_Ref466649661"/>
      <w:bookmarkStart w:id="78" w:name="_Toc52901455"/>
      <w:r w:rsidRPr="00CB0DE0">
        <w:t>Has Cost</w:t>
      </w:r>
      <w:bookmarkEnd w:id="77"/>
      <w:bookmarkEnd w:id="78"/>
    </w:p>
    <w:p w14:paraId="5ADB3590" w14:textId="354F2AA2" w:rsidR="00A81B02" w:rsidRPr="00CB0DE0" w:rsidRDefault="00A81B02" w:rsidP="001A6325">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7C7274">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w:t>
      </w:r>
      <w:proofErr w:type="gramStart"/>
      <w:r w:rsidRPr="00CB0DE0">
        <w:t>particular Public</w:t>
      </w:r>
      <w:proofErr w:type="gramEnd"/>
      <w:r w:rsidRPr="00CB0DE0">
        <w:t xml:space="preserve"> Service. </w:t>
      </w:r>
    </w:p>
    <w:p w14:paraId="710B652A" w14:textId="4892CF1D" w:rsidR="001326D9" w:rsidRPr="00CB0DE0" w:rsidRDefault="001326D9" w:rsidP="001A6325">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proofErr w:type="spellStart"/>
            <w:r>
              <w:t>has</w:t>
            </w:r>
            <w:r w:rsidR="001326D9" w:rsidRPr="00CB0DE0">
              <w:t>Cost</w:t>
            </w:r>
            <w:proofErr w:type="spellEnd"/>
          </w:p>
        </w:tc>
        <w:tc>
          <w:tcPr>
            <w:tcW w:w="3011" w:type="dxa"/>
          </w:tcPr>
          <w:p w14:paraId="69CEEB41" w14:textId="77777777" w:rsidR="001326D9" w:rsidRPr="00CB0DE0" w:rsidRDefault="001326D9" w:rsidP="002420C5">
            <w:proofErr w:type="spellStart"/>
            <w:proofErr w:type="gramStart"/>
            <w:r w:rsidRPr="00CB0DE0">
              <w:t>cv:hasCost</w:t>
            </w:r>
            <w:proofErr w:type="spellEnd"/>
            <w:proofErr w:type="gramEnd"/>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proofErr w:type="gramStart"/>
            <w:r w:rsidRPr="00CB0DE0">
              <w:t>0..n</w:t>
            </w:r>
            <w:proofErr w:type="gramEnd"/>
          </w:p>
        </w:tc>
      </w:tr>
    </w:tbl>
    <w:p w14:paraId="4A1389D9" w14:textId="77777777" w:rsidR="00090601" w:rsidRPr="00CB0DE0" w:rsidRDefault="00090601" w:rsidP="001A6325">
      <w:pPr>
        <w:pStyle w:val="Body"/>
      </w:pPr>
    </w:p>
    <w:p w14:paraId="3FA7FF8B" w14:textId="4CBF768D" w:rsidR="00B32E2D" w:rsidRPr="00CB0DE0" w:rsidRDefault="005B7C20" w:rsidP="00386D1C">
      <w:pPr>
        <w:pStyle w:val="Heading3"/>
      </w:pPr>
      <w:bookmarkStart w:id="79" w:name="_Ref466384189"/>
      <w:bookmarkStart w:id="80" w:name="_Toc52901456"/>
      <w:r w:rsidRPr="00CB0DE0">
        <w:t>Is Described At</w:t>
      </w:r>
      <w:bookmarkEnd w:id="80"/>
    </w:p>
    <w:p w14:paraId="46B5AE80" w14:textId="7723DD8D"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7C7274">
        <w:t>3.7</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7C7274">
        <w:t>3.7</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lastRenderedPageBreak/>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proofErr w:type="spellStart"/>
            <w:r>
              <w:t>isDescribed</w:t>
            </w:r>
            <w:r w:rsidR="00B777B5" w:rsidRPr="00CB0DE0">
              <w:t>At</w:t>
            </w:r>
            <w:proofErr w:type="spellEnd"/>
          </w:p>
        </w:tc>
        <w:tc>
          <w:tcPr>
            <w:tcW w:w="2311" w:type="dxa"/>
          </w:tcPr>
          <w:p w14:paraId="617E1C10" w14:textId="6B2B2ABA" w:rsidR="00B777B5" w:rsidRPr="00CB0DE0" w:rsidRDefault="00B777B5" w:rsidP="009032D5">
            <w:proofErr w:type="spellStart"/>
            <w:proofErr w:type="gramStart"/>
            <w:r w:rsidRPr="00CB0DE0">
              <w:t>cv:isDescribedAt</w:t>
            </w:r>
            <w:proofErr w:type="spellEnd"/>
            <w:proofErr w:type="gramEnd"/>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proofErr w:type="gramStart"/>
            <w:r w:rsidRPr="00CB0DE0">
              <w:t>0..</w:t>
            </w:r>
            <w:r w:rsidR="00D73764" w:rsidRPr="00CB0DE0">
              <w:t>n</w:t>
            </w:r>
            <w:proofErr w:type="gramEnd"/>
          </w:p>
        </w:tc>
      </w:tr>
    </w:tbl>
    <w:p w14:paraId="17407FD7" w14:textId="27AAF987" w:rsidR="00090601" w:rsidRDefault="00D32DA1" w:rsidP="00090601">
      <w:pPr>
        <w:pStyle w:val="Heading3"/>
      </w:pPr>
      <w:bookmarkStart w:id="81" w:name="_Ref41663508"/>
      <w:bookmarkStart w:id="82" w:name="_Toc52901457"/>
      <w:r>
        <w:t>Is Classified By</w:t>
      </w:r>
      <w:bookmarkEnd w:id="81"/>
      <w:bookmarkEnd w:id="82"/>
    </w:p>
    <w:p w14:paraId="1C9CD01A" w14:textId="6F75AC72"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7C7274">
        <w:t>3.20</w:t>
      </w:r>
      <w:r w:rsidR="001C4978">
        <w:fldChar w:fldCharType="end"/>
      </w:r>
      <w:r w:rsidR="001C4978">
        <w:t>)</w:t>
      </w:r>
      <w:r>
        <w:t>. It is a generic property which can be further specialised to make the classification explicit</w:t>
      </w:r>
      <w:r w:rsidR="00A00959">
        <w:t xml:space="preserve">, for instance for classifying public services according </w:t>
      </w:r>
      <w:r w:rsidR="003359FB">
        <w:t xml:space="preserve">to different </w:t>
      </w:r>
      <w:r w:rsidR="00A00959">
        <w:t>level</w:t>
      </w:r>
      <w:r w:rsidR="003359FB">
        <w:t>s</w:t>
      </w:r>
      <w:r w:rsidR="00A00959">
        <w:t xml:space="preserve"> of digitisation, type of audience …</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7B8C9CFE" w:rsidR="00090601" w:rsidRPr="00CB0DE0" w:rsidRDefault="00CC1E4F" w:rsidP="00090601">
            <w:proofErr w:type="spellStart"/>
            <w:r>
              <w:t>isClassifiedBy</w:t>
            </w:r>
            <w:proofErr w:type="spellEnd"/>
          </w:p>
        </w:tc>
        <w:tc>
          <w:tcPr>
            <w:tcW w:w="2311" w:type="dxa"/>
          </w:tcPr>
          <w:p w14:paraId="6BBFDB2C" w14:textId="652FDC9C" w:rsidR="00090601" w:rsidRPr="00CB0DE0" w:rsidRDefault="00D32DA1" w:rsidP="00090601">
            <w:proofErr w:type="spellStart"/>
            <w:proofErr w:type="gramStart"/>
            <w:r>
              <w:t>c</w:t>
            </w:r>
            <w:r w:rsidR="00CC1E4F">
              <w:t>v:is</w:t>
            </w:r>
            <w:r>
              <w:t>ClassifiedBy</w:t>
            </w:r>
            <w:proofErr w:type="spellEnd"/>
            <w:proofErr w:type="gramEnd"/>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proofErr w:type="gramStart"/>
            <w:r w:rsidRPr="00CB0DE0">
              <w:t>0..n</w:t>
            </w:r>
            <w:proofErr w:type="gramEnd"/>
          </w:p>
        </w:tc>
      </w:tr>
    </w:tbl>
    <w:p w14:paraId="330C62F6" w14:textId="77777777" w:rsidR="00090601" w:rsidRPr="00090601" w:rsidRDefault="00090601" w:rsidP="00090601"/>
    <w:p w14:paraId="0D040B62" w14:textId="086EB3AE" w:rsidR="00802F7E" w:rsidRDefault="00802F7E" w:rsidP="002420C5">
      <w:pPr>
        <w:pStyle w:val="Heading2"/>
        <w:rPr>
          <w:lang w:val="en-GB"/>
        </w:rPr>
      </w:pPr>
      <w:bookmarkStart w:id="83" w:name="_Toc52901458"/>
      <w:r>
        <w:rPr>
          <w:lang w:val="en-GB"/>
        </w:rPr>
        <w:t>The Action Class</w:t>
      </w:r>
      <w:bookmarkEnd w:id="83"/>
    </w:p>
    <w:p w14:paraId="230D98C6" w14:textId="77777777" w:rsidR="00B460A4" w:rsidRPr="00CB0DE0" w:rsidRDefault="00B460A4" w:rsidP="00B460A4"/>
    <w:tbl>
      <w:tblPr>
        <w:tblStyle w:val="TableGrid"/>
        <w:tblW w:w="0" w:type="auto"/>
        <w:tblLook w:val="04A0" w:firstRow="1" w:lastRow="0" w:firstColumn="1" w:lastColumn="0" w:noHBand="0" w:noVBand="1"/>
      </w:tblPr>
      <w:tblGrid>
        <w:gridCol w:w="1413"/>
        <w:gridCol w:w="1559"/>
        <w:gridCol w:w="5523"/>
      </w:tblGrid>
      <w:tr w:rsidR="00B460A4" w:rsidRPr="00CB0DE0" w14:paraId="04F267BB" w14:textId="77777777" w:rsidTr="00D04DF0">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5BAA9A07" w14:textId="77777777" w:rsidR="00B460A4" w:rsidRPr="00CB0DE0" w:rsidRDefault="00B460A4" w:rsidP="00D04DF0">
            <w:pPr>
              <w:jc w:val="left"/>
            </w:pPr>
            <w:r>
              <w:t>From Data Model</w:t>
            </w:r>
          </w:p>
        </w:tc>
        <w:tc>
          <w:tcPr>
            <w:tcW w:w="1559" w:type="dxa"/>
            <w:vAlign w:val="center"/>
          </w:tcPr>
          <w:p w14:paraId="3AE3DDED" w14:textId="77777777" w:rsidR="00B460A4" w:rsidRPr="00CB0DE0" w:rsidRDefault="00B460A4" w:rsidP="00D04DF0">
            <w:pPr>
              <w:jc w:val="left"/>
            </w:pPr>
            <w:r>
              <w:t>Core / Extended</w:t>
            </w:r>
          </w:p>
        </w:tc>
        <w:tc>
          <w:tcPr>
            <w:tcW w:w="5523" w:type="dxa"/>
            <w:vAlign w:val="center"/>
          </w:tcPr>
          <w:p w14:paraId="52C5AFB4" w14:textId="77777777" w:rsidR="00B460A4" w:rsidRPr="00CB0DE0" w:rsidRDefault="00B460A4" w:rsidP="00D04DF0">
            <w:pPr>
              <w:jc w:val="left"/>
            </w:pPr>
            <w:r>
              <w:t>Reasoning Core / Extended</w:t>
            </w:r>
          </w:p>
        </w:tc>
      </w:tr>
      <w:tr w:rsidR="00B460A4" w:rsidRPr="00CB0DE0" w14:paraId="22CC553F" w14:textId="77777777" w:rsidTr="003A13C5">
        <w:tc>
          <w:tcPr>
            <w:tcW w:w="1413" w:type="dxa"/>
          </w:tcPr>
          <w:p w14:paraId="62823484" w14:textId="6C80C328" w:rsidR="00B460A4" w:rsidRPr="00CB0DE0" w:rsidRDefault="00B460A4" w:rsidP="003A13C5">
            <w:r>
              <w:t>-</w:t>
            </w:r>
          </w:p>
        </w:tc>
        <w:tc>
          <w:tcPr>
            <w:tcW w:w="1559" w:type="dxa"/>
          </w:tcPr>
          <w:p w14:paraId="3825A603" w14:textId="1A24D06D" w:rsidR="00B460A4" w:rsidRPr="00CB0DE0" w:rsidRDefault="00B460A4" w:rsidP="003A13C5">
            <w:r>
              <w:t>Extended</w:t>
            </w:r>
          </w:p>
        </w:tc>
        <w:tc>
          <w:tcPr>
            <w:tcW w:w="5523" w:type="dxa"/>
          </w:tcPr>
          <w:p w14:paraId="175E96D0" w14:textId="1576CC2C" w:rsidR="00B460A4" w:rsidRPr="00CB0DE0" w:rsidRDefault="00113600" w:rsidP="003A13C5">
            <w:r>
              <w:t>This class is an important part of the SDGR</w:t>
            </w:r>
            <w:r w:rsidR="003359FB">
              <w:t xml:space="preserve"> as it</w:t>
            </w:r>
            <w:r>
              <w:t xml:space="preserve"> details the steps of </w:t>
            </w:r>
            <w:r w:rsidR="00D04DF0">
              <w:t xml:space="preserve">the </w:t>
            </w:r>
            <w:r>
              <w:t>procedure</w:t>
            </w:r>
            <w:r w:rsidR="00D04DF0">
              <w:t xml:space="preserve"> to be followed in order to deliver the Public Service</w:t>
            </w:r>
            <w:r>
              <w:t>.</w:t>
            </w:r>
            <w:r w:rsidR="003359FB">
              <w:t xml:space="preserve"> This reconciles the procedure and the service perspectives into one model.</w:t>
            </w:r>
            <w:r>
              <w:t xml:space="preserve"> This is part of the extended model as the priority of the model now lies in providing the basic information of a public service in the repository of links.</w:t>
            </w:r>
            <w:r w:rsidR="003359FB">
              <w:t xml:space="preserve"> </w:t>
            </w:r>
          </w:p>
        </w:tc>
      </w:tr>
    </w:tbl>
    <w:p w14:paraId="13EF27C2" w14:textId="77777777" w:rsidR="00B460A4" w:rsidRPr="004B15CB" w:rsidRDefault="00B460A4" w:rsidP="00B460A4">
      <w:pPr>
        <w:rPr>
          <w:lang w:eastAsia="en-GB"/>
        </w:rPr>
      </w:pPr>
    </w:p>
    <w:p w14:paraId="2C1590F9" w14:textId="680DA1BB" w:rsidR="002D31FA" w:rsidRDefault="00B460A4" w:rsidP="00B460A4">
      <w:r w:rsidRPr="00CB0DE0">
        <w:t>This class represents the</w:t>
      </w:r>
      <w:r w:rsidR="00F11176">
        <w:t xml:space="preserve"> different actions that, taken together, deliver the</w:t>
      </w:r>
      <w:r w:rsidRPr="00CB0DE0">
        <w:t xml:space="preserve"> Public Service itself. </w:t>
      </w:r>
      <w:r w:rsidR="00D04DF0">
        <w:t>A simplified example:</w:t>
      </w:r>
    </w:p>
    <w:p w14:paraId="58D4F718" w14:textId="5C2DCE47" w:rsidR="00B460A4" w:rsidRDefault="00D04DF0" w:rsidP="00BD595C">
      <w:pPr>
        <w:pStyle w:val="ListParagraph"/>
        <w:numPr>
          <w:ilvl w:val="0"/>
          <w:numId w:val="31"/>
        </w:numPr>
      </w:pPr>
      <w:r>
        <w:t xml:space="preserve">Action 1: </w:t>
      </w:r>
      <w:r w:rsidR="002D31FA">
        <w:t>a</w:t>
      </w:r>
      <w:r>
        <w:t>n</w:t>
      </w:r>
      <w:r w:rsidR="002D31FA">
        <w:t xml:space="preserve"> EU citizen</w:t>
      </w:r>
      <w:r>
        <w:t xml:space="preserve"> [class Person</w:t>
      </w:r>
      <w:r w:rsidR="00113600">
        <w:t>]</w:t>
      </w:r>
      <w:r w:rsidR="002D31FA">
        <w:t xml:space="preserve"> request</w:t>
      </w:r>
      <w:r>
        <w:t>s</w:t>
      </w:r>
      <w:r w:rsidR="002D31FA">
        <w:t xml:space="preserve"> a birth certificate</w:t>
      </w:r>
      <w:r>
        <w:t xml:space="preserve"> [Public Service] via an official portal [Channel]</w:t>
      </w:r>
    </w:p>
    <w:p w14:paraId="19EFC6A5" w14:textId="169BE8AB" w:rsidR="00B460A4" w:rsidRDefault="00D04DF0" w:rsidP="00BD595C">
      <w:pPr>
        <w:pStyle w:val="ListParagraph"/>
        <w:numPr>
          <w:ilvl w:val="0"/>
          <w:numId w:val="31"/>
        </w:numPr>
      </w:pPr>
      <w:r>
        <w:t xml:space="preserve">Action 2: </w:t>
      </w:r>
      <w:r w:rsidR="002D31FA">
        <w:t>a public organisation provid</w:t>
      </w:r>
      <w:r>
        <w:t>es</w:t>
      </w:r>
      <w:r w:rsidR="002D31FA">
        <w:t xml:space="preserve"> the birth certificate</w:t>
      </w:r>
      <w:r>
        <w:t xml:space="preserve"> [Output]</w:t>
      </w:r>
    </w:p>
    <w:p w14:paraId="29F2ABC6" w14:textId="646F3F09" w:rsidR="004B15CB" w:rsidRDefault="004B15CB" w:rsidP="00802F7E">
      <w:pPr>
        <w:pStyle w:val="Heading3"/>
        <w:rPr>
          <w:lang w:eastAsia="en-GB"/>
        </w:rPr>
      </w:pPr>
      <w:bookmarkStart w:id="84" w:name="_Ref465083067"/>
      <w:bookmarkStart w:id="85" w:name="_Ref466649573"/>
      <w:bookmarkStart w:id="86" w:name="_Toc52901459"/>
      <w:r>
        <w:rPr>
          <w:lang w:eastAsia="en-GB"/>
        </w:rPr>
        <w:t>Name</w:t>
      </w:r>
      <w:bookmarkEnd w:id="86"/>
    </w:p>
    <w:p w14:paraId="3CA25634" w14:textId="66EE670D" w:rsidR="004B15CB" w:rsidRPr="00CB0DE0" w:rsidRDefault="004B15CB" w:rsidP="001A6325">
      <w:pPr>
        <w:pStyle w:val="Body"/>
      </w:pPr>
      <w:r w:rsidRPr="00CB0DE0">
        <w:t xml:space="preserve">This property represents the </w:t>
      </w:r>
      <w:r w:rsidR="00B460A4">
        <w:t>n</w:t>
      </w:r>
      <w:r w:rsidRPr="00CB0DE0">
        <w:t xml:space="preserve">ame of the </w:t>
      </w:r>
      <w:r w:rsidR="00B460A4">
        <w:t>action</w:t>
      </w:r>
      <w:r w:rsidRPr="00CB0DE0">
        <w:t>.</w:t>
      </w:r>
    </w:p>
    <w:p w14:paraId="3AD1CD00" w14:textId="77777777" w:rsidR="004B15CB" w:rsidRPr="00CB0DE0" w:rsidRDefault="004B15CB" w:rsidP="001A6325">
      <w:pPr>
        <w:pStyle w:val="Body"/>
      </w:pPr>
    </w:p>
    <w:tbl>
      <w:tblPr>
        <w:tblStyle w:val="TableGrid"/>
        <w:tblW w:w="0" w:type="auto"/>
        <w:tblLook w:val="04A0" w:firstRow="1" w:lastRow="0" w:firstColumn="1" w:lastColumn="0" w:noHBand="0" w:noVBand="1"/>
      </w:tblPr>
      <w:tblGrid>
        <w:gridCol w:w="2135"/>
        <w:gridCol w:w="2607"/>
        <w:gridCol w:w="2223"/>
        <w:gridCol w:w="1530"/>
      </w:tblGrid>
      <w:tr w:rsidR="004B15CB" w:rsidRPr="00CB0DE0" w14:paraId="066E6543" w14:textId="77777777" w:rsidTr="003A13C5">
        <w:trPr>
          <w:cnfStyle w:val="100000000000" w:firstRow="1" w:lastRow="0" w:firstColumn="0" w:lastColumn="0" w:oddVBand="0" w:evenVBand="0" w:oddHBand="0" w:evenHBand="0" w:firstRowFirstColumn="0" w:firstRowLastColumn="0" w:lastRowFirstColumn="0" w:lastRowLastColumn="0"/>
        </w:trPr>
        <w:tc>
          <w:tcPr>
            <w:tcW w:w="2371" w:type="dxa"/>
          </w:tcPr>
          <w:p w14:paraId="1DB2571D" w14:textId="77777777" w:rsidR="004B15CB" w:rsidRPr="00CB0DE0" w:rsidRDefault="004B15CB" w:rsidP="003A13C5">
            <w:r w:rsidRPr="00CB0DE0">
              <w:t>Property</w:t>
            </w:r>
          </w:p>
        </w:tc>
        <w:tc>
          <w:tcPr>
            <w:tcW w:w="3011" w:type="dxa"/>
          </w:tcPr>
          <w:p w14:paraId="5DC4AC67" w14:textId="77777777" w:rsidR="004B15CB" w:rsidRPr="00CB0DE0" w:rsidRDefault="004B15CB" w:rsidP="003A13C5">
            <w:r w:rsidRPr="00CB0DE0">
              <w:t>URI</w:t>
            </w:r>
          </w:p>
        </w:tc>
        <w:tc>
          <w:tcPr>
            <w:tcW w:w="2551" w:type="dxa"/>
          </w:tcPr>
          <w:p w14:paraId="5D16E673" w14:textId="77777777" w:rsidR="004B15CB" w:rsidRPr="00CB0DE0" w:rsidRDefault="004B15CB" w:rsidP="003A13C5">
            <w:r w:rsidRPr="00CB0DE0">
              <w:t>Range</w:t>
            </w:r>
          </w:p>
        </w:tc>
        <w:tc>
          <w:tcPr>
            <w:tcW w:w="1554" w:type="dxa"/>
          </w:tcPr>
          <w:p w14:paraId="5293AD5B" w14:textId="77777777" w:rsidR="004B15CB" w:rsidRPr="00CB0DE0" w:rsidRDefault="004B15CB" w:rsidP="003A13C5">
            <w:r w:rsidRPr="00CB0DE0">
              <w:t>Cardinality</w:t>
            </w:r>
          </w:p>
        </w:tc>
      </w:tr>
      <w:tr w:rsidR="004B15CB" w:rsidRPr="00CB0DE0" w14:paraId="1ACDF6C2" w14:textId="77777777" w:rsidTr="003A13C5">
        <w:tc>
          <w:tcPr>
            <w:tcW w:w="2371" w:type="dxa"/>
          </w:tcPr>
          <w:p w14:paraId="542F6FB7" w14:textId="77777777" w:rsidR="004B15CB" w:rsidRPr="00CB0DE0" w:rsidRDefault="004B15CB" w:rsidP="003A13C5">
            <w:r>
              <w:t>n</w:t>
            </w:r>
            <w:r w:rsidRPr="00CB0DE0">
              <w:t>ame</w:t>
            </w:r>
          </w:p>
        </w:tc>
        <w:tc>
          <w:tcPr>
            <w:tcW w:w="3011" w:type="dxa"/>
          </w:tcPr>
          <w:p w14:paraId="3ADD980C" w14:textId="77777777" w:rsidR="004B15CB" w:rsidRPr="00CB0DE0" w:rsidRDefault="004B15CB" w:rsidP="003A13C5">
            <w:proofErr w:type="spellStart"/>
            <w:proofErr w:type="gramStart"/>
            <w:r w:rsidRPr="00CB0DE0">
              <w:t>dct:title</w:t>
            </w:r>
            <w:proofErr w:type="spellEnd"/>
            <w:proofErr w:type="gramEnd"/>
          </w:p>
        </w:tc>
        <w:tc>
          <w:tcPr>
            <w:tcW w:w="2551" w:type="dxa"/>
          </w:tcPr>
          <w:p w14:paraId="621ED2A8" w14:textId="77777777" w:rsidR="004B15CB" w:rsidRPr="00CB0DE0" w:rsidRDefault="004B15CB" w:rsidP="003A13C5">
            <w:r w:rsidRPr="00CB0DE0">
              <w:t>Text</w:t>
            </w:r>
          </w:p>
        </w:tc>
        <w:tc>
          <w:tcPr>
            <w:tcW w:w="1554" w:type="dxa"/>
          </w:tcPr>
          <w:p w14:paraId="5384701D" w14:textId="77777777" w:rsidR="004B15CB" w:rsidRPr="00CB0DE0" w:rsidRDefault="004B15CB" w:rsidP="003A13C5">
            <w:r w:rsidRPr="00CB0DE0">
              <w:t>1..1</w:t>
            </w:r>
          </w:p>
        </w:tc>
      </w:tr>
    </w:tbl>
    <w:p w14:paraId="1AD22339" w14:textId="77777777" w:rsidR="004B15CB" w:rsidRPr="004B15CB" w:rsidRDefault="004B15CB" w:rsidP="004B15CB">
      <w:pPr>
        <w:rPr>
          <w:lang w:eastAsia="en-GB"/>
        </w:rPr>
      </w:pPr>
    </w:p>
    <w:p w14:paraId="457CED73" w14:textId="052B7E3F" w:rsidR="004B15CB" w:rsidRDefault="004B15CB" w:rsidP="00802F7E">
      <w:pPr>
        <w:pStyle w:val="Heading3"/>
        <w:rPr>
          <w:lang w:eastAsia="en-GB"/>
        </w:rPr>
      </w:pPr>
      <w:bookmarkStart w:id="87" w:name="_Toc52901460"/>
      <w:r>
        <w:rPr>
          <w:lang w:eastAsia="en-GB"/>
        </w:rPr>
        <w:t>Description</w:t>
      </w:r>
      <w:bookmarkEnd w:id="87"/>
    </w:p>
    <w:p w14:paraId="7096DD3F" w14:textId="08003757" w:rsidR="00F11176" w:rsidRDefault="00F11176" w:rsidP="00F11176">
      <w:pPr>
        <w:rPr>
          <w:lang w:eastAsia="en-GB"/>
        </w:rPr>
      </w:pPr>
      <w:r w:rsidRPr="00CB0DE0">
        <w:t>This property represents</w:t>
      </w:r>
      <w:r w:rsidRPr="00F11176">
        <w:rPr>
          <w:lang w:eastAsia="en-GB"/>
        </w:rPr>
        <w:t xml:space="preserve"> </w:t>
      </w:r>
      <w:r>
        <w:rPr>
          <w:lang w:eastAsia="en-GB"/>
        </w:rPr>
        <w:t>the d</w:t>
      </w:r>
      <w:r w:rsidRPr="00F11176">
        <w:rPr>
          <w:lang w:eastAsia="en-GB"/>
        </w:rPr>
        <w:t>escription of a granular action</w:t>
      </w:r>
      <w:r>
        <w:rPr>
          <w:lang w:eastAsia="en-GB"/>
        </w:rPr>
        <w:t>.</w:t>
      </w:r>
    </w:p>
    <w:p w14:paraId="02B63A7E" w14:textId="77777777" w:rsidR="00F11176" w:rsidRPr="00CB0DE0" w:rsidRDefault="00F11176" w:rsidP="001A6325">
      <w:pPr>
        <w:pStyle w:val="Body"/>
      </w:pPr>
    </w:p>
    <w:tbl>
      <w:tblPr>
        <w:tblStyle w:val="TableGrid"/>
        <w:tblW w:w="0" w:type="auto"/>
        <w:tblLook w:val="04A0" w:firstRow="1" w:lastRow="0" w:firstColumn="1" w:lastColumn="0" w:noHBand="0" w:noVBand="1"/>
      </w:tblPr>
      <w:tblGrid>
        <w:gridCol w:w="2115"/>
        <w:gridCol w:w="2697"/>
        <w:gridCol w:w="2157"/>
        <w:gridCol w:w="1526"/>
      </w:tblGrid>
      <w:tr w:rsidR="00F11176" w:rsidRPr="00CB0DE0" w14:paraId="097D753D" w14:textId="77777777" w:rsidTr="003A13C5">
        <w:trPr>
          <w:cnfStyle w:val="100000000000" w:firstRow="1" w:lastRow="0" w:firstColumn="0" w:lastColumn="0" w:oddVBand="0" w:evenVBand="0" w:oddHBand="0" w:evenHBand="0" w:firstRowFirstColumn="0" w:firstRowLastColumn="0" w:lastRowFirstColumn="0" w:lastRowLastColumn="0"/>
        </w:trPr>
        <w:tc>
          <w:tcPr>
            <w:tcW w:w="2371" w:type="dxa"/>
          </w:tcPr>
          <w:p w14:paraId="23EE9B0A" w14:textId="77777777" w:rsidR="00F11176" w:rsidRPr="00CB0DE0" w:rsidRDefault="00F11176" w:rsidP="003A13C5">
            <w:r w:rsidRPr="00CB0DE0">
              <w:t>Property</w:t>
            </w:r>
          </w:p>
        </w:tc>
        <w:tc>
          <w:tcPr>
            <w:tcW w:w="3011" w:type="dxa"/>
          </w:tcPr>
          <w:p w14:paraId="13BE8902" w14:textId="77777777" w:rsidR="00F11176" w:rsidRPr="00CB0DE0" w:rsidRDefault="00F11176" w:rsidP="003A13C5">
            <w:r w:rsidRPr="00CB0DE0">
              <w:t>URI</w:t>
            </w:r>
          </w:p>
        </w:tc>
        <w:tc>
          <w:tcPr>
            <w:tcW w:w="2551" w:type="dxa"/>
          </w:tcPr>
          <w:p w14:paraId="0F9AC8F4" w14:textId="77777777" w:rsidR="00F11176" w:rsidRPr="00CB0DE0" w:rsidRDefault="00F11176" w:rsidP="003A13C5">
            <w:r w:rsidRPr="00CB0DE0">
              <w:t>Range</w:t>
            </w:r>
          </w:p>
        </w:tc>
        <w:tc>
          <w:tcPr>
            <w:tcW w:w="1554" w:type="dxa"/>
          </w:tcPr>
          <w:p w14:paraId="401BE719" w14:textId="77777777" w:rsidR="00F11176" w:rsidRPr="00CB0DE0" w:rsidRDefault="00F11176" w:rsidP="003A13C5">
            <w:r w:rsidRPr="00CB0DE0">
              <w:t>Cardinality</w:t>
            </w:r>
          </w:p>
        </w:tc>
      </w:tr>
      <w:tr w:rsidR="00F11176" w:rsidRPr="00CB0DE0" w14:paraId="7B8D2CD3" w14:textId="77777777" w:rsidTr="003A13C5">
        <w:tc>
          <w:tcPr>
            <w:tcW w:w="2371" w:type="dxa"/>
          </w:tcPr>
          <w:p w14:paraId="2D075FC1" w14:textId="2F7E91A4" w:rsidR="00F11176" w:rsidRPr="00CB0DE0" w:rsidRDefault="00A12CF8" w:rsidP="003A13C5">
            <w:r>
              <w:t>description</w:t>
            </w:r>
          </w:p>
        </w:tc>
        <w:tc>
          <w:tcPr>
            <w:tcW w:w="3011" w:type="dxa"/>
          </w:tcPr>
          <w:p w14:paraId="0EF14A9B" w14:textId="2E006CA9" w:rsidR="00F11176" w:rsidRPr="00CB0DE0" w:rsidRDefault="00F11176" w:rsidP="003A13C5">
            <w:proofErr w:type="spellStart"/>
            <w:proofErr w:type="gramStart"/>
            <w:r w:rsidRPr="00CB0DE0">
              <w:t>dct:</w:t>
            </w:r>
            <w:r w:rsidR="00A12CF8">
              <w:t>description</w:t>
            </w:r>
            <w:proofErr w:type="spellEnd"/>
            <w:proofErr w:type="gramEnd"/>
          </w:p>
        </w:tc>
        <w:tc>
          <w:tcPr>
            <w:tcW w:w="2551" w:type="dxa"/>
          </w:tcPr>
          <w:p w14:paraId="59C7C777" w14:textId="77777777" w:rsidR="00F11176" w:rsidRPr="00CB0DE0" w:rsidRDefault="00F11176" w:rsidP="003A13C5">
            <w:r w:rsidRPr="00CB0DE0">
              <w:t>Text</w:t>
            </w:r>
          </w:p>
        </w:tc>
        <w:tc>
          <w:tcPr>
            <w:tcW w:w="1554" w:type="dxa"/>
          </w:tcPr>
          <w:p w14:paraId="603C120B" w14:textId="77777777" w:rsidR="00F11176" w:rsidRPr="00CB0DE0" w:rsidRDefault="00F11176" w:rsidP="003A13C5">
            <w:r w:rsidRPr="00CB0DE0">
              <w:t>1..1</w:t>
            </w:r>
          </w:p>
        </w:tc>
      </w:tr>
    </w:tbl>
    <w:p w14:paraId="0B57C0ED" w14:textId="77777777" w:rsidR="00F11176" w:rsidRPr="00F11176" w:rsidRDefault="00F11176" w:rsidP="00F11176">
      <w:pPr>
        <w:rPr>
          <w:lang w:eastAsia="en-GB"/>
        </w:rPr>
      </w:pPr>
    </w:p>
    <w:p w14:paraId="21E98C63" w14:textId="455A620B" w:rsidR="004B15CB" w:rsidRDefault="004B15CB" w:rsidP="00802F7E">
      <w:pPr>
        <w:pStyle w:val="Heading3"/>
        <w:rPr>
          <w:lang w:eastAsia="en-GB"/>
        </w:rPr>
      </w:pPr>
      <w:bookmarkStart w:id="88" w:name="_Toc52901461"/>
      <w:r>
        <w:rPr>
          <w:lang w:eastAsia="en-GB"/>
        </w:rPr>
        <w:lastRenderedPageBreak/>
        <w:t>Target processing time</w:t>
      </w:r>
      <w:bookmarkEnd w:id="88"/>
    </w:p>
    <w:p w14:paraId="7E24B28B" w14:textId="59CF6609" w:rsidR="00F11176" w:rsidRDefault="00F11176" w:rsidP="00F11176">
      <w:pPr>
        <w:rPr>
          <w:lang w:eastAsia="en-GB"/>
        </w:rPr>
      </w:pPr>
      <w:r w:rsidRPr="00CB0DE0">
        <w:t>This property represents</w:t>
      </w:r>
      <w:r w:rsidRPr="00F11176">
        <w:rPr>
          <w:lang w:eastAsia="en-GB"/>
        </w:rPr>
        <w:t xml:space="preserve"> </w:t>
      </w:r>
      <w:r w:rsidR="003359FB">
        <w:rPr>
          <w:lang w:eastAsia="en-GB"/>
        </w:rPr>
        <w:t xml:space="preserve">the estimated </w:t>
      </w:r>
      <w:proofErr w:type="gramStart"/>
      <w:r w:rsidR="003359FB">
        <w:rPr>
          <w:lang w:eastAsia="en-GB"/>
        </w:rPr>
        <w:t>period of time</w:t>
      </w:r>
      <w:proofErr w:type="gramEnd"/>
      <w:r w:rsidR="003359FB">
        <w:rPr>
          <w:lang w:eastAsia="en-GB"/>
        </w:rPr>
        <w:t xml:space="preserve"> required to conduct the action: </w:t>
      </w:r>
      <w:r>
        <w:rPr>
          <w:lang w:eastAsia="en-GB"/>
        </w:rPr>
        <w:t xml:space="preserve"> </w:t>
      </w:r>
    </w:p>
    <w:p w14:paraId="09FB85FC" w14:textId="77777777" w:rsidR="00F11176" w:rsidRDefault="00F11176" w:rsidP="00BD595C">
      <w:pPr>
        <w:pStyle w:val="ListParagraph"/>
        <w:numPr>
          <w:ilvl w:val="0"/>
          <w:numId w:val="30"/>
        </w:numPr>
        <w:rPr>
          <w:lang w:eastAsia="en-GB"/>
        </w:rPr>
      </w:pPr>
      <w:r>
        <w:rPr>
          <w:lang w:eastAsia="en-GB"/>
        </w:rPr>
        <w:t xml:space="preserve">E.g. a form needs to be filled in by a user within 100 days. </w:t>
      </w:r>
    </w:p>
    <w:p w14:paraId="1E9CC1EA" w14:textId="1DE022E0" w:rsidR="00F11176" w:rsidRDefault="00F11176" w:rsidP="00BD595C">
      <w:pPr>
        <w:pStyle w:val="ListParagraph"/>
        <w:numPr>
          <w:ilvl w:val="0"/>
          <w:numId w:val="30"/>
        </w:numPr>
        <w:rPr>
          <w:lang w:eastAsia="en-GB"/>
        </w:rPr>
      </w:pPr>
      <w:r>
        <w:rPr>
          <w:lang w:eastAsia="en-GB"/>
        </w:rPr>
        <w:t>E.g. a public administration needs to provide a document within two weeks.</w:t>
      </w:r>
    </w:p>
    <w:p w14:paraId="3AA6A9A4" w14:textId="306B6552" w:rsidR="003359FB" w:rsidRDefault="003359FB" w:rsidP="006D1E81">
      <w:pPr>
        <w:rPr>
          <w:lang w:eastAsia="en-GB"/>
        </w:rPr>
      </w:pPr>
      <w:r>
        <w:rPr>
          <w:lang w:eastAsia="en-GB"/>
        </w:rPr>
        <w:t xml:space="preserve">It uses the same syntax than </w:t>
      </w:r>
      <w:proofErr w:type="spellStart"/>
      <w:r>
        <w:rPr>
          <w:lang w:eastAsia="en-GB"/>
        </w:rPr>
        <w:t>processingTime</w:t>
      </w:r>
      <w:proofErr w:type="spellEnd"/>
      <w:r w:rsidR="00B73E4C">
        <w:rPr>
          <w:lang w:eastAsia="en-GB"/>
        </w:rPr>
        <w:t xml:space="preserve"> (described below).</w:t>
      </w:r>
    </w:p>
    <w:tbl>
      <w:tblPr>
        <w:tblStyle w:val="TableGrid"/>
        <w:tblW w:w="0" w:type="auto"/>
        <w:tblLook w:val="04A0" w:firstRow="1" w:lastRow="0" w:firstColumn="1" w:lastColumn="0" w:noHBand="0" w:noVBand="1"/>
      </w:tblPr>
      <w:tblGrid>
        <w:gridCol w:w="2380"/>
        <w:gridCol w:w="2535"/>
        <w:gridCol w:w="2063"/>
        <w:gridCol w:w="1517"/>
      </w:tblGrid>
      <w:tr w:rsidR="003359FB" w:rsidRPr="00CB0DE0" w14:paraId="2E7D1E0C" w14:textId="77777777" w:rsidTr="003359FB">
        <w:trPr>
          <w:cnfStyle w:val="100000000000" w:firstRow="1" w:lastRow="0" w:firstColumn="0" w:lastColumn="0" w:oddVBand="0" w:evenVBand="0" w:oddHBand="0" w:evenHBand="0" w:firstRowFirstColumn="0" w:firstRowLastColumn="0" w:lastRowFirstColumn="0" w:lastRowLastColumn="0"/>
        </w:trPr>
        <w:tc>
          <w:tcPr>
            <w:tcW w:w="2135" w:type="dxa"/>
          </w:tcPr>
          <w:p w14:paraId="78D864ED" w14:textId="77777777" w:rsidR="003359FB" w:rsidRPr="00CB0DE0" w:rsidRDefault="003359FB" w:rsidP="00555351">
            <w:r w:rsidRPr="00CB0DE0">
              <w:t>Property</w:t>
            </w:r>
          </w:p>
        </w:tc>
        <w:tc>
          <w:tcPr>
            <w:tcW w:w="2607" w:type="dxa"/>
          </w:tcPr>
          <w:p w14:paraId="20A4D2AF" w14:textId="77777777" w:rsidR="003359FB" w:rsidRPr="00CB0DE0" w:rsidRDefault="003359FB" w:rsidP="00555351">
            <w:r w:rsidRPr="00CB0DE0">
              <w:t>URI</w:t>
            </w:r>
          </w:p>
        </w:tc>
        <w:tc>
          <w:tcPr>
            <w:tcW w:w="2223" w:type="dxa"/>
          </w:tcPr>
          <w:p w14:paraId="6E333D57" w14:textId="77777777" w:rsidR="003359FB" w:rsidRPr="00CB0DE0" w:rsidRDefault="003359FB" w:rsidP="00555351">
            <w:r w:rsidRPr="00CB0DE0">
              <w:t>Range</w:t>
            </w:r>
          </w:p>
        </w:tc>
        <w:tc>
          <w:tcPr>
            <w:tcW w:w="1530" w:type="dxa"/>
          </w:tcPr>
          <w:p w14:paraId="3EC53488" w14:textId="77777777" w:rsidR="003359FB" w:rsidRPr="00CB0DE0" w:rsidRDefault="003359FB" w:rsidP="00555351">
            <w:r w:rsidRPr="00CB0DE0">
              <w:t>Cardinality</w:t>
            </w:r>
          </w:p>
        </w:tc>
      </w:tr>
      <w:tr w:rsidR="003359FB" w:rsidRPr="00CB0DE0" w14:paraId="7F91F7E6" w14:textId="77777777" w:rsidTr="003359FB">
        <w:tc>
          <w:tcPr>
            <w:tcW w:w="2135" w:type="dxa"/>
          </w:tcPr>
          <w:p w14:paraId="10F687A2" w14:textId="248CE928" w:rsidR="003359FB" w:rsidRPr="00CB0DE0" w:rsidRDefault="003359FB" w:rsidP="00555351">
            <w:proofErr w:type="spellStart"/>
            <w:r>
              <w:t>targetProcessing</w:t>
            </w:r>
            <w:r w:rsidRPr="00CB0DE0">
              <w:t>Time</w:t>
            </w:r>
            <w:proofErr w:type="spellEnd"/>
          </w:p>
        </w:tc>
        <w:tc>
          <w:tcPr>
            <w:tcW w:w="2607" w:type="dxa"/>
          </w:tcPr>
          <w:p w14:paraId="5CBDFA16" w14:textId="77777777" w:rsidR="003359FB" w:rsidRPr="00CB0DE0" w:rsidRDefault="003359FB" w:rsidP="00555351">
            <w:proofErr w:type="spellStart"/>
            <w:proofErr w:type="gramStart"/>
            <w:r w:rsidRPr="00CB0DE0">
              <w:t>cv:processingTime</w:t>
            </w:r>
            <w:proofErr w:type="spellEnd"/>
            <w:proofErr w:type="gramEnd"/>
          </w:p>
        </w:tc>
        <w:tc>
          <w:tcPr>
            <w:tcW w:w="2223" w:type="dxa"/>
          </w:tcPr>
          <w:p w14:paraId="7F300C95" w14:textId="77777777" w:rsidR="003359FB" w:rsidRPr="00CB0DE0" w:rsidRDefault="003359FB" w:rsidP="00555351">
            <w:r w:rsidRPr="001919A8">
              <w:t>Duration</w:t>
            </w:r>
          </w:p>
        </w:tc>
        <w:tc>
          <w:tcPr>
            <w:tcW w:w="1530" w:type="dxa"/>
          </w:tcPr>
          <w:p w14:paraId="715FB43A" w14:textId="77777777" w:rsidR="003359FB" w:rsidRPr="00CB0DE0" w:rsidRDefault="003359FB" w:rsidP="00555351">
            <w:r w:rsidRPr="00CB0DE0">
              <w:t>0..1</w:t>
            </w:r>
          </w:p>
        </w:tc>
      </w:tr>
    </w:tbl>
    <w:p w14:paraId="37700D66" w14:textId="76CEF044" w:rsidR="00F11176" w:rsidRPr="00F11176" w:rsidRDefault="00F11176" w:rsidP="00F11176">
      <w:pPr>
        <w:rPr>
          <w:lang w:eastAsia="en-GB"/>
        </w:rPr>
      </w:pPr>
    </w:p>
    <w:p w14:paraId="4218BBA4" w14:textId="61B618FD" w:rsidR="00802F7E" w:rsidRPr="00CB0DE0" w:rsidRDefault="00802F7E" w:rsidP="00802F7E">
      <w:pPr>
        <w:pStyle w:val="Heading3"/>
        <w:rPr>
          <w:lang w:eastAsia="en-GB"/>
        </w:rPr>
      </w:pPr>
      <w:bookmarkStart w:id="89" w:name="_Toc52901462"/>
      <w:r w:rsidRPr="00CB0DE0">
        <w:rPr>
          <w:lang w:eastAsia="en-GB"/>
        </w:rPr>
        <w:t>Processing time</w:t>
      </w:r>
      <w:bookmarkEnd w:id="84"/>
      <w:bookmarkEnd w:id="85"/>
      <w:bookmarkEnd w:id="89"/>
    </w:p>
    <w:p w14:paraId="49E35214" w14:textId="048A4A54" w:rsidR="00802F7E" w:rsidRPr="00CB0DE0" w:rsidRDefault="00802F7E" w:rsidP="001A6325">
      <w:pPr>
        <w:pStyle w:val="Body"/>
        <w:rPr>
          <w:lang w:eastAsia="en-GB"/>
        </w:rPr>
      </w:pPr>
      <w:r w:rsidRPr="00CB0DE0">
        <w:t>The value of this property is the</w:t>
      </w:r>
      <w:r w:rsidR="003359FB">
        <w:t xml:space="preserve"> official</w:t>
      </w:r>
      <w:r w:rsidRPr="00CB0DE0">
        <w:t xml:space="preserve"> time needed for executing a Public Service.</w:t>
      </w:r>
      <w:r w:rsidR="003359FB">
        <w:t xml:space="preserve"> The information might be fixed in certain cases by law.</w:t>
      </w:r>
      <w:r w:rsidRPr="00CB0DE0">
        <w:t xml:space="preserve"> T</w:t>
      </w:r>
      <w:r w:rsidRPr="00CB0DE0">
        <w:rPr>
          <w:lang w:eastAsia="en-GB"/>
        </w:rPr>
        <w:t>he actual information is provided using the ISO8601 syntax for durations. Some examples are provided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802F7E" w:rsidRPr="00CB0DE0" w14:paraId="50DF65B5" w14:textId="77777777" w:rsidTr="003A13C5">
        <w:tc>
          <w:tcPr>
            <w:tcW w:w="4818" w:type="dxa"/>
            <w:shd w:val="clear" w:color="auto" w:fill="002395"/>
          </w:tcPr>
          <w:p w14:paraId="30D09864" w14:textId="77777777" w:rsidR="00802F7E" w:rsidRPr="00CB0DE0" w:rsidRDefault="00802F7E" w:rsidP="001A6325">
            <w:pPr>
              <w:pStyle w:val="Body"/>
            </w:pPr>
            <w:r w:rsidRPr="00CB0DE0">
              <w:t>Duration</w:t>
            </w:r>
          </w:p>
        </w:tc>
        <w:tc>
          <w:tcPr>
            <w:tcW w:w="4819" w:type="dxa"/>
            <w:shd w:val="clear" w:color="auto" w:fill="002395"/>
          </w:tcPr>
          <w:p w14:paraId="4D7306F9" w14:textId="77777777" w:rsidR="00802F7E" w:rsidRPr="00CB0DE0" w:rsidRDefault="00802F7E" w:rsidP="001A6325">
            <w:pPr>
              <w:pStyle w:val="Body"/>
            </w:pPr>
            <w:r w:rsidRPr="00CB0DE0">
              <w:t>Syntax</w:t>
            </w:r>
          </w:p>
        </w:tc>
      </w:tr>
      <w:tr w:rsidR="00802F7E" w:rsidRPr="00CB0DE0" w14:paraId="0C856962" w14:textId="77777777" w:rsidTr="003A13C5">
        <w:tc>
          <w:tcPr>
            <w:tcW w:w="4818" w:type="dxa"/>
            <w:shd w:val="clear" w:color="auto" w:fill="F2F2F2"/>
          </w:tcPr>
          <w:p w14:paraId="254DB622" w14:textId="77777777" w:rsidR="00802F7E" w:rsidRPr="00CB0DE0" w:rsidRDefault="00802F7E" w:rsidP="001A6325">
            <w:pPr>
              <w:pStyle w:val="Body"/>
            </w:pPr>
            <w:r w:rsidRPr="00CB0DE0">
              <w:t>5 years</w:t>
            </w:r>
          </w:p>
        </w:tc>
        <w:tc>
          <w:tcPr>
            <w:tcW w:w="4819" w:type="dxa"/>
            <w:shd w:val="clear" w:color="auto" w:fill="F2F2F2"/>
          </w:tcPr>
          <w:p w14:paraId="315106FA" w14:textId="77777777" w:rsidR="00802F7E" w:rsidRPr="00CB0DE0" w:rsidRDefault="00802F7E" w:rsidP="001A6325">
            <w:pPr>
              <w:pStyle w:val="Body"/>
            </w:pPr>
            <w:r w:rsidRPr="00CB0DE0">
              <w:t>P5Y</w:t>
            </w:r>
          </w:p>
        </w:tc>
      </w:tr>
      <w:tr w:rsidR="00802F7E" w:rsidRPr="00CB0DE0" w14:paraId="085EC365" w14:textId="77777777" w:rsidTr="003A13C5">
        <w:tc>
          <w:tcPr>
            <w:tcW w:w="4818" w:type="dxa"/>
            <w:shd w:val="clear" w:color="auto" w:fill="F2F2F2"/>
          </w:tcPr>
          <w:p w14:paraId="75288FCB" w14:textId="77777777" w:rsidR="00802F7E" w:rsidRPr="00CB0DE0" w:rsidRDefault="00802F7E" w:rsidP="001A6325">
            <w:pPr>
              <w:pStyle w:val="Body"/>
            </w:pPr>
            <w:r w:rsidRPr="00CB0DE0">
              <w:t>1 month</w:t>
            </w:r>
          </w:p>
        </w:tc>
        <w:tc>
          <w:tcPr>
            <w:tcW w:w="4819" w:type="dxa"/>
            <w:shd w:val="clear" w:color="auto" w:fill="F2F2F2"/>
          </w:tcPr>
          <w:p w14:paraId="30214B9E" w14:textId="77777777" w:rsidR="00802F7E" w:rsidRPr="00CB0DE0" w:rsidRDefault="00802F7E" w:rsidP="001A6325">
            <w:pPr>
              <w:pStyle w:val="Body"/>
            </w:pPr>
            <w:r w:rsidRPr="00CB0DE0">
              <w:t>P1M</w:t>
            </w:r>
          </w:p>
        </w:tc>
      </w:tr>
      <w:tr w:rsidR="00802F7E" w:rsidRPr="00CB0DE0" w14:paraId="4DD9DB16" w14:textId="77777777" w:rsidTr="003A13C5">
        <w:tc>
          <w:tcPr>
            <w:tcW w:w="4818" w:type="dxa"/>
            <w:shd w:val="clear" w:color="auto" w:fill="F2F2F2"/>
          </w:tcPr>
          <w:p w14:paraId="367AA8BF" w14:textId="77777777" w:rsidR="00802F7E" w:rsidRPr="00CB0DE0" w:rsidRDefault="00802F7E" w:rsidP="001A6325">
            <w:pPr>
              <w:pStyle w:val="Body"/>
            </w:pPr>
            <w:r w:rsidRPr="00CB0DE0">
              <w:t>3 days</w:t>
            </w:r>
          </w:p>
        </w:tc>
        <w:tc>
          <w:tcPr>
            <w:tcW w:w="4819" w:type="dxa"/>
            <w:shd w:val="clear" w:color="auto" w:fill="F2F2F2"/>
          </w:tcPr>
          <w:p w14:paraId="1AA883ED" w14:textId="77777777" w:rsidR="00802F7E" w:rsidRPr="00CB0DE0" w:rsidRDefault="00802F7E" w:rsidP="001A6325">
            <w:pPr>
              <w:pStyle w:val="Body"/>
            </w:pPr>
            <w:r w:rsidRPr="00CB0DE0">
              <w:t>P3D</w:t>
            </w:r>
          </w:p>
        </w:tc>
      </w:tr>
      <w:tr w:rsidR="00802F7E" w:rsidRPr="00CB0DE0" w14:paraId="52C26E55" w14:textId="77777777" w:rsidTr="003A13C5">
        <w:tc>
          <w:tcPr>
            <w:tcW w:w="4818" w:type="dxa"/>
            <w:shd w:val="clear" w:color="auto" w:fill="F2F2F2"/>
          </w:tcPr>
          <w:p w14:paraId="39B6B97A" w14:textId="77777777" w:rsidR="00802F7E" w:rsidRPr="00CB0DE0" w:rsidRDefault="00802F7E" w:rsidP="001A6325">
            <w:pPr>
              <w:pStyle w:val="Body"/>
            </w:pPr>
            <w:r w:rsidRPr="00CB0DE0">
              <w:t>2 days 4 hours</w:t>
            </w:r>
          </w:p>
        </w:tc>
        <w:tc>
          <w:tcPr>
            <w:tcW w:w="4819" w:type="dxa"/>
            <w:shd w:val="clear" w:color="auto" w:fill="F2F2F2"/>
          </w:tcPr>
          <w:p w14:paraId="31F65909" w14:textId="77777777" w:rsidR="00802F7E" w:rsidRPr="00CB0DE0" w:rsidRDefault="00802F7E" w:rsidP="001A6325">
            <w:pPr>
              <w:pStyle w:val="Body"/>
            </w:pPr>
            <w:r w:rsidRPr="00CB0DE0">
              <w:t>P2DT4H</w:t>
            </w:r>
          </w:p>
        </w:tc>
      </w:tr>
    </w:tbl>
    <w:p w14:paraId="080F9856" w14:textId="77777777" w:rsidR="00802F7E" w:rsidRPr="00CB0DE0" w:rsidRDefault="00802F7E" w:rsidP="001A6325">
      <w:pPr>
        <w:pStyle w:val="Body"/>
      </w:pPr>
    </w:p>
    <w:p w14:paraId="5953CC78" w14:textId="77777777" w:rsidR="00802F7E" w:rsidRPr="00CB0DE0" w:rsidRDefault="00802F7E" w:rsidP="001A6325">
      <w:pPr>
        <w:pStyle w:val="Body"/>
      </w:pPr>
      <w:r w:rsidRPr="00CB0DE0">
        <w:t xml:space="preserve">Durations begin with an uppercase P followed by the number and the relevant designator, </w:t>
      </w:r>
      <w:r w:rsidRPr="006D1E81">
        <w:rPr>
          <w:szCs w:val="20"/>
        </w:rPr>
        <w:t xml:space="preserve">formally: </w:t>
      </w:r>
      <w:r w:rsidRPr="006D1E81">
        <w:rPr>
          <w:color w:val="252525"/>
          <w:szCs w:val="20"/>
          <w:shd w:val="clear" w:color="auto" w:fill="FFFFFF"/>
        </w:rPr>
        <w:t>P[n]Y[n]M[n]DT[n]H[n]M[n]S, where Y is for years, M for months etc. Note that d</w:t>
      </w:r>
      <w:r w:rsidRPr="006D1E81">
        <w:rPr>
          <w:szCs w:val="20"/>
        </w:rPr>
        <w:t>ays and tim</w:t>
      </w:r>
      <w:r w:rsidRPr="00CB0DE0">
        <w:t xml:space="preserve">es are separated by an uppercase T which also disambiguates M as meaning month (P2M means 2 months) or minute (PT2M means 2 minutes). Durations may also be defined as </w:t>
      </w:r>
      <w:proofErr w:type="gramStart"/>
      <w:r w:rsidRPr="00CB0DE0">
        <w:t>a number of</w:t>
      </w:r>
      <w:proofErr w:type="gramEnd"/>
      <w:r w:rsidRPr="00CB0DE0">
        <w:t xml:space="preserve"> weeks so P4W means 4 weeks. A full explanation is provided in the Wikipedia page</w:t>
      </w:r>
      <w:r w:rsidRPr="00CB0DE0">
        <w:rPr>
          <w:rStyle w:val="FootnoteReference"/>
        </w:rPr>
        <w:footnoteReference w:id="14"/>
      </w:r>
      <w:r w:rsidRPr="00CB0DE0">
        <w:t xml:space="preserve"> that references the official ISO standard</w:t>
      </w:r>
      <w:r w:rsidRPr="00CB0DE0">
        <w:rPr>
          <w:rStyle w:val="FootnoteReference"/>
        </w:rPr>
        <w:footnoteReference w:id="15"/>
      </w:r>
      <w:r w:rsidRPr="00CB0DE0">
        <w:t xml:space="preserve">. </w:t>
      </w:r>
    </w:p>
    <w:p w14:paraId="7ED7FE64" w14:textId="77777777" w:rsidR="00802F7E" w:rsidRPr="00CB0DE0" w:rsidRDefault="00802F7E" w:rsidP="001A6325">
      <w:pPr>
        <w:pStyle w:val="Body"/>
      </w:pPr>
    </w:p>
    <w:p w14:paraId="3F474AA0" w14:textId="77777777" w:rsidR="00802F7E" w:rsidRPr="00CB0DE0" w:rsidRDefault="00802F7E" w:rsidP="001A6325">
      <w:pPr>
        <w:pStyle w:val="Body"/>
      </w:pPr>
      <w:r w:rsidRPr="00CB0DE0">
        <w:t>This approach is consistent with both schema.org and the W3C OWL Time Ontology.</w:t>
      </w:r>
    </w:p>
    <w:p w14:paraId="2D069F30" w14:textId="77777777" w:rsidR="00802F7E" w:rsidRPr="00CB0DE0" w:rsidRDefault="00802F7E" w:rsidP="001A6325">
      <w:pPr>
        <w:pStyle w:val="Body"/>
      </w:pPr>
    </w:p>
    <w:tbl>
      <w:tblPr>
        <w:tblStyle w:val="TableGrid"/>
        <w:tblW w:w="0" w:type="auto"/>
        <w:tblLook w:val="04A0" w:firstRow="1" w:lastRow="0" w:firstColumn="1" w:lastColumn="0" w:noHBand="0" w:noVBand="1"/>
      </w:tblPr>
      <w:tblGrid>
        <w:gridCol w:w="2181"/>
        <w:gridCol w:w="2716"/>
        <w:gridCol w:w="2081"/>
        <w:gridCol w:w="1517"/>
      </w:tblGrid>
      <w:tr w:rsidR="00802F7E" w:rsidRPr="00CB0DE0" w14:paraId="53ECC501" w14:textId="77777777" w:rsidTr="00B73E4C">
        <w:trPr>
          <w:cnfStyle w:val="100000000000" w:firstRow="1" w:lastRow="0" w:firstColumn="0" w:lastColumn="0" w:oddVBand="0" w:evenVBand="0" w:oddHBand="0" w:evenHBand="0" w:firstRowFirstColumn="0" w:firstRowLastColumn="0" w:lastRowFirstColumn="0" w:lastRowLastColumn="0"/>
        </w:trPr>
        <w:tc>
          <w:tcPr>
            <w:tcW w:w="2181" w:type="dxa"/>
          </w:tcPr>
          <w:p w14:paraId="7215BDB7" w14:textId="77777777" w:rsidR="00802F7E" w:rsidRPr="00CB0DE0" w:rsidRDefault="00802F7E" w:rsidP="003A13C5">
            <w:r w:rsidRPr="00CB0DE0">
              <w:t>Property</w:t>
            </w:r>
          </w:p>
        </w:tc>
        <w:tc>
          <w:tcPr>
            <w:tcW w:w="2716" w:type="dxa"/>
          </w:tcPr>
          <w:p w14:paraId="471C080C" w14:textId="77777777" w:rsidR="00802F7E" w:rsidRPr="00CB0DE0" w:rsidRDefault="00802F7E" w:rsidP="003A13C5">
            <w:r w:rsidRPr="00CB0DE0">
              <w:t>URI</w:t>
            </w:r>
          </w:p>
        </w:tc>
        <w:tc>
          <w:tcPr>
            <w:tcW w:w="2081" w:type="dxa"/>
          </w:tcPr>
          <w:p w14:paraId="196D83DC" w14:textId="77777777" w:rsidR="00802F7E" w:rsidRPr="00CB0DE0" w:rsidRDefault="00802F7E" w:rsidP="003A13C5">
            <w:r w:rsidRPr="00CB0DE0">
              <w:t>Range</w:t>
            </w:r>
          </w:p>
        </w:tc>
        <w:tc>
          <w:tcPr>
            <w:tcW w:w="1517" w:type="dxa"/>
          </w:tcPr>
          <w:p w14:paraId="19685E0D" w14:textId="77777777" w:rsidR="00802F7E" w:rsidRPr="00CB0DE0" w:rsidRDefault="00802F7E" w:rsidP="003A13C5">
            <w:r w:rsidRPr="00CB0DE0">
              <w:t>Cardinality</w:t>
            </w:r>
          </w:p>
        </w:tc>
      </w:tr>
      <w:tr w:rsidR="00802F7E" w:rsidRPr="00CB0DE0" w14:paraId="0CDB5D48" w14:textId="77777777" w:rsidTr="00B73E4C">
        <w:tc>
          <w:tcPr>
            <w:tcW w:w="2181" w:type="dxa"/>
          </w:tcPr>
          <w:p w14:paraId="3D4E9E9D" w14:textId="77777777" w:rsidR="00802F7E" w:rsidRPr="00CB0DE0" w:rsidRDefault="00802F7E" w:rsidP="003A13C5">
            <w:proofErr w:type="spellStart"/>
            <w:r>
              <w:t>processing</w:t>
            </w:r>
            <w:r w:rsidRPr="00CB0DE0">
              <w:t>Time</w:t>
            </w:r>
            <w:proofErr w:type="spellEnd"/>
          </w:p>
        </w:tc>
        <w:tc>
          <w:tcPr>
            <w:tcW w:w="2716" w:type="dxa"/>
          </w:tcPr>
          <w:p w14:paraId="0C27D26B" w14:textId="77777777" w:rsidR="00802F7E" w:rsidRPr="00CB0DE0" w:rsidRDefault="00802F7E" w:rsidP="003A13C5">
            <w:proofErr w:type="spellStart"/>
            <w:proofErr w:type="gramStart"/>
            <w:r w:rsidRPr="00CB0DE0">
              <w:t>cv:processingTime</w:t>
            </w:r>
            <w:proofErr w:type="spellEnd"/>
            <w:proofErr w:type="gramEnd"/>
          </w:p>
        </w:tc>
        <w:tc>
          <w:tcPr>
            <w:tcW w:w="2081" w:type="dxa"/>
          </w:tcPr>
          <w:p w14:paraId="6EBFFD21" w14:textId="77777777" w:rsidR="00802F7E" w:rsidRPr="00CB0DE0" w:rsidRDefault="00802F7E" w:rsidP="003A13C5">
            <w:r w:rsidRPr="001919A8">
              <w:t>Duration</w:t>
            </w:r>
          </w:p>
        </w:tc>
        <w:tc>
          <w:tcPr>
            <w:tcW w:w="1517" w:type="dxa"/>
          </w:tcPr>
          <w:p w14:paraId="565EC5E9" w14:textId="77777777" w:rsidR="00802F7E" w:rsidRPr="00CB0DE0" w:rsidRDefault="00802F7E" w:rsidP="003A13C5">
            <w:r w:rsidRPr="00CB0DE0">
              <w:t>0..1</w:t>
            </w:r>
          </w:p>
        </w:tc>
      </w:tr>
    </w:tbl>
    <w:p w14:paraId="288E2DB1" w14:textId="77777777" w:rsidR="00B73E4C" w:rsidRDefault="00B73E4C" w:rsidP="00B73E4C"/>
    <w:p w14:paraId="01EB1C8B" w14:textId="49A94C73" w:rsidR="00B73E4C" w:rsidRPr="00B73E4C" w:rsidRDefault="00B73E4C" w:rsidP="00BD595C">
      <w:pPr>
        <w:pStyle w:val="Heading3"/>
        <w:numPr>
          <w:ilvl w:val="2"/>
          <w:numId w:val="41"/>
        </w:numPr>
        <w:tabs>
          <w:tab w:val="clear" w:pos="5966"/>
          <w:tab w:val="num" w:pos="5246"/>
        </w:tabs>
        <w:ind w:left="2127"/>
      </w:pPr>
      <w:bookmarkStart w:id="90" w:name="_Toc52901463"/>
      <w:r w:rsidRPr="00B73E4C">
        <w:t>Follows</w:t>
      </w:r>
      <w:bookmarkEnd w:id="90"/>
    </w:p>
    <w:p w14:paraId="33B2BC4A" w14:textId="16BD6537" w:rsidR="00B73E4C" w:rsidRDefault="00B73E4C" w:rsidP="001A6325">
      <w:pPr>
        <w:pStyle w:val="Body"/>
      </w:pPr>
      <w:r w:rsidRPr="00CB0DE0">
        <w:t xml:space="preserve">The </w:t>
      </w:r>
      <w:r>
        <w:t>Follows</w:t>
      </w:r>
      <w:r w:rsidRPr="00CB0DE0">
        <w:t xml:space="preserve"> property </w:t>
      </w:r>
      <w:r>
        <w:t xml:space="preserve">one or more actions with each </w:t>
      </w:r>
      <w:r w:rsidR="004505DD">
        <w:t>o</w:t>
      </w:r>
      <w:r>
        <w:t>ther. More complex (or non-linear) processes can be described</w:t>
      </w:r>
      <w:r w:rsidR="004505DD">
        <w:t xml:space="preserve"> by adding an </w:t>
      </w:r>
      <w:proofErr w:type="gramStart"/>
      <w:r w:rsidR="004505DD">
        <w:t>additional properties</w:t>
      </w:r>
      <w:proofErr w:type="gramEnd"/>
      <w:r w:rsidR="004505DD">
        <w:rPr>
          <w:rStyle w:val="FootnoteReference"/>
        </w:rPr>
        <w:footnoteReference w:id="16"/>
      </w:r>
      <w:r w:rsidR="004505DD">
        <w:t xml:space="preserve"> such the conditionality or whether the Action is optional or mandatory.</w:t>
      </w:r>
    </w:p>
    <w:p w14:paraId="6AEE3AC6" w14:textId="77777777" w:rsidR="00B73E4C" w:rsidRDefault="00B73E4C" w:rsidP="001A6325">
      <w:pPr>
        <w:pStyle w:val="Body"/>
      </w:pPr>
    </w:p>
    <w:tbl>
      <w:tblPr>
        <w:tblStyle w:val="TableGrid"/>
        <w:tblW w:w="0" w:type="auto"/>
        <w:tblLook w:val="04A0" w:firstRow="1" w:lastRow="0" w:firstColumn="1" w:lastColumn="0" w:noHBand="0" w:noVBand="1"/>
      </w:tblPr>
      <w:tblGrid>
        <w:gridCol w:w="2127"/>
        <w:gridCol w:w="2521"/>
        <w:gridCol w:w="2317"/>
        <w:gridCol w:w="1530"/>
      </w:tblGrid>
      <w:tr w:rsidR="00B73E4C" w:rsidRPr="00CB0DE0" w14:paraId="2B0BD331" w14:textId="77777777" w:rsidTr="001F5678">
        <w:trPr>
          <w:cnfStyle w:val="100000000000" w:firstRow="1" w:lastRow="0" w:firstColumn="0" w:lastColumn="0" w:oddVBand="0" w:evenVBand="0" w:oddHBand="0" w:evenHBand="0" w:firstRowFirstColumn="0" w:firstRowLastColumn="0" w:lastRowFirstColumn="0" w:lastRowLastColumn="0"/>
        </w:trPr>
        <w:tc>
          <w:tcPr>
            <w:tcW w:w="2127" w:type="dxa"/>
          </w:tcPr>
          <w:p w14:paraId="5051B13E" w14:textId="77777777" w:rsidR="00B73E4C" w:rsidRPr="00CB0DE0" w:rsidRDefault="00B73E4C" w:rsidP="001F5678">
            <w:r w:rsidRPr="00CB0DE0">
              <w:t>Property</w:t>
            </w:r>
          </w:p>
        </w:tc>
        <w:tc>
          <w:tcPr>
            <w:tcW w:w="2521" w:type="dxa"/>
          </w:tcPr>
          <w:p w14:paraId="69098657" w14:textId="77777777" w:rsidR="00B73E4C" w:rsidRPr="00CB0DE0" w:rsidRDefault="00B73E4C" w:rsidP="001F5678">
            <w:r w:rsidRPr="00CB0DE0">
              <w:t>URI</w:t>
            </w:r>
          </w:p>
        </w:tc>
        <w:tc>
          <w:tcPr>
            <w:tcW w:w="2317" w:type="dxa"/>
          </w:tcPr>
          <w:p w14:paraId="2D73AA3F" w14:textId="77777777" w:rsidR="00B73E4C" w:rsidRPr="00CB0DE0" w:rsidRDefault="00B73E4C" w:rsidP="001F5678">
            <w:r w:rsidRPr="00CB0DE0">
              <w:t>Range</w:t>
            </w:r>
          </w:p>
        </w:tc>
        <w:tc>
          <w:tcPr>
            <w:tcW w:w="1530" w:type="dxa"/>
          </w:tcPr>
          <w:p w14:paraId="49570947" w14:textId="77777777" w:rsidR="00B73E4C" w:rsidRPr="00CB0DE0" w:rsidRDefault="00B73E4C" w:rsidP="001F5678">
            <w:r w:rsidRPr="00CB0DE0">
              <w:t>Cardinality</w:t>
            </w:r>
          </w:p>
        </w:tc>
      </w:tr>
      <w:tr w:rsidR="00B73E4C" w:rsidRPr="00CB0DE0" w14:paraId="231EB317" w14:textId="77777777" w:rsidTr="001F5678">
        <w:tc>
          <w:tcPr>
            <w:tcW w:w="2127" w:type="dxa"/>
          </w:tcPr>
          <w:p w14:paraId="7FB1D5F0" w14:textId="0E1B1067" w:rsidR="00B73E4C" w:rsidRPr="00CB0DE0" w:rsidRDefault="004505DD" w:rsidP="001F5678">
            <w:r>
              <w:lastRenderedPageBreak/>
              <w:t>follows</w:t>
            </w:r>
          </w:p>
        </w:tc>
        <w:tc>
          <w:tcPr>
            <w:tcW w:w="2521" w:type="dxa"/>
          </w:tcPr>
          <w:p w14:paraId="646961E7" w14:textId="77777777" w:rsidR="00B73E4C" w:rsidRPr="00CB0DE0" w:rsidRDefault="00B73E4C" w:rsidP="001F5678">
            <w:r>
              <w:t>TBD</w:t>
            </w:r>
          </w:p>
        </w:tc>
        <w:tc>
          <w:tcPr>
            <w:tcW w:w="2317" w:type="dxa"/>
          </w:tcPr>
          <w:p w14:paraId="39DDD5BA" w14:textId="5736DC59" w:rsidR="00B73E4C" w:rsidRPr="00CB0DE0" w:rsidRDefault="004505DD" w:rsidP="001F5678">
            <w:r>
              <w:t>Action</w:t>
            </w:r>
          </w:p>
        </w:tc>
        <w:tc>
          <w:tcPr>
            <w:tcW w:w="1530" w:type="dxa"/>
          </w:tcPr>
          <w:p w14:paraId="0E5D0F40" w14:textId="77777777" w:rsidR="00B73E4C" w:rsidRPr="00CB0DE0" w:rsidRDefault="00B73E4C" w:rsidP="001F5678">
            <w:proofErr w:type="gramStart"/>
            <w:r w:rsidRPr="00CB0DE0">
              <w:t>0..</w:t>
            </w:r>
            <w:r>
              <w:t>n</w:t>
            </w:r>
            <w:proofErr w:type="gramEnd"/>
          </w:p>
        </w:tc>
      </w:tr>
    </w:tbl>
    <w:p w14:paraId="4B980E16" w14:textId="3EC8F7F7" w:rsidR="00CF319C" w:rsidRDefault="00CF319C" w:rsidP="00CF319C">
      <w:pPr>
        <w:pStyle w:val="Heading3"/>
        <w:rPr>
          <w:lang w:eastAsia="en-GB"/>
        </w:rPr>
      </w:pPr>
      <w:bookmarkStart w:id="91" w:name="_Toc52901464"/>
      <w:r>
        <w:rPr>
          <w:lang w:eastAsia="en-GB"/>
        </w:rPr>
        <w:t>Delivers</w:t>
      </w:r>
      <w:bookmarkEnd w:id="91"/>
    </w:p>
    <w:p w14:paraId="057260E3" w14:textId="221D5CE8" w:rsidR="00B327A4" w:rsidRDefault="00CF319C" w:rsidP="001A6325">
      <w:pPr>
        <w:pStyle w:val="Body"/>
      </w:pPr>
      <w:r w:rsidRPr="00CB0DE0">
        <w:t xml:space="preserve">The </w:t>
      </w:r>
      <w:r>
        <w:t>Delivers</w:t>
      </w:r>
      <w:r w:rsidRPr="00CB0DE0">
        <w:t xml:space="preserve"> property links </w:t>
      </w:r>
      <w:r>
        <w:t>and aggregates one or more</w:t>
      </w:r>
      <w:r w:rsidR="00B327A4">
        <w:t xml:space="preserve"> actions to the</w:t>
      </w:r>
      <w:r w:rsidRPr="00CB0DE0">
        <w:t xml:space="preserve"> Public Service</w:t>
      </w:r>
      <w:r w:rsidR="00B327A4">
        <w:t xml:space="preserve"> class (see section </w:t>
      </w:r>
      <w:r w:rsidR="00B327A4">
        <w:fldChar w:fldCharType="begin"/>
      </w:r>
      <w:r w:rsidR="00B327A4">
        <w:instrText xml:space="preserve"> REF _Ref40847900 \r \h </w:instrText>
      </w:r>
      <w:r w:rsidR="00B327A4">
        <w:fldChar w:fldCharType="separate"/>
      </w:r>
      <w:r w:rsidR="007C7274">
        <w:t>3.2</w:t>
      </w:r>
      <w:r w:rsidR="00B327A4">
        <w:fldChar w:fldCharType="end"/>
      </w:r>
      <w:r w:rsidR="00B327A4">
        <w:t>). To execute a Public Service one or more actions must be taken to initiate and deliver a public service.</w:t>
      </w:r>
    </w:p>
    <w:p w14:paraId="40FE15DD" w14:textId="77777777" w:rsidR="00B327A4" w:rsidRDefault="00B327A4" w:rsidP="001A6325">
      <w:pPr>
        <w:pStyle w:val="Body"/>
      </w:pPr>
    </w:p>
    <w:tbl>
      <w:tblPr>
        <w:tblStyle w:val="TableGrid"/>
        <w:tblW w:w="0" w:type="auto"/>
        <w:tblLook w:val="04A0" w:firstRow="1" w:lastRow="0" w:firstColumn="1" w:lastColumn="0" w:noHBand="0" w:noVBand="1"/>
      </w:tblPr>
      <w:tblGrid>
        <w:gridCol w:w="2127"/>
        <w:gridCol w:w="2521"/>
        <w:gridCol w:w="2317"/>
        <w:gridCol w:w="1530"/>
      </w:tblGrid>
      <w:tr w:rsidR="00CF319C" w:rsidRPr="00CB0DE0" w14:paraId="27C0EE51" w14:textId="77777777" w:rsidTr="00B327A4">
        <w:trPr>
          <w:cnfStyle w:val="100000000000" w:firstRow="1" w:lastRow="0" w:firstColumn="0" w:lastColumn="0" w:oddVBand="0" w:evenVBand="0" w:oddHBand="0" w:evenHBand="0" w:firstRowFirstColumn="0" w:firstRowLastColumn="0" w:lastRowFirstColumn="0" w:lastRowLastColumn="0"/>
        </w:trPr>
        <w:tc>
          <w:tcPr>
            <w:tcW w:w="2127" w:type="dxa"/>
          </w:tcPr>
          <w:p w14:paraId="737B8F6A" w14:textId="77777777" w:rsidR="00CF319C" w:rsidRPr="00CB0DE0" w:rsidRDefault="00CF319C" w:rsidP="00F831E5">
            <w:r w:rsidRPr="00CB0DE0">
              <w:t>Property</w:t>
            </w:r>
          </w:p>
        </w:tc>
        <w:tc>
          <w:tcPr>
            <w:tcW w:w="2521" w:type="dxa"/>
          </w:tcPr>
          <w:p w14:paraId="6639C4D9" w14:textId="77777777" w:rsidR="00CF319C" w:rsidRPr="00CB0DE0" w:rsidRDefault="00CF319C" w:rsidP="00F831E5">
            <w:r w:rsidRPr="00CB0DE0">
              <w:t>URI</w:t>
            </w:r>
          </w:p>
        </w:tc>
        <w:tc>
          <w:tcPr>
            <w:tcW w:w="2317" w:type="dxa"/>
          </w:tcPr>
          <w:p w14:paraId="5141B609" w14:textId="77777777" w:rsidR="00CF319C" w:rsidRPr="00CB0DE0" w:rsidRDefault="00CF319C" w:rsidP="00F831E5">
            <w:r w:rsidRPr="00CB0DE0">
              <w:t>Range</w:t>
            </w:r>
          </w:p>
        </w:tc>
        <w:tc>
          <w:tcPr>
            <w:tcW w:w="1530" w:type="dxa"/>
          </w:tcPr>
          <w:p w14:paraId="60F1651D" w14:textId="77777777" w:rsidR="00CF319C" w:rsidRPr="00CB0DE0" w:rsidRDefault="00CF319C" w:rsidP="00F831E5">
            <w:r w:rsidRPr="00CB0DE0">
              <w:t>Cardinality</w:t>
            </w:r>
          </w:p>
        </w:tc>
      </w:tr>
      <w:tr w:rsidR="00CF319C" w:rsidRPr="00CB0DE0" w14:paraId="077B1D39" w14:textId="77777777" w:rsidTr="00B327A4">
        <w:tc>
          <w:tcPr>
            <w:tcW w:w="2127" w:type="dxa"/>
          </w:tcPr>
          <w:p w14:paraId="2F8358AB" w14:textId="3293DC54" w:rsidR="00CF319C" w:rsidRPr="00CB0DE0" w:rsidRDefault="00CF319C" w:rsidP="00F831E5">
            <w:r>
              <w:t>delivers</w:t>
            </w:r>
          </w:p>
        </w:tc>
        <w:tc>
          <w:tcPr>
            <w:tcW w:w="2521" w:type="dxa"/>
          </w:tcPr>
          <w:p w14:paraId="5CED5749" w14:textId="1E03C483" w:rsidR="00CF319C" w:rsidRPr="00CB0DE0" w:rsidRDefault="00CF319C" w:rsidP="00F831E5">
            <w:r>
              <w:t>TBD</w:t>
            </w:r>
          </w:p>
        </w:tc>
        <w:tc>
          <w:tcPr>
            <w:tcW w:w="2317" w:type="dxa"/>
          </w:tcPr>
          <w:p w14:paraId="183A6A15" w14:textId="1BA0A98E" w:rsidR="00CF319C" w:rsidRPr="00CB0DE0" w:rsidRDefault="00CF319C" w:rsidP="00F831E5">
            <w:proofErr w:type="spellStart"/>
            <w:r>
              <w:t>PublicSer</w:t>
            </w:r>
            <w:r w:rsidR="00822916">
              <w:t>v</w:t>
            </w:r>
            <w:r>
              <w:t>ice</w:t>
            </w:r>
            <w:proofErr w:type="spellEnd"/>
          </w:p>
        </w:tc>
        <w:tc>
          <w:tcPr>
            <w:tcW w:w="1530" w:type="dxa"/>
          </w:tcPr>
          <w:p w14:paraId="140463F3" w14:textId="07CC7485" w:rsidR="00CF319C" w:rsidRPr="00CB0DE0" w:rsidRDefault="00CF319C" w:rsidP="00F831E5">
            <w:proofErr w:type="gramStart"/>
            <w:r w:rsidRPr="00CB0DE0">
              <w:t>0..</w:t>
            </w:r>
            <w:r>
              <w:t>n</w:t>
            </w:r>
            <w:proofErr w:type="gramEnd"/>
          </w:p>
        </w:tc>
      </w:tr>
    </w:tbl>
    <w:p w14:paraId="58C75E5A" w14:textId="77777777" w:rsidR="00CF319C" w:rsidRPr="00CF319C" w:rsidRDefault="00CF319C" w:rsidP="00CF319C">
      <w:pPr>
        <w:rPr>
          <w:lang w:eastAsia="en-GB"/>
        </w:rPr>
      </w:pPr>
    </w:p>
    <w:p w14:paraId="7C4C1E12" w14:textId="3D20AE0C" w:rsidR="00860245" w:rsidRDefault="00CB32FE" w:rsidP="002420C5">
      <w:pPr>
        <w:pStyle w:val="Heading2"/>
        <w:rPr>
          <w:lang w:val="en-GB"/>
        </w:rPr>
      </w:pPr>
      <w:bookmarkStart w:id="92" w:name="_Toc52901465"/>
      <w:r w:rsidRPr="00CB0DE0">
        <w:rPr>
          <w:lang w:val="en-GB"/>
        </w:rPr>
        <w:t>The Event C</w:t>
      </w:r>
      <w:r w:rsidR="00860245" w:rsidRPr="00CB0DE0">
        <w:rPr>
          <w:lang w:val="en-GB"/>
        </w:rPr>
        <w:t>lass</w:t>
      </w:r>
      <w:bookmarkEnd w:id="52"/>
      <w:bookmarkEnd w:id="79"/>
      <w:bookmarkEnd w:id="92"/>
    </w:p>
    <w:tbl>
      <w:tblPr>
        <w:tblStyle w:val="TableGrid"/>
        <w:tblW w:w="0" w:type="auto"/>
        <w:tblLook w:val="04A0" w:firstRow="1" w:lastRow="0" w:firstColumn="1" w:lastColumn="0" w:noHBand="0" w:noVBand="1"/>
      </w:tblPr>
      <w:tblGrid>
        <w:gridCol w:w="1413"/>
        <w:gridCol w:w="1559"/>
        <w:gridCol w:w="5523"/>
      </w:tblGrid>
      <w:tr w:rsidR="00113600" w:rsidRPr="00CB0DE0" w14:paraId="79AEA0AF" w14:textId="77777777" w:rsidTr="00B73E4C">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1032E256" w14:textId="77777777" w:rsidR="00113600" w:rsidRPr="00CB0DE0" w:rsidRDefault="00113600" w:rsidP="00B73E4C">
            <w:pPr>
              <w:jc w:val="left"/>
            </w:pPr>
            <w:r>
              <w:t>From Data Model</w:t>
            </w:r>
          </w:p>
        </w:tc>
        <w:tc>
          <w:tcPr>
            <w:tcW w:w="1559" w:type="dxa"/>
            <w:vAlign w:val="center"/>
          </w:tcPr>
          <w:p w14:paraId="0B21B12C" w14:textId="77777777" w:rsidR="00113600" w:rsidRPr="00CB0DE0" w:rsidRDefault="00113600" w:rsidP="00B73E4C">
            <w:pPr>
              <w:jc w:val="left"/>
            </w:pPr>
            <w:r>
              <w:t>Core / Extended</w:t>
            </w:r>
          </w:p>
        </w:tc>
        <w:tc>
          <w:tcPr>
            <w:tcW w:w="5523" w:type="dxa"/>
            <w:vAlign w:val="center"/>
          </w:tcPr>
          <w:p w14:paraId="269693BE" w14:textId="77777777" w:rsidR="00113600" w:rsidRPr="00CB0DE0" w:rsidRDefault="00113600" w:rsidP="00B73E4C">
            <w:pPr>
              <w:jc w:val="left"/>
            </w:pPr>
            <w:r>
              <w:t>Reasoning Core / Extended</w:t>
            </w:r>
          </w:p>
        </w:tc>
      </w:tr>
      <w:tr w:rsidR="00113600" w:rsidRPr="00CB0DE0" w14:paraId="50541EEC" w14:textId="77777777" w:rsidTr="00E74BBA">
        <w:tc>
          <w:tcPr>
            <w:tcW w:w="1413" w:type="dxa"/>
          </w:tcPr>
          <w:p w14:paraId="3B575069" w14:textId="77777777" w:rsidR="00113600" w:rsidRPr="00CB0DE0" w:rsidRDefault="00113600" w:rsidP="00E74BBA">
            <w:r>
              <w:t>CPSV-AP</w:t>
            </w:r>
          </w:p>
        </w:tc>
        <w:tc>
          <w:tcPr>
            <w:tcW w:w="1559" w:type="dxa"/>
          </w:tcPr>
          <w:p w14:paraId="1FB4A948" w14:textId="54D92145" w:rsidR="00113600" w:rsidRPr="00CB0DE0" w:rsidRDefault="00113600" w:rsidP="00E74BBA">
            <w:r>
              <w:t>Extended</w:t>
            </w:r>
          </w:p>
        </w:tc>
        <w:tc>
          <w:tcPr>
            <w:tcW w:w="5523" w:type="dxa"/>
          </w:tcPr>
          <w:p w14:paraId="70CF0087" w14:textId="231AB89B" w:rsidR="00113600" w:rsidRPr="00CB0DE0" w:rsidRDefault="00D73CB8" w:rsidP="00E74BBA">
            <w:r>
              <w:t>We did not put the emphasis of this model on the class Event. However, considering the importance to have a common appr</w:t>
            </w:r>
            <w:r w:rsidR="00902CE6">
              <w:t>oach for grouping and finding public services, it is important that the class remains available for any public administration who w</w:t>
            </w:r>
            <w:r w:rsidR="00B73E4C">
              <w:t>o</w:t>
            </w:r>
            <w:r w:rsidR="00902CE6">
              <w:t>uld like to use it.</w:t>
            </w:r>
          </w:p>
        </w:tc>
      </w:tr>
    </w:tbl>
    <w:p w14:paraId="29C1DF1F" w14:textId="77777777" w:rsidR="00113600" w:rsidRPr="00113600" w:rsidRDefault="00113600" w:rsidP="00113600">
      <w:pPr>
        <w:rPr>
          <w:lang w:eastAsia="en-GB"/>
        </w:rPr>
      </w:pPr>
    </w:p>
    <w:p w14:paraId="0F2A905A" w14:textId="4F7B55E1" w:rsidR="00860245" w:rsidRPr="00CB0DE0" w:rsidRDefault="00860245" w:rsidP="001A6325">
      <w:pPr>
        <w:pStyle w:val="Body"/>
      </w:pPr>
      <w:r w:rsidRPr="00CB0DE0">
        <w:t>This class represents an event that can be of any type that triggers, makes use of, or in some way is related to, a Public Service.  It is not expected to be used directly, rather, one or other of its subclasses should be used. The properties of the class are, of course, inherited by those subclasses.</w:t>
      </w:r>
    </w:p>
    <w:p w14:paraId="6EF09141" w14:textId="77777777" w:rsidR="00860245" w:rsidRPr="00CB0DE0" w:rsidRDefault="00860245" w:rsidP="001A6325">
      <w:pPr>
        <w:pStyle w:val="Body"/>
      </w:pPr>
    </w:p>
    <w:p w14:paraId="1E014C2C" w14:textId="3A40509A" w:rsidR="00860245" w:rsidRPr="00CB0DE0" w:rsidRDefault="00860245" w:rsidP="001A6325">
      <w:pPr>
        <w:pStyle w:val="Body"/>
      </w:pPr>
      <w:r w:rsidRPr="00CB0DE0">
        <w:t xml:space="preserve">The Event class is used as a hook either to a single related Public Service, such as diagnosis of illness being related to application for sickness benefit; or to a group of Public Services, such as all those related to the establishment of a new business. </w:t>
      </w:r>
    </w:p>
    <w:p w14:paraId="508D7236" w14:textId="77777777" w:rsidR="004E49D3" w:rsidRPr="00CB0DE0" w:rsidRDefault="004E49D3" w:rsidP="001A6325">
      <w:pPr>
        <w:pStyle w:val="Body"/>
      </w:pPr>
    </w:p>
    <w:tbl>
      <w:tblPr>
        <w:tblStyle w:val="TableGrid"/>
        <w:tblW w:w="5000" w:type="pct"/>
        <w:tblLook w:val="04A0" w:firstRow="1" w:lastRow="0" w:firstColumn="1" w:lastColumn="0" w:noHBand="0" w:noVBand="1"/>
      </w:tblPr>
      <w:tblGrid>
        <w:gridCol w:w="3549"/>
        <w:gridCol w:w="4946"/>
      </w:tblGrid>
      <w:tr w:rsidR="003A13C5" w:rsidRPr="00CB0DE0" w14:paraId="31A4950B" w14:textId="77777777" w:rsidTr="006D1E81">
        <w:trPr>
          <w:cnfStyle w:val="100000000000" w:firstRow="1" w:lastRow="0" w:firstColumn="0" w:lastColumn="0" w:oddVBand="0" w:evenVBand="0" w:oddHBand="0" w:evenHBand="0" w:firstRowFirstColumn="0" w:firstRowLastColumn="0" w:lastRowFirstColumn="0" w:lastRowLastColumn="0"/>
        </w:trPr>
        <w:tc>
          <w:tcPr>
            <w:tcW w:w="2089" w:type="pct"/>
          </w:tcPr>
          <w:p w14:paraId="76A597B2" w14:textId="77777777" w:rsidR="003A13C5" w:rsidRPr="00CB0DE0" w:rsidRDefault="003A13C5" w:rsidP="002420C5">
            <w:r w:rsidRPr="00CB0DE0">
              <w:t>Class name</w:t>
            </w:r>
          </w:p>
        </w:tc>
        <w:tc>
          <w:tcPr>
            <w:tcW w:w="2911" w:type="pct"/>
          </w:tcPr>
          <w:p w14:paraId="6B763A39" w14:textId="77777777" w:rsidR="003A13C5" w:rsidRPr="00CB0DE0" w:rsidRDefault="003A13C5" w:rsidP="002420C5">
            <w:r w:rsidRPr="00CB0DE0">
              <w:t>URI</w:t>
            </w:r>
          </w:p>
        </w:tc>
      </w:tr>
      <w:tr w:rsidR="003A13C5" w:rsidRPr="00CB0DE0" w14:paraId="66FC2408" w14:textId="77777777" w:rsidTr="006D1E81">
        <w:tc>
          <w:tcPr>
            <w:tcW w:w="2089" w:type="pct"/>
          </w:tcPr>
          <w:p w14:paraId="60AA9246" w14:textId="394029EC" w:rsidR="003A13C5" w:rsidRPr="00CB0DE0" w:rsidRDefault="003A13C5" w:rsidP="00F160F4">
            <w:r>
              <w:t>E</w:t>
            </w:r>
            <w:r w:rsidRPr="00CB0DE0">
              <w:t>vent</w:t>
            </w:r>
          </w:p>
        </w:tc>
        <w:tc>
          <w:tcPr>
            <w:tcW w:w="2911" w:type="pct"/>
          </w:tcPr>
          <w:p w14:paraId="2B1886E7" w14:textId="77777777" w:rsidR="003A13C5" w:rsidRPr="00CB0DE0" w:rsidRDefault="003A13C5" w:rsidP="002420C5">
            <w:proofErr w:type="spellStart"/>
            <w:proofErr w:type="gramStart"/>
            <w:r w:rsidRPr="00CB0DE0">
              <w:t>cv:Event</w:t>
            </w:r>
            <w:proofErr w:type="spellEnd"/>
            <w:proofErr w:type="gramEnd"/>
          </w:p>
        </w:tc>
      </w:tr>
    </w:tbl>
    <w:p w14:paraId="2BA58A2F" w14:textId="6D3BF0CF" w:rsidR="00860245" w:rsidRPr="00CB0DE0" w:rsidRDefault="00860245" w:rsidP="00AF456E">
      <w:pPr>
        <w:pStyle w:val="Heading3"/>
      </w:pPr>
      <w:bookmarkStart w:id="93" w:name="_Ref405386207"/>
      <w:bookmarkStart w:id="94" w:name="_Ref405274817"/>
      <w:bookmarkStart w:id="95" w:name="_Toc52901466"/>
      <w:r w:rsidRPr="00CB0DE0">
        <w:t>Type</w:t>
      </w:r>
      <w:bookmarkEnd w:id="93"/>
      <w:bookmarkEnd w:id="95"/>
    </w:p>
    <w:p w14:paraId="08B2EA4B" w14:textId="77777777" w:rsidR="00860245" w:rsidRPr="00CB0DE0" w:rsidRDefault="00860245" w:rsidP="001A6325">
      <w:pPr>
        <w:pStyle w:val="Body"/>
      </w:pPr>
      <w:r w:rsidRPr="00CB0DE0">
        <w:t>The type property links an Event to a controlled vocabulary of event types and it is the nature of those controlled vocabularies that is the major difference between a business event, such as creating the business in the first place and a life event, such as the birth of a child.</w:t>
      </w:r>
    </w:p>
    <w:p w14:paraId="7B1D3D9F" w14:textId="67F820C1" w:rsidR="001326D9" w:rsidRPr="00CB0DE0" w:rsidRDefault="001326D9" w:rsidP="001A6325">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F456E">
        <w:trPr>
          <w:cnfStyle w:val="100000000000" w:firstRow="1" w:lastRow="0" w:firstColumn="0" w:lastColumn="0" w:oddVBand="0" w:evenVBand="0" w:oddHBand="0" w:evenHBand="0" w:firstRowFirstColumn="0" w:firstRowLastColumn="0" w:lastRowFirstColumn="0" w:lastRowLastColumn="0"/>
        </w:trPr>
        <w:tc>
          <w:tcPr>
            <w:tcW w:w="2126" w:type="dxa"/>
          </w:tcPr>
          <w:p w14:paraId="2B8B9F0B" w14:textId="77777777" w:rsidR="001326D9" w:rsidRPr="00CB0DE0" w:rsidRDefault="001326D9" w:rsidP="002420C5">
            <w:r w:rsidRPr="00CB0DE0">
              <w:t>Property</w:t>
            </w:r>
          </w:p>
        </w:tc>
        <w:tc>
          <w:tcPr>
            <w:tcW w:w="2604" w:type="dxa"/>
          </w:tcPr>
          <w:p w14:paraId="2661453C" w14:textId="77777777" w:rsidR="001326D9" w:rsidRPr="00CB0DE0" w:rsidRDefault="001326D9" w:rsidP="002420C5">
            <w:r w:rsidRPr="00CB0DE0">
              <w:t>URI</w:t>
            </w:r>
          </w:p>
        </w:tc>
        <w:tc>
          <w:tcPr>
            <w:tcW w:w="2235" w:type="dxa"/>
          </w:tcPr>
          <w:p w14:paraId="7CA9D946" w14:textId="77777777" w:rsidR="001326D9" w:rsidRPr="00CB0DE0" w:rsidRDefault="001326D9" w:rsidP="002420C5">
            <w:r w:rsidRPr="00CB0DE0">
              <w:t>Range</w:t>
            </w:r>
          </w:p>
        </w:tc>
        <w:tc>
          <w:tcPr>
            <w:tcW w:w="1530" w:type="dxa"/>
          </w:tcPr>
          <w:p w14:paraId="1B014167" w14:textId="77777777" w:rsidR="001326D9" w:rsidRPr="00CB0DE0" w:rsidRDefault="001326D9" w:rsidP="002420C5">
            <w:r w:rsidRPr="00CB0DE0">
              <w:t>Cardinality</w:t>
            </w:r>
          </w:p>
        </w:tc>
      </w:tr>
      <w:tr w:rsidR="001326D9" w:rsidRPr="00CB0DE0" w14:paraId="677484F3" w14:textId="77777777" w:rsidTr="00AF456E">
        <w:tc>
          <w:tcPr>
            <w:tcW w:w="2126" w:type="dxa"/>
          </w:tcPr>
          <w:p w14:paraId="097B14E8" w14:textId="2B33CEDB" w:rsidR="001326D9" w:rsidRPr="00CB0DE0" w:rsidRDefault="00F160F4" w:rsidP="002420C5">
            <w:r>
              <w:t>t</w:t>
            </w:r>
            <w:r w:rsidR="001326D9" w:rsidRPr="00CB0DE0">
              <w:t>ype</w:t>
            </w:r>
          </w:p>
        </w:tc>
        <w:tc>
          <w:tcPr>
            <w:tcW w:w="2604" w:type="dxa"/>
          </w:tcPr>
          <w:p w14:paraId="51DDB550" w14:textId="77777777" w:rsidR="001326D9" w:rsidRPr="00CB0DE0" w:rsidRDefault="001326D9" w:rsidP="002420C5">
            <w:proofErr w:type="spellStart"/>
            <w:proofErr w:type="gramStart"/>
            <w:r w:rsidRPr="00CB0DE0">
              <w:t>dct:type</w:t>
            </w:r>
            <w:proofErr w:type="spellEnd"/>
            <w:proofErr w:type="gramEnd"/>
          </w:p>
        </w:tc>
        <w:tc>
          <w:tcPr>
            <w:tcW w:w="2235" w:type="dxa"/>
          </w:tcPr>
          <w:p w14:paraId="41819E45" w14:textId="77777777" w:rsidR="001326D9" w:rsidRPr="00CB0DE0" w:rsidRDefault="001326D9" w:rsidP="002420C5">
            <w:r w:rsidRPr="00CB0DE0">
              <w:t>Concept</w:t>
            </w:r>
          </w:p>
        </w:tc>
        <w:tc>
          <w:tcPr>
            <w:tcW w:w="1530" w:type="dxa"/>
          </w:tcPr>
          <w:p w14:paraId="24A19F99" w14:textId="77777777" w:rsidR="001326D9" w:rsidRPr="00CB0DE0" w:rsidRDefault="001326D9" w:rsidP="002420C5">
            <w:proofErr w:type="gramStart"/>
            <w:r w:rsidRPr="00CB0DE0">
              <w:t>0..n</w:t>
            </w:r>
            <w:proofErr w:type="gramEnd"/>
          </w:p>
        </w:tc>
      </w:tr>
    </w:tbl>
    <w:p w14:paraId="013D7D27" w14:textId="77777777" w:rsidR="00AF456E" w:rsidRPr="00AF456E" w:rsidRDefault="00AF456E" w:rsidP="00AF456E">
      <w:pPr>
        <w:rPr>
          <w:lang w:eastAsia="en-GB"/>
        </w:rPr>
      </w:pPr>
      <w:bookmarkStart w:id="96" w:name="_Ref453129895"/>
      <w:bookmarkEnd w:id="94"/>
    </w:p>
    <w:p w14:paraId="1E1180B7" w14:textId="38AA1670" w:rsidR="00860245" w:rsidRDefault="00CB32FE" w:rsidP="002420C5">
      <w:pPr>
        <w:pStyle w:val="Heading2"/>
        <w:rPr>
          <w:lang w:val="en-GB"/>
        </w:rPr>
      </w:pPr>
      <w:bookmarkStart w:id="97" w:name="_Toc52901467"/>
      <w:r w:rsidRPr="00CB0DE0">
        <w:rPr>
          <w:lang w:val="en-GB"/>
        </w:rPr>
        <w:t>The Business Event C</w:t>
      </w:r>
      <w:r w:rsidR="00860245" w:rsidRPr="00CB0DE0">
        <w:rPr>
          <w:lang w:val="en-GB"/>
        </w:rPr>
        <w:t>lass</w:t>
      </w:r>
      <w:bookmarkEnd w:id="96"/>
      <w:bookmarkEnd w:id="97"/>
    </w:p>
    <w:tbl>
      <w:tblPr>
        <w:tblStyle w:val="TableGrid"/>
        <w:tblW w:w="0" w:type="auto"/>
        <w:tblLook w:val="04A0" w:firstRow="1" w:lastRow="0" w:firstColumn="1" w:lastColumn="0" w:noHBand="0" w:noVBand="1"/>
      </w:tblPr>
      <w:tblGrid>
        <w:gridCol w:w="1413"/>
        <w:gridCol w:w="1559"/>
        <w:gridCol w:w="5523"/>
      </w:tblGrid>
      <w:tr w:rsidR="00113600" w:rsidRPr="00CB0DE0" w14:paraId="2EFB8D66" w14:textId="77777777" w:rsidTr="00B73E4C">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6E5B3FF3" w14:textId="77777777" w:rsidR="00113600" w:rsidRPr="00CB0DE0" w:rsidRDefault="00113600" w:rsidP="00B73E4C">
            <w:pPr>
              <w:jc w:val="left"/>
            </w:pPr>
            <w:r>
              <w:t>From Data Model</w:t>
            </w:r>
          </w:p>
        </w:tc>
        <w:tc>
          <w:tcPr>
            <w:tcW w:w="1559" w:type="dxa"/>
            <w:vAlign w:val="center"/>
          </w:tcPr>
          <w:p w14:paraId="3DB146A9" w14:textId="77777777" w:rsidR="00113600" w:rsidRPr="00CB0DE0" w:rsidRDefault="00113600" w:rsidP="00B73E4C">
            <w:pPr>
              <w:jc w:val="left"/>
            </w:pPr>
            <w:r>
              <w:t>Core / Extended</w:t>
            </w:r>
          </w:p>
        </w:tc>
        <w:tc>
          <w:tcPr>
            <w:tcW w:w="5523" w:type="dxa"/>
            <w:vAlign w:val="center"/>
          </w:tcPr>
          <w:p w14:paraId="54F0A520" w14:textId="77777777" w:rsidR="00113600" w:rsidRPr="00CB0DE0" w:rsidRDefault="00113600" w:rsidP="00B73E4C">
            <w:pPr>
              <w:jc w:val="left"/>
            </w:pPr>
            <w:r>
              <w:t>Reasoning Core / Extended</w:t>
            </w:r>
          </w:p>
        </w:tc>
      </w:tr>
      <w:tr w:rsidR="00113600" w:rsidRPr="00CB0DE0" w14:paraId="459E3B47" w14:textId="77777777" w:rsidTr="00E74BBA">
        <w:tc>
          <w:tcPr>
            <w:tcW w:w="1413" w:type="dxa"/>
          </w:tcPr>
          <w:p w14:paraId="036C548E" w14:textId="77777777" w:rsidR="00113600" w:rsidRPr="00CB0DE0" w:rsidRDefault="00113600" w:rsidP="00E74BBA">
            <w:r>
              <w:lastRenderedPageBreak/>
              <w:t>CPSV-AP</w:t>
            </w:r>
          </w:p>
        </w:tc>
        <w:tc>
          <w:tcPr>
            <w:tcW w:w="1559" w:type="dxa"/>
          </w:tcPr>
          <w:p w14:paraId="6DF47E89" w14:textId="77777777" w:rsidR="00113600" w:rsidRPr="00CB0DE0" w:rsidRDefault="00113600" w:rsidP="00E74BBA">
            <w:r>
              <w:t>Extended</w:t>
            </w:r>
          </w:p>
        </w:tc>
        <w:tc>
          <w:tcPr>
            <w:tcW w:w="5523" w:type="dxa"/>
          </w:tcPr>
          <w:p w14:paraId="57A73B63" w14:textId="62A69A47" w:rsidR="00113600" w:rsidRPr="00CB0DE0" w:rsidRDefault="00113600" w:rsidP="00E74BBA">
            <w:r>
              <w:t xml:space="preserve">Not a priority </w:t>
            </w:r>
            <w:proofErr w:type="gramStart"/>
            <w:r>
              <w:t>at this time</w:t>
            </w:r>
            <w:proofErr w:type="gramEnd"/>
            <w:r>
              <w:t>.</w:t>
            </w:r>
          </w:p>
        </w:tc>
      </w:tr>
    </w:tbl>
    <w:p w14:paraId="702BA698" w14:textId="77777777" w:rsidR="00113600" w:rsidRPr="00113600" w:rsidRDefault="00113600" w:rsidP="00113600">
      <w:pPr>
        <w:rPr>
          <w:lang w:eastAsia="en-GB"/>
        </w:rPr>
      </w:pPr>
    </w:p>
    <w:p w14:paraId="2083BAC8" w14:textId="77777777" w:rsidR="00860245" w:rsidRPr="00CB0DE0" w:rsidRDefault="00860245" w:rsidP="001A6325">
      <w:pPr>
        <w:pStyle w:val="Body"/>
      </w:pPr>
      <w:r w:rsidRPr="00CB0DE0">
        <w:t xml:space="preserve">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delivered and consumed </w:t>
      </w:r>
      <w:proofErr w:type="gramStart"/>
      <w:r w:rsidRPr="00CB0DE0">
        <w:t>in order for</w:t>
      </w:r>
      <w:proofErr w:type="gramEnd"/>
      <w:r w:rsidRPr="00CB0DE0">
        <w:t xml:space="preserve"> the associated business need(s) or obligation(s) to be fulfilled. Business Events are defined within the context of a </w:t>
      </w:r>
      <w:proofErr w:type="gramStart"/>
      <w:r w:rsidRPr="00CB0DE0">
        <w:t>particular Member</w:t>
      </w:r>
      <w:proofErr w:type="gramEnd"/>
      <w:r w:rsidRPr="00CB0DE0">
        <w:t xml:space="preserve"> State.</w:t>
      </w:r>
    </w:p>
    <w:p w14:paraId="78A15D60" w14:textId="77777777" w:rsidR="00860245" w:rsidRPr="00CB0DE0" w:rsidRDefault="00860245" w:rsidP="001A6325">
      <w:pPr>
        <w:pStyle w:val="Body"/>
      </w:pPr>
    </w:p>
    <w:p w14:paraId="61881A18" w14:textId="77777777" w:rsidR="00860245" w:rsidRPr="00CB0DE0" w:rsidRDefault="00860245" w:rsidP="001A6325">
      <w:pPr>
        <w:pStyle w:val="Body"/>
      </w:pPr>
      <w:r w:rsidRPr="00CB0DE0">
        <w:t xml:space="preserve">In other words, a Business Event groups together </w:t>
      </w:r>
      <w:proofErr w:type="gramStart"/>
      <w:r w:rsidRPr="00CB0DE0">
        <w:t>a number of</w:t>
      </w:r>
      <w:proofErr w:type="gramEnd"/>
      <w:r w:rsidRPr="00CB0DE0">
        <w:t xml:space="preserve"> public services that need to be delivered for completing that particular event. </w:t>
      </w:r>
    </w:p>
    <w:p w14:paraId="2F347F6C" w14:textId="14CDDA18" w:rsidR="00D05CC7" w:rsidRPr="00CB0DE0" w:rsidRDefault="00D05CC7" w:rsidP="001A6325">
      <w:pPr>
        <w:pStyle w:val="Body"/>
      </w:pPr>
    </w:p>
    <w:tbl>
      <w:tblPr>
        <w:tblStyle w:val="TableGrid"/>
        <w:tblW w:w="5000" w:type="pct"/>
        <w:tblLook w:val="04A0" w:firstRow="1" w:lastRow="0" w:firstColumn="1" w:lastColumn="0" w:noHBand="0" w:noVBand="1"/>
      </w:tblPr>
      <w:tblGrid>
        <w:gridCol w:w="3469"/>
        <w:gridCol w:w="5026"/>
      </w:tblGrid>
      <w:tr w:rsidR="003A13C5" w:rsidRPr="00CB0DE0" w14:paraId="50B35273" w14:textId="77777777" w:rsidTr="006D1E81">
        <w:trPr>
          <w:cnfStyle w:val="100000000000" w:firstRow="1" w:lastRow="0" w:firstColumn="0" w:lastColumn="0" w:oddVBand="0" w:evenVBand="0" w:oddHBand="0" w:evenHBand="0" w:firstRowFirstColumn="0" w:firstRowLastColumn="0" w:lastRowFirstColumn="0" w:lastRowLastColumn="0"/>
          <w:trHeight w:val="280"/>
        </w:trPr>
        <w:tc>
          <w:tcPr>
            <w:tcW w:w="2042" w:type="pct"/>
          </w:tcPr>
          <w:p w14:paraId="3F041132" w14:textId="77777777" w:rsidR="003A13C5" w:rsidRPr="00CB0DE0" w:rsidRDefault="003A13C5" w:rsidP="002420C5">
            <w:r w:rsidRPr="00CB0DE0">
              <w:t>Class name</w:t>
            </w:r>
          </w:p>
        </w:tc>
        <w:tc>
          <w:tcPr>
            <w:tcW w:w="2958" w:type="pct"/>
          </w:tcPr>
          <w:p w14:paraId="1EEEF82B" w14:textId="77777777" w:rsidR="003A13C5" w:rsidRPr="00CB0DE0" w:rsidRDefault="003A13C5" w:rsidP="002420C5">
            <w:r w:rsidRPr="00CB0DE0">
              <w:t>URI</w:t>
            </w:r>
          </w:p>
        </w:tc>
      </w:tr>
      <w:tr w:rsidR="003A13C5" w:rsidRPr="00CB0DE0" w14:paraId="43CEF508" w14:textId="77777777" w:rsidTr="006D1E81">
        <w:trPr>
          <w:trHeight w:val="280"/>
        </w:trPr>
        <w:tc>
          <w:tcPr>
            <w:tcW w:w="2042" w:type="pct"/>
          </w:tcPr>
          <w:p w14:paraId="716FA55F" w14:textId="77777777" w:rsidR="003A13C5" w:rsidRPr="00CB0DE0" w:rsidRDefault="003A13C5" w:rsidP="002420C5">
            <w:r w:rsidRPr="00CB0DE0">
              <w:t>Business Event</w:t>
            </w:r>
          </w:p>
        </w:tc>
        <w:tc>
          <w:tcPr>
            <w:tcW w:w="2958" w:type="pct"/>
          </w:tcPr>
          <w:p w14:paraId="1726BA8A" w14:textId="77777777" w:rsidR="003A13C5" w:rsidRPr="00CB0DE0" w:rsidRDefault="003A13C5" w:rsidP="002420C5">
            <w:proofErr w:type="spellStart"/>
            <w:proofErr w:type="gramStart"/>
            <w:r w:rsidRPr="00CB0DE0">
              <w:t>cv:BusinessEvent</w:t>
            </w:r>
            <w:proofErr w:type="spellEnd"/>
            <w:proofErr w:type="gramEnd"/>
          </w:p>
        </w:tc>
      </w:tr>
    </w:tbl>
    <w:p w14:paraId="3D5DEC0D" w14:textId="77777777" w:rsidR="00860245" w:rsidRPr="00CB0DE0" w:rsidRDefault="00860245" w:rsidP="001A6325">
      <w:pPr>
        <w:pStyle w:val="Body"/>
      </w:pPr>
    </w:p>
    <w:p w14:paraId="573586B0" w14:textId="6EC3B65C" w:rsidR="00860245" w:rsidRDefault="00860245" w:rsidP="002420C5">
      <w:pPr>
        <w:pStyle w:val="Heading2"/>
        <w:rPr>
          <w:lang w:val="en-GB"/>
        </w:rPr>
      </w:pPr>
      <w:bookmarkStart w:id="98" w:name="_Ref453129909"/>
      <w:bookmarkStart w:id="99" w:name="_Toc52901468"/>
      <w:r w:rsidRPr="00CB0DE0">
        <w:rPr>
          <w:lang w:val="en-GB"/>
        </w:rPr>
        <w:t>The Life Event Class</w:t>
      </w:r>
      <w:bookmarkEnd w:id="98"/>
      <w:bookmarkEnd w:id="99"/>
    </w:p>
    <w:tbl>
      <w:tblPr>
        <w:tblStyle w:val="TableGrid"/>
        <w:tblW w:w="0" w:type="auto"/>
        <w:tblLook w:val="04A0" w:firstRow="1" w:lastRow="0" w:firstColumn="1" w:lastColumn="0" w:noHBand="0" w:noVBand="1"/>
      </w:tblPr>
      <w:tblGrid>
        <w:gridCol w:w="1413"/>
        <w:gridCol w:w="1559"/>
        <w:gridCol w:w="5523"/>
      </w:tblGrid>
      <w:tr w:rsidR="00113600" w:rsidRPr="00CB0DE0" w14:paraId="1F592271"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48247C73" w14:textId="77777777" w:rsidR="00113600" w:rsidRPr="00CB0DE0" w:rsidRDefault="00113600" w:rsidP="00E74BBA">
            <w:r>
              <w:t>From Data Model</w:t>
            </w:r>
          </w:p>
        </w:tc>
        <w:tc>
          <w:tcPr>
            <w:tcW w:w="1559" w:type="dxa"/>
          </w:tcPr>
          <w:p w14:paraId="3AC7164E" w14:textId="77777777" w:rsidR="00113600" w:rsidRPr="00CB0DE0" w:rsidRDefault="00113600" w:rsidP="00E74BBA">
            <w:r>
              <w:t>Core / Extended</w:t>
            </w:r>
          </w:p>
        </w:tc>
        <w:tc>
          <w:tcPr>
            <w:tcW w:w="5523" w:type="dxa"/>
          </w:tcPr>
          <w:p w14:paraId="02AF6F9A" w14:textId="77777777" w:rsidR="00113600" w:rsidRPr="00CB0DE0" w:rsidRDefault="00113600" w:rsidP="00E74BBA">
            <w:r>
              <w:t>Reasoning Core / Extended</w:t>
            </w:r>
          </w:p>
        </w:tc>
      </w:tr>
      <w:tr w:rsidR="00113600" w:rsidRPr="00CB0DE0" w14:paraId="38DF55C9" w14:textId="77777777" w:rsidTr="00E74BBA">
        <w:tc>
          <w:tcPr>
            <w:tcW w:w="1413" w:type="dxa"/>
          </w:tcPr>
          <w:p w14:paraId="398B0512" w14:textId="77777777" w:rsidR="00113600" w:rsidRPr="00CB0DE0" w:rsidRDefault="00113600" w:rsidP="00E74BBA">
            <w:r>
              <w:t>CPSV-AP</w:t>
            </w:r>
          </w:p>
        </w:tc>
        <w:tc>
          <w:tcPr>
            <w:tcW w:w="1559" w:type="dxa"/>
          </w:tcPr>
          <w:p w14:paraId="254E60FA" w14:textId="77777777" w:rsidR="00113600" w:rsidRPr="00CB0DE0" w:rsidRDefault="00113600" w:rsidP="00E74BBA">
            <w:r>
              <w:t>Extended</w:t>
            </w:r>
          </w:p>
        </w:tc>
        <w:tc>
          <w:tcPr>
            <w:tcW w:w="5523" w:type="dxa"/>
          </w:tcPr>
          <w:p w14:paraId="4AEB1DB4" w14:textId="4DC73CF7" w:rsidR="00113600" w:rsidRPr="00CB0DE0" w:rsidRDefault="00113600" w:rsidP="00E74BBA">
            <w:r>
              <w:t xml:space="preserve">Not a priority </w:t>
            </w:r>
            <w:proofErr w:type="gramStart"/>
            <w:r>
              <w:t>at this time</w:t>
            </w:r>
            <w:proofErr w:type="gramEnd"/>
            <w:r>
              <w:t>.</w:t>
            </w:r>
          </w:p>
        </w:tc>
      </w:tr>
    </w:tbl>
    <w:p w14:paraId="6537D557" w14:textId="77777777" w:rsidR="00113600" w:rsidRPr="00113600" w:rsidRDefault="00113600" w:rsidP="00113600">
      <w:pPr>
        <w:rPr>
          <w:lang w:eastAsia="en-GB"/>
        </w:rPr>
      </w:pPr>
    </w:p>
    <w:p w14:paraId="3B7CF138" w14:textId="5A01EADC" w:rsidR="00860245" w:rsidRPr="00CB0DE0" w:rsidRDefault="00860245" w:rsidP="001A6325">
      <w:pPr>
        <w:pStyle w:val="Body"/>
      </w:pPr>
      <w:bookmarkStart w:id="100" w:name="_Ref410737695"/>
      <w:bookmarkStart w:id="101" w:name="_Ref405485207"/>
      <w:r w:rsidRPr="00CB0DE0">
        <w:rPr>
          <w:lang w:eastAsia="en-GB"/>
        </w:rPr>
        <w:t xml:space="preserve">The Life Event class represents </w:t>
      </w:r>
      <w:r w:rsidRPr="00CB0DE0">
        <w:t xml:space="preserve">an important event or situations in a citizen's life where public services may be required. Note the scope: an individual will encounter any number of 'events' in the general sense of the word. In the context of the CPSV-AP, the Life Event class </w:t>
      </w:r>
      <w:r w:rsidRPr="00CB0DE0">
        <w:rPr>
          <w:b/>
          <w:bCs/>
        </w:rPr>
        <w:t>only</w:t>
      </w:r>
      <w:r w:rsidRPr="00CB0DE0">
        <w:t xml:space="preserve"> represents an event for which a Public Service is related. For example, a couple becoming engaged is not a CPSV-AP Life Event, getting married is, since only the latter has any relevance to public services. </w:t>
      </w:r>
      <w:r w:rsidR="00F45502">
        <w:t xml:space="preserve">We reuse the same logic </w:t>
      </w:r>
      <w:r w:rsidR="00B73E4C">
        <w:t>as part of</w:t>
      </w:r>
      <w:r w:rsidR="00F45502">
        <w:t xml:space="preserve"> the SDG.</w:t>
      </w:r>
    </w:p>
    <w:p w14:paraId="5E2B663E" w14:textId="0B269E84" w:rsidR="00D05CC7" w:rsidRPr="00CB0DE0" w:rsidRDefault="00D05CC7" w:rsidP="001A6325">
      <w:pPr>
        <w:pStyle w:val="Body"/>
      </w:pPr>
    </w:p>
    <w:tbl>
      <w:tblPr>
        <w:tblStyle w:val="TableGrid"/>
        <w:tblW w:w="5000" w:type="pct"/>
        <w:tblLook w:val="04A0" w:firstRow="1" w:lastRow="0" w:firstColumn="1" w:lastColumn="0" w:noHBand="0" w:noVBand="1"/>
      </w:tblPr>
      <w:tblGrid>
        <w:gridCol w:w="4247"/>
        <w:gridCol w:w="4248"/>
      </w:tblGrid>
      <w:tr w:rsidR="003A13C5" w:rsidRPr="00CB0DE0" w14:paraId="1046D2CE" w14:textId="77777777" w:rsidTr="006D1E81">
        <w:trPr>
          <w:cnfStyle w:val="100000000000" w:firstRow="1" w:lastRow="0" w:firstColumn="0" w:lastColumn="0" w:oddVBand="0" w:evenVBand="0" w:oddHBand="0" w:evenHBand="0" w:firstRowFirstColumn="0" w:firstRowLastColumn="0" w:lastRowFirstColumn="0" w:lastRowLastColumn="0"/>
        </w:trPr>
        <w:tc>
          <w:tcPr>
            <w:tcW w:w="2500" w:type="pct"/>
            <w:vAlign w:val="center"/>
          </w:tcPr>
          <w:p w14:paraId="0D396B37" w14:textId="77777777" w:rsidR="003A13C5" w:rsidRPr="00CB0DE0" w:rsidRDefault="003A13C5" w:rsidP="006D1E81">
            <w:pPr>
              <w:jc w:val="center"/>
            </w:pPr>
            <w:r w:rsidRPr="00CB0DE0">
              <w:t>Class name</w:t>
            </w:r>
          </w:p>
        </w:tc>
        <w:tc>
          <w:tcPr>
            <w:tcW w:w="2500" w:type="pct"/>
            <w:vAlign w:val="center"/>
          </w:tcPr>
          <w:p w14:paraId="29E9FACA" w14:textId="77777777" w:rsidR="003A13C5" w:rsidRPr="00CB0DE0" w:rsidRDefault="003A13C5" w:rsidP="006D1E81">
            <w:pPr>
              <w:jc w:val="center"/>
            </w:pPr>
            <w:r w:rsidRPr="00CB0DE0">
              <w:t>URI</w:t>
            </w:r>
          </w:p>
        </w:tc>
      </w:tr>
      <w:tr w:rsidR="003A13C5" w:rsidRPr="00CB0DE0" w14:paraId="748DBDC8" w14:textId="77777777" w:rsidTr="006D1E81">
        <w:tc>
          <w:tcPr>
            <w:tcW w:w="2500" w:type="pct"/>
            <w:vAlign w:val="center"/>
          </w:tcPr>
          <w:p w14:paraId="681124B6" w14:textId="77777777" w:rsidR="003A13C5" w:rsidRPr="00CB0DE0" w:rsidRDefault="003A13C5" w:rsidP="006D1E81">
            <w:pPr>
              <w:jc w:val="center"/>
            </w:pPr>
            <w:r w:rsidRPr="00CB0DE0">
              <w:t>Life Event</w:t>
            </w:r>
          </w:p>
        </w:tc>
        <w:tc>
          <w:tcPr>
            <w:tcW w:w="2500" w:type="pct"/>
            <w:vAlign w:val="center"/>
          </w:tcPr>
          <w:p w14:paraId="2B47978D" w14:textId="77777777" w:rsidR="003A13C5" w:rsidRPr="00CB0DE0" w:rsidRDefault="003A13C5" w:rsidP="006D1E81">
            <w:pPr>
              <w:jc w:val="center"/>
            </w:pPr>
            <w:proofErr w:type="spellStart"/>
            <w:proofErr w:type="gramStart"/>
            <w:r w:rsidRPr="00CB0DE0">
              <w:t>cv:LifeEvent</w:t>
            </w:r>
            <w:proofErr w:type="spellEnd"/>
            <w:proofErr w:type="gramEnd"/>
          </w:p>
        </w:tc>
      </w:tr>
    </w:tbl>
    <w:p w14:paraId="4130E0A3" w14:textId="77777777" w:rsidR="00D05CC7" w:rsidRPr="00CB0DE0" w:rsidRDefault="00D05CC7" w:rsidP="001A6325">
      <w:pPr>
        <w:pStyle w:val="Body"/>
      </w:pPr>
    </w:p>
    <w:p w14:paraId="769FDBA7" w14:textId="6E4E610B" w:rsidR="0017459C" w:rsidRDefault="0017459C" w:rsidP="002420C5">
      <w:pPr>
        <w:pStyle w:val="Heading2"/>
        <w:rPr>
          <w:lang w:val="en-GB"/>
        </w:rPr>
      </w:pPr>
      <w:bookmarkStart w:id="102" w:name="_Ref477789418"/>
      <w:bookmarkStart w:id="103" w:name="_Ref451429530"/>
      <w:bookmarkStart w:id="104" w:name="_Toc52901469"/>
      <w:bookmarkEnd w:id="100"/>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02"/>
      <w:bookmarkEnd w:id="104"/>
    </w:p>
    <w:tbl>
      <w:tblPr>
        <w:tblStyle w:val="TableGrid"/>
        <w:tblW w:w="0" w:type="auto"/>
        <w:tblLook w:val="04A0" w:firstRow="1" w:lastRow="0" w:firstColumn="1" w:lastColumn="0" w:noHBand="0" w:noVBand="1"/>
      </w:tblPr>
      <w:tblGrid>
        <w:gridCol w:w="1413"/>
        <w:gridCol w:w="1559"/>
        <w:gridCol w:w="5523"/>
      </w:tblGrid>
      <w:tr w:rsidR="00113600" w:rsidRPr="00CB0DE0" w14:paraId="0D1D1700" w14:textId="77777777" w:rsidTr="00B73E4C">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7A133009" w14:textId="77777777" w:rsidR="00113600" w:rsidRPr="00CB0DE0" w:rsidRDefault="00113600" w:rsidP="00B73E4C">
            <w:pPr>
              <w:jc w:val="left"/>
            </w:pPr>
            <w:r>
              <w:t>From Data Model</w:t>
            </w:r>
          </w:p>
        </w:tc>
        <w:tc>
          <w:tcPr>
            <w:tcW w:w="1559" w:type="dxa"/>
            <w:vAlign w:val="center"/>
          </w:tcPr>
          <w:p w14:paraId="4D26C5E0" w14:textId="77777777" w:rsidR="00113600" w:rsidRPr="00CB0DE0" w:rsidRDefault="00113600" w:rsidP="00B73E4C">
            <w:pPr>
              <w:jc w:val="left"/>
            </w:pPr>
            <w:r>
              <w:t>Core / Extended</w:t>
            </w:r>
          </w:p>
        </w:tc>
        <w:tc>
          <w:tcPr>
            <w:tcW w:w="5523" w:type="dxa"/>
            <w:vAlign w:val="center"/>
          </w:tcPr>
          <w:p w14:paraId="6381FEE9" w14:textId="77777777" w:rsidR="00113600" w:rsidRPr="00CB0DE0" w:rsidRDefault="00113600" w:rsidP="00B73E4C">
            <w:pPr>
              <w:jc w:val="left"/>
            </w:pPr>
            <w:r>
              <w:t>Reasoning Core / Extended</w:t>
            </w:r>
          </w:p>
        </w:tc>
      </w:tr>
      <w:tr w:rsidR="00113600" w:rsidRPr="00CB0DE0" w14:paraId="04AE408F" w14:textId="77777777" w:rsidTr="00E74BBA">
        <w:tc>
          <w:tcPr>
            <w:tcW w:w="1413" w:type="dxa"/>
          </w:tcPr>
          <w:p w14:paraId="3008131F" w14:textId="3820D17F" w:rsidR="00113600" w:rsidRPr="00CB0DE0" w:rsidRDefault="00113600" w:rsidP="00113600">
            <w:r>
              <w:t>DCAT-AP</w:t>
            </w:r>
          </w:p>
        </w:tc>
        <w:tc>
          <w:tcPr>
            <w:tcW w:w="1559" w:type="dxa"/>
          </w:tcPr>
          <w:p w14:paraId="40D267F9" w14:textId="77777777" w:rsidR="00113600" w:rsidRPr="00CB0DE0" w:rsidRDefault="00113600" w:rsidP="00E74BBA">
            <w:r>
              <w:t>Extended</w:t>
            </w:r>
          </w:p>
        </w:tc>
        <w:tc>
          <w:tcPr>
            <w:tcW w:w="5523" w:type="dxa"/>
          </w:tcPr>
          <w:p w14:paraId="62EBA1E2" w14:textId="5199C2C2" w:rsidR="00113600" w:rsidRPr="00CB0DE0" w:rsidRDefault="00113600" w:rsidP="00E74BBA">
            <w:r>
              <w:t xml:space="preserve">Not a priority </w:t>
            </w:r>
            <w:proofErr w:type="gramStart"/>
            <w:r>
              <w:t>at this time</w:t>
            </w:r>
            <w:proofErr w:type="gramEnd"/>
            <w:r>
              <w:t>.</w:t>
            </w:r>
          </w:p>
        </w:tc>
      </w:tr>
    </w:tbl>
    <w:p w14:paraId="4FEDD45D" w14:textId="77777777" w:rsidR="00113600" w:rsidRPr="00113600" w:rsidRDefault="00113600" w:rsidP="00113600">
      <w:pPr>
        <w:rPr>
          <w:lang w:eastAsia="en-GB"/>
        </w:rPr>
      </w:pPr>
    </w:p>
    <w:p w14:paraId="79BB2A7B" w14:textId="4A5DF972" w:rsidR="00DF4CEF" w:rsidRPr="00CB0DE0" w:rsidRDefault="00F416F0" w:rsidP="00F416F0">
      <w:pPr>
        <w:rPr>
          <w:lang w:eastAsia="en-GB"/>
        </w:rPr>
      </w:pPr>
      <w:proofErr w:type="gramStart"/>
      <w:r w:rsidRPr="00CB0DE0">
        <w:rPr>
          <w:lang w:eastAsia="en-GB"/>
        </w:rPr>
        <w:t>The Public Service Dataset</w:t>
      </w:r>
      <w:r w:rsidR="00B2299D" w:rsidRPr="00CB0DE0">
        <w:rPr>
          <w:lang w:eastAsia="en-GB"/>
        </w:rPr>
        <w:t>,</w:t>
      </w:r>
      <w:proofErr w:type="gramEnd"/>
      <w:r w:rsidR="00B2299D" w:rsidRPr="00CB0DE0">
        <w:rPr>
          <w:lang w:eastAsia="en-GB"/>
        </w:rPr>
        <w:t xml:space="preserve"> is a specialisation of the Dataset class of the Data </w:t>
      </w:r>
      <w:proofErr w:type="spellStart"/>
      <w:r w:rsidR="00B2299D" w:rsidRPr="00CB0DE0">
        <w:rPr>
          <w:lang w:eastAsia="en-GB"/>
        </w:rPr>
        <w:t>Catalog</w:t>
      </w:r>
      <w:proofErr w:type="spellEnd"/>
      <w:r w:rsidR="00B2299D" w:rsidRPr="00CB0DE0">
        <w:rPr>
          <w:lang w:eastAsia="en-GB"/>
        </w:rPr>
        <w:t xml:space="preserve"> Vocabulary (DCAT)</w:t>
      </w:r>
      <w:r w:rsidR="00B2299D" w:rsidRPr="00CB0DE0">
        <w:rPr>
          <w:rStyle w:val="FootnoteReference"/>
          <w:lang w:eastAsia="en-GB"/>
        </w:rPr>
        <w:footnoteReference w:id="17"/>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or a national e</w:t>
      </w:r>
      <w:r w:rsidR="00C47388" w:rsidRPr="00CB0DE0">
        <w:rPr>
          <w:lang w:eastAsia="en-GB"/>
        </w:rPr>
        <w:t>G</w:t>
      </w:r>
      <w:r w:rsidR="00B2299D" w:rsidRPr="00CB0DE0">
        <w:rPr>
          <w:lang w:eastAsia="en-GB"/>
        </w:rPr>
        <w:t>overnment portal</w:t>
      </w:r>
      <w:r w:rsidRPr="00CB0DE0">
        <w:rPr>
          <w:lang w:eastAsia="en-GB"/>
        </w:rPr>
        <w:t>.</w:t>
      </w:r>
    </w:p>
    <w:p w14:paraId="4A38882B" w14:textId="77777777" w:rsidR="00F416F0" w:rsidRPr="00CB0DE0" w:rsidRDefault="00F416F0" w:rsidP="00F416F0">
      <w:pPr>
        <w:rPr>
          <w:lang w:eastAsia="en-GB"/>
        </w:rPr>
      </w:pPr>
    </w:p>
    <w:tbl>
      <w:tblPr>
        <w:tblStyle w:val="TableGrid"/>
        <w:tblW w:w="5000" w:type="pct"/>
        <w:tblLook w:val="04A0" w:firstRow="1" w:lastRow="0" w:firstColumn="1" w:lastColumn="0" w:noHBand="0" w:noVBand="1"/>
      </w:tblPr>
      <w:tblGrid>
        <w:gridCol w:w="3937"/>
        <w:gridCol w:w="4558"/>
      </w:tblGrid>
      <w:tr w:rsidR="003A13C5" w:rsidRPr="00CB0DE0" w14:paraId="5382DCA5" w14:textId="77777777" w:rsidTr="006D1E81">
        <w:trPr>
          <w:cnfStyle w:val="100000000000" w:firstRow="1" w:lastRow="0" w:firstColumn="0" w:lastColumn="0" w:oddVBand="0" w:evenVBand="0" w:oddHBand="0" w:evenHBand="0" w:firstRowFirstColumn="0" w:firstRowLastColumn="0" w:lastRowFirstColumn="0" w:lastRowLastColumn="0"/>
        </w:trPr>
        <w:tc>
          <w:tcPr>
            <w:tcW w:w="2317" w:type="pct"/>
          </w:tcPr>
          <w:p w14:paraId="1C59B71C" w14:textId="77777777" w:rsidR="003A13C5" w:rsidRPr="00CB0DE0" w:rsidRDefault="003A13C5" w:rsidP="009032D5">
            <w:r w:rsidRPr="00CB0DE0">
              <w:t>Class name</w:t>
            </w:r>
          </w:p>
        </w:tc>
        <w:tc>
          <w:tcPr>
            <w:tcW w:w="2683" w:type="pct"/>
          </w:tcPr>
          <w:p w14:paraId="790F1AC4" w14:textId="77777777" w:rsidR="003A13C5" w:rsidRPr="00CB0DE0" w:rsidRDefault="003A13C5" w:rsidP="009032D5">
            <w:r w:rsidRPr="00CB0DE0">
              <w:t>URI</w:t>
            </w:r>
          </w:p>
        </w:tc>
      </w:tr>
      <w:tr w:rsidR="003A13C5" w:rsidRPr="00CB0DE0" w14:paraId="76EC9E27" w14:textId="77777777" w:rsidTr="006D1E81">
        <w:tc>
          <w:tcPr>
            <w:tcW w:w="2317" w:type="pct"/>
          </w:tcPr>
          <w:p w14:paraId="5E578121" w14:textId="0CEB98FF" w:rsidR="003A13C5" w:rsidRPr="00CB0DE0" w:rsidRDefault="003A13C5" w:rsidP="00DF4CEF">
            <w:r w:rsidRPr="00CB0DE0">
              <w:lastRenderedPageBreak/>
              <w:t>Public Service Dataset</w:t>
            </w:r>
          </w:p>
        </w:tc>
        <w:tc>
          <w:tcPr>
            <w:tcW w:w="2683" w:type="pct"/>
          </w:tcPr>
          <w:p w14:paraId="0109FAF1" w14:textId="669CDDDF" w:rsidR="003A13C5" w:rsidRPr="00CB0DE0" w:rsidRDefault="003A13C5" w:rsidP="00E83659">
            <w:proofErr w:type="spellStart"/>
            <w:proofErr w:type="gramStart"/>
            <w:r w:rsidRPr="00CB0DE0">
              <w:t>cv:PublicServiceDataset</w:t>
            </w:r>
            <w:proofErr w:type="spellEnd"/>
            <w:proofErr w:type="gramEnd"/>
          </w:p>
        </w:tc>
      </w:tr>
    </w:tbl>
    <w:p w14:paraId="6E7C3D9F" w14:textId="77777777" w:rsidR="00DF4CEF" w:rsidRPr="00CB0DE0" w:rsidRDefault="00DF4CEF" w:rsidP="001A6325">
      <w:pPr>
        <w:pStyle w:val="Body"/>
        <w:rPr>
          <w:lang w:eastAsia="en-GB"/>
        </w:rPr>
      </w:pPr>
    </w:p>
    <w:p w14:paraId="44E76A1A" w14:textId="4A399159" w:rsidR="00C04239" w:rsidRDefault="00C04239" w:rsidP="00C04239">
      <w:pPr>
        <w:pStyle w:val="Heading3"/>
      </w:pPr>
      <w:bookmarkStart w:id="105" w:name="_Toc52901470"/>
      <w:r>
        <w:t>Count Assistance Request</w:t>
      </w:r>
      <w:bookmarkEnd w:id="105"/>
    </w:p>
    <w:p w14:paraId="1D89F1EE" w14:textId="425CDEFE" w:rsidR="00C04239" w:rsidRPr="00C04239" w:rsidRDefault="00C04239" w:rsidP="00C04239">
      <w:r w:rsidRPr="00CB0DE0">
        <w:t>This property refers to</w:t>
      </w:r>
      <w:r>
        <w:t xml:space="preserve"> </w:t>
      </w:r>
      <w:r w:rsidRPr="00C04239">
        <w:t>the number of requests for assistance and problem-solving services</w:t>
      </w:r>
      <w:r>
        <w:t>.</w:t>
      </w:r>
    </w:p>
    <w:p w14:paraId="1372AB38" w14:textId="18A04F8E" w:rsidR="00C04239" w:rsidRDefault="00C04239" w:rsidP="00EB6222">
      <w:pPr>
        <w:pStyle w:val="Heading3"/>
      </w:pPr>
      <w:bookmarkStart w:id="106" w:name="_Toc52901471"/>
      <w:r>
        <w:t>Response time</w:t>
      </w:r>
      <w:bookmarkEnd w:id="106"/>
    </w:p>
    <w:p w14:paraId="61CA3D09" w14:textId="459E2445" w:rsidR="00B40A00" w:rsidRDefault="00C04239" w:rsidP="00DF4CEF">
      <w:r w:rsidRPr="00CB0DE0">
        <w:t xml:space="preserve">This property refers </w:t>
      </w:r>
      <w:r>
        <w:t xml:space="preserve">to </w:t>
      </w:r>
      <w:r w:rsidRPr="00C04239">
        <w:t>the average response time for different requests for assistance and problem-solving services</w:t>
      </w:r>
      <w:r>
        <w:t>.</w:t>
      </w:r>
    </w:p>
    <w:p w14:paraId="5EE2414F" w14:textId="3B0B8B7D" w:rsidR="00B973AB" w:rsidRDefault="00B973AB" w:rsidP="00DF4CEF"/>
    <w:p w14:paraId="0CC912FB" w14:textId="65947030" w:rsidR="00860245" w:rsidRDefault="00860245" w:rsidP="002420C5">
      <w:pPr>
        <w:pStyle w:val="Heading2"/>
        <w:rPr>
          <w:lang w:val="en-GB"/>
        </w:rPr>
      </w:pPr>
      <w:bookmarkStart w:id="107" w:name="_Ref453236732"/>
      <w:bookmarkStart w:id="108" w:name="_Toc52901472"/>
      <w:bookmarkEnd w:id="103"/>
      <w:r w:rsidRPr="00CB0DE0">
        <w:rPr>
          <w:lang w:val="en-GB"/>
        </w:rPr>
        <w:t>The Criterion</w:t>
      </w:r>
      <w:r w:rsidR="00683830" w:rsidRPr="00CB0DE0">
        <w:rPr>
          <w:lang w:val="en-GB"/>
        </w:rPr>
        <w:t xml:space="preserve"> </w:t>
      </w:r>
      <w:r w:rsidRPr="00CB0DE0">
        <w:rPr>
          <w:lang w:val="en-GB"/>
        </w:rPr>
        <w:t>Requirement Class</w:t>
      </w:r>
      <w:bookmarkEnd w:id="107"/>
      <w:bookmarkEnd w:id="108"/>
    </w:p>
    <w:tbl>
      <w:tblPr>
        <w:tblStyle w:val="TableGrid"/>
        <w:tblW w:w="5000" w:type="pct"/>
        <w:tblLook w:val="04A0" w:firstRow="1" w:lastRow="0" w:firstColumn="1" w:lastColumn="0" w:noHBand="0" w:noVBand="1"/>
      </w:tblPr>
      <w:tblGrid>
        <w:gridCol w:w="1413"/>
        <w:gridCol w:w="1560"/>
        <w:gridCol w:w="5522"/>
      </w:tblGrid>
      <w:tr w:rsidR="00113600" w:rsidRPr="00CB0DE0" w14:paraId="1C6A8607" w14:textId="77777777" w:rsidTr="00B73E4C">
        <w:trPr>
          <w:cnfStyle w:val="100000000000" w:firstRow="1" w:lastRow="0" w:firstColumn="0" w:lastColumn="0" w:oddVBand="0" w:evenVBand="0" w:oddHBand="0" w:evenHBand="0" w:firstRowFirstColumn="0" w:firstRowLastColumn="0" w:lastRowFirstColumn="0" w:lastRowLastColumn="0"/>
        </w:trPr>
        <w:tc>
          <w:tcPr>
            <w:tcW w:w="832" w:type="pct"/>
            <w:vAlign w:val="center"/>
          </w:tcPr>
          <w:p w14:paraId="0182C0FA" w14:textId="77777777" w:rsidR="00113600" w:rsidRPr="00CB0DE0" w:rsidRDefault="00113600" w:rsidP="00B73E4C">
            <w:pPr>
              <w:jc w:val="left"/>
            </w:pPr>
            <w:r>
              <w:t>From Data Model</w:t>
            </w:r>
          </w:p>
        </w:tc>
        <w:tc>
          <w:tcPr>
            <w:tcW w:w="918" w:type="pct"/>
            <w:vAlign w:val="center"/>
          </w:tcPr>
          <w:p w14:paraId="1031DB3D" w14:textId="77777777" w:rsidR="00113600" w:rsidRPr="00CB0DE0" w:rsidRDefault="00113600" w:rsidP="00B73E4C">
            <w:pPr>
              <w:jc w:val="left"/>
            </w:pPr>
            <w:r>
              <w:t>Core / Extended</w:t>
            </w:r>
          </w:p>
        </w:tc>
        <w:tc>
          <w:tcPr>
            <w:tcW w:w="3250" w:type="pct"/>
            <w:vAlign w:val="center"/>
          </w:tcPr>
          <w:p w14:paraId="63B47146" w14:textId="77777777" w:rsidR="00113600" w:rsidRPr="00CB0DE0" w:rsidRDefault="00113600" w:rsidP="00B73E4C">
            <w:pPr>
              <w:jc w:val="left"/>
            </w:pPr>
            <w:r>
              <w:t>Reasoning Core / Extended</w:t>
            </w:r>
          </w:p>
        </w:tc>
      </w:tr>
      <w:tr w:rsidR="00113600" w:rsidRPr="00CB0DE0" w14:paraId="2D0CC5AA" w14:textId="77777777" w:rsidTr="006D1E81">
        <w:tc>
          <w:tcPr>
            <w:tcW w:w="832" w:type="pct"/>
          </w:tcPr>
          <w:p w14:paraId="3DA47271" w14:textId="77777777" w:rsidR="00113600" w:rsidRPr="00CB0DE0" w:rsidRDefault="00113600" w:rsidP="00E74BBA">
            <w:r>
              <w:t>CPSV-AP</w:t>
            </w:r>
          </w:p>
        </w:tc>
        <w:tc>
          <w:tcPr>
            <w:tcW w:w="918" w:type="pct"/>
          </w:tcPr>
          <w:p w14:paraId="68C71FDB" w14:textId="77777777" w:rsidR="00113600" w:rsidRPr="00CB0DE0" w:rsidRDefault="00113600" w:rsidP="00E74BBA">
            <w:r>
              <w:t>Extended</w:t>
            </w:r>
          </w:p>
        </w:tc>
        <w:tc>
          <w:tcPr>
            <w:tcW w:w="3250" w:type="pct"/>
          </w:tcPr>
          <w:p w14:paraId="3A1E0759" w14:textId="3F54F192" w:rsidR="00113600" w:rsidRPr="00CB0DE0" w:rsidRDefault="00902CE6" w:rsidP="00E74BBA">
            <w:r>
              <w:t>In almost all cases, obtaining the provision of a public service requires to answer first to some requirements. This class specifies the requirements.</w:t>
            </w:r>
          </w:p>
        </w:tc>
      </w:tr>
    </w:tbl>
    <w:p w14:paraId="0AA0E025" w14:textId="77777777" w:rsidR="00113600" w:rsidRPr="00113600" w:rsidRDefault="00113600" w:rsidP="00113600">
      <w:pPr>
        <w:rPr>
          <w:lang w:eastAsia="en-GB"/>
        </w:rPr>
      </w:pPr>
    </w:p>
    <w:p w14:paraId="18E9CBE7" w14:textId="57C4E77A" w:rsidR="00860245" w:rsidRPr="00CB0DE0" w:rsidRDefault="00860245" w:rsidP="001A6325">
      <w:pPr>
        <w:pStyle w:val="Body"/>
        <w:rPr>
          <w:lang w:eastAsia="en-GB"/>
        </w:rPr>
      </w:pPr>
      <w:r w:rsidRPr="00CB0DE0">
        <w:rPr>
          <w:lang w:eastAsia="en-GB"/>
        </w:rPr>
        <w:t>Not all public services are needed or usable by everyone. For example, the visa service operated by European countries is not needed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18"/>
      </w:r>
      <w:r w:rsidRPr="00CB0DE0">
        <w:rPr>
          <w:lang w:eastAsia="en-GB"/>
        </w:rPr>
        <w:t xml:space="preserve"> for this class. The CCCEV provides more details </w:t>
      </w:r>
      <w:r w:rsidR="004505DD">
        <w:rPr>
          <w:lang w:eastAsia="en-GB"/>
        </w:rPr>
        <w:t>about the</w:t>
      </w:r>
      <w:r w:rsidRPr="00CB0DE0">
        <w:rPr>
          <w:lang w:eastAsia="en-GB"/>
        </w:rPr>
        <w:t xml:space="preserve"> </w:t>
      </w:r>
      <w:r w:rsidR="004505DD" w:rsidRPr="00CB0DE0">
        <w:rPr>
          <w:lang w:eastAsia="en-GB"/>
        </w:rPr>
        <w:t xml:space="preserve">three mandatory properties </w:t>
      </w:r>
      <w:r w:rsidR="004505DD">
        <w:rPr>
          <w:lang w:eastAsia="en-GB"/>
        </w:rPr>
        <w:t xml:space="preserve">of </w:t>
      </w:r>
      <w:r w:rsidRPr="00CB0DE0">
        <w:rPr>
          <w:lang w:eastAsia="en-GB"/>
        </w:rPr>
        <w:t>the Criterion</w:t>
      </w:r>
      <w:r w:rsidR="00683830" w:rsidRPr="00CB0DE0">
        <w:rPr>
          <w:lang w:eastAsia="en-GB"/>
        </w:rPr>
        <w:t xml:space="preserve"> </w:t>
      </w:r>
      <w:r w:rsidRPr="00CB0DE0">
        <w:rPr>
          <w:lang w:eastAsia="en-GB"/>
        </w:rPr>
        <w:t>Requirement class.</w:t>
      </w:r>
    </w:p>
    <w:p w14:paraId="392A865F" w14:textId="001605D7" w:rsidR="00D05CC7" w:rsidRPr="00CB0DE0" w:rsidRDefault="00D05CC7" w:rsidP="001A6325">
      <w:pPr>
        <w:pStyle w:val="Body"/>
        <w:rPr>
          <w:lang w:eastAsia="en-GB"/>
        </w:rPr>
      </w:pPr>
    </w:p>
    <w:tbl>
      <w:tblPr>
        <w:tblStyle w:val="TableGrid"/>
        <w:tblW w:w="5000" w:type="pct"/>
        <w:tblLook w:val="04A0" w:firstRow="1" w:lastRow="0" w:firstColumn="1" w:lastColumn="0" w:noHBand="0" w:noVBand="1"/>
      </w:tblPr>
      <w:tblGrid>
        <w:gridCol w:w="3417"/>
        <w:gridCol w:w="5078"/>
      </w:tblGrid>
      <w:tr w:rsidR="003A13C5" w:rsidRPr="00CB0DE0" w14:paraId="68B97C9A" w14:textId="77777777" w:rsidTr="006D1E81">
        <w:trPr>
          <w:cnfStyle w:val="100000000000" w:firstRow="1" w:lastRow="0" w:firstColumn="0" w:lastColumn="0" w:oddVBand="0" w:evenVBand="0" w:oddHBand="0" w:evenHBand="0" w:firstRowFirstColumn="0" w:firstRowLastColumn="0" w:lastRowFirstColumn="0" w:lastRowLastColumn="0"/>
        </w:trPr>
        <w:tc>
          <w:tcPr>
            <w:tcW w:w="2011" w:type="pct"/>
          </w:tcPr>
          <w:p w14:paraId="1017707D" w14:textId="77777777" w:rsidR="003A13C5" w:rsidRPr="00CB0DE0" w:rsidRDefault="003A13C5" w:rsidP="002420C5">
            <w:r w:rsidRPr="00CB0DE0">
              <w:t>Class name</w:t>
            </w:r>
          </w:p>
        </w:tc>
        <w:tc>
          <w:tcPr>
            <w:tcW w:w="2989" w:type="pct"/>
          </w:tcPr>
          <w:p w14:paraId="2097558B" w14:textId="77777777" w:rsidR="003A13C5" w:rsidRPr="00CB0DE0" w:rsidRDefault="003A13C5" w:rsidP="002420C5">
            <w:r w:rsidRPr="00CB0DE0">
              <w:t>URI</w:t>
            </w:r>
          </w:p>
        </w:tc>
      </w:tr>
      <w:tr w:rsidR="003A13C5" w:rsidRPr="00CB0DE0" w14:paraId="6FD49AFA" w14:textId="77777777" w:rsidTr="006D1E81">
        <w:tc>
          <w:tcPr>
            <w:tcW w:w="2011" w:type="pct"/>
          </w:tcPr>
          <w:p w14:paraId="3F8AE672" w14:textId="77777777" w:rsidR="003A13C5" w:rsidRPr="00CB0DE0" w:rsidRDefault="003A13C5" w:rsidP="002420C5">
            <w:r w:rsidRPr="00CB0DE0">
              <w:t>Criterion Requirement</w:t>
            </w:r>
          </w:p>
        </w:tc>
        <w:tc>
          <w:tcPr>
            <w:tcW w:w="2989" w:type="pct"/>
          </w:tcPr>
          <w:p w14:paraId="6DEE7392" w14:textId="77777777" w:rsidR="003A13C5" w:rsidRPr="00CB0DE0" w:rsidRDefault="003A13C5" w:rsidP="002420C5">
            <w:proofErr w:type="spellStart"/>
            <w:proofErr w:type="gramStart"/>
            <w:r w:rsidRPr="00CB0DE0">
              <w:t>cv:CriterionRequirement</w:t>
            </w:r>
            <w:proofErr w:type="spellEnd"/>
            <w:proofErr w:type="gramEnd"/>
          </w:p>
        </w:tc>
      </w:tr>
    </w:tbl>
    <w:p w14:paraId="570BF07E" w14:textId="099D52FA" w:rsidR="00D05CC7" w:rsidRDefault="002204ED" w:rsidP="00FD3360">
      <w:pPr>
        <w:pStyle w:val="Heading3"/>
        <w:rPr>
          <w:lang w:eastAsia="en-GB"/>
        </w:rPr>
      </w:pPr>
      <w:bookmarkStart w:id="109" w:name="_Toc52901473"/>
      <w:r>
        <w:rPr>
          <w:lang w:eastAsia="en-GB"/>
        </w:rPr>
        <w:t>Name</w:t>
      </w:r>
      <w:bookmarkEnd w:id="109"/>
    </w:p>
    <w:p w14:paraId="5365F58F" w14:textId="3B1EBDAD" w:rsidR="002204ED" w:rsidRPr="00CB0DE0" w:rsidRDefault="002204ED" w:rsidP="001A6325">
      <w:pPr>
        <w:pStyle w:val="Body"/>
      </w:pPr>
      <w:r w:rsidRPr="00CB0DE0">
        <w:t xml:space="preserve">This property represents the </w:t>
      </w:r>
      <w:r>
        <w:t>n</w:t>
      </w:r>
      <w:r w:rsidRPr="00CB0DE0">
        <w:t xml:space="preserve">ame of the </w:t>
      </w:r>
      <w:r>
        <w:t>Criterion Requirement</w:t>
      </w:r>
      <w:r w:rsidRPr="00CB0DE0">
        <w:t>.</w:t>
      </w:r>
    </w:p>
    <w:p w14:paraId="098A4B7D" w14:textId="77777777" w:rsidR="002204ED" w:rsidRPr="00CB0DE0" w:rsidRDefault="002204ED" w:rsidP="001A6325">
      <w:pPr>
        <w:pStyle w:val="Body"/>
      </w:pPr>
    </w:p>
    <w:tbl>
      <w:tblPr>
        <w:tblStyle w:val="TableGrid"/>
        <w:tblW w:w="0" w:type="auto"/>
        <w:tblLook w:val="04A0" w:firstRow="1" w:lastRow="0" w:firstColumn="1" w:lastColumn="0" w:noHBand="0" w:noVBand="1"/>
      </w:tblPr>
      <w:tblGrid>
        <w:gridCol w:w="2135"/>
        <w:gridCol w:w="2607"/>
        <w:gridCol w:w="2223"/>
        <w:gridCol w:w="1530"/>
      </w:tblGrid>
      <w:tr w:rsidR="002204ED" w:rsidRPr="00CB0DE0" w14:paraId="318318B8" w14:textId="77777777" w:rsidTr="001F5678">
        <w:trPr>
          <w:cnfStyle w:val="100000000000" w:firstRow="1" w:lastRow="0" w:firstColumn="0" w:lastColumn="0" w:oddVBand="0" w:evenVBand="0" w:oddHBand="0" w:evenHBand="0" w:firstRowFirstColumn="0" w:firstRowLastColumn="0" w:lastRowFirstColumn="0" w:lastRowLastColumn="0"/>
        </w:trPr>
        <w:tc>
          <w:tcPr>
            <w:tcW w:w="2371" w:type="dxa"/>
          </w:tcPr>
          <w:p w14:paraId="197EBA67" w14:textId="77777777" w:rsidR="002204ED" w:rsidRPr="00CB0DE0" w:rsidRDefault="002204ED" w:rsidP="001F5678">
            <w:r w:rsidRPr="00CB0DE0">
              <w:t>Property</w:t>
            </w:r>
          </w:p>
        </w:tc>
        <w:tc>
          <w:tcPr>
            <w:tcW w:w="3011" w:type="dxa"/>
          </w:tcPr>
          <w:p w14:paraId="2DC1B98A" w14:textId="77777777" w:rsidR="002204ED" w:rsidRPr="00CB0DE0" w:rsidRDefault="002204ED" w:rsidP="001F5678">
            <w:r w:rsidRPr="00CB0DE0">
              <w:t>URI</w:t>
            </w:r>
          </w:p>
        </w:tc>
        <w:tc>
          <w:tcPr>
            <w:tcW w:w="2551" w:type="dxa"/>
          </w:tcPr>
          <w:p w14:paraId="7BF7BED7" w14:textId="77777777" w:rsidR="002204ED" w:rsidRPr="00CB0DE0" w:rsidRDefault="002204ED" w:rsidP="001F5678">
            <w:r w:rsidRPr="00CB0DE0">
              <w:t>Range</w:t>
            </w:r>
          </w:p>
        </w:tc>
        <w:tc>
          <w:tcPr>
            <w:tcW w:w="1554" w:type="dxa"/>
          </w:tcPr>
          <w:p w14:paraId="6A614AE5" w14:textId="77777777" w:rsidR="002204ED" w:rsidRPr="00CB0DE0" w:rsidRDefault="002204ED" w:rsidP="001F5678">
            <w:r w:rsidRPr="00CB0DE0">
              <w:t>Cardinality</w:t>
            </w:r>
          </w:p>
        </w:tc>
      </w:tr>
      <w:tr w:rsidR="002204ED" w:rsidRPr="00CB0DE0" w14:paraId="7301AAD0" w14:textId="77777777" w:rsidTr="001F5678">
        <w:tc>
          <w:tcPr>
            <w:tcW w:w="2371" w:type="dxa"/>
          </w:tcPr>
          <w:p w14:paraId="0D582968" w14:textId="77777777" w:rsidR="002204ED" w:rsidRPr="00CB0DE0" w:rsidRDefault="002204ED" w:rsidP="001F5678">
            <w:r>
              <w:t>n</w:t>
            </w:r>
            <w:r w:rsidRPr="00CB0DE0">
              <w:t>ame</w:t>
            </w:r>
          </w:p>
        </w:tc>
        <w:tc>
          <w:tcPr>
            <w:tcW w:w="3011" w:type="dxa"/>
          </w:tcPr>
          <w:p w14:paraId="0A39371A" w14:textId="77777777" w:rsidR="002204ED" w:rsidRPr="00CB0DE0" w:rsidRDefault="002204ED" w:rsidP="001F5678">
            <w:proofErr w:type="spellStart"/>
            <w:proofErr w:type="gramStart"/>
            <w:r w:rsidRPr="00CB0DE0">
              <w:t>dct:title</w:t>
            </w:r>
            <w:proofErr w:type="spellEnd"/>
            <w:proofErr w:type="gramEnd"/>
          </w:p>
        </w:tc>
        <w:tc>
          <w:tcPr>
            <w:tcW w:w="2551" w:type="dxa"/>
          </w:tcPr>
          <w:p w14:paraId="50039C63" w14:textId="77777777" w:rsidR="002204ED" w:rsidRPr="00CB0DE0" w:rsidRDefault="002204ED" w:rsidP="001F5678">
            <w:r w:rsidRPr="00CB0DE0">
              <w:t>Text</w:t>
            </w:r>
          </w:p>
        </w:tc>
        <w:tc>
          <w:tcPr>
            <w:tcW w:w="1554" w:type="dxa"/>
          </w:tcPr>
          <w:p w14:paraId="359367CB" w14:textId="77777777" w:rsidR="002204ED" w:rsidRPr="00CB0DE0" w:rsidRDefault="002204ED" w:rsidP="001F5678">
            <w:r w:rsidRPr="00CB0DE0">
              <w:t>1..1</w:t>
            </w:r>
          </w:p>
        </w:tc>
      </w:tr>
    </w:tbl>
    <w:p w14:paraId="3E2AB72E" w14:textId="434859EE" w:rsidR="004505DD" w:rsidRDefault="004505DD" w:rsidP="004505DD">
      <w:pPr>
        <w:pStyle w:val="Heading3"/>
        <w:rPr>
          <w:lang w:eastAsia="en-GB"/>
        </w:rPr>
      </w:pPr>
      <w:bookmarkStart w:id="110" w:name="_Toc52901474"/>
      <w:r>
        <w:rPr>
          <w:lang w:eastAsia="en-GB"/>
        </w:rPr>
        <w:t>Description</w:t>
      </w:r>
      <w:bookmarkEnd w:id="110"/>
    </w:p>
    <w:p w14:paraId="07C236EE" w14:textId="76C5BF70" w:rsidR="004505DD" w:rsidRDefault="004505DD" w:rsidP="004505DD">
      <w:pPr>
        <w:rPr>
          <w:lang w:eastAsia="en-GB"/>
        </w:rPr>
      </w:pPr>
      <w:r w:rsidRPr="00CB0DE0">
        <w:t>This property represents</w:t>
      </w:r>
      <w:r w:rsidRPr="00F11176">
        <w:rPr>
          <w:lang w:eastAsia="en-GB"/>
        </w:rPr>
        <w:t xml:space="preserve"> </w:t>
      </w:r>
      <w:r>
        <w:rPr>
          <w:lang w:eastAsia="en-GB"/>
        </w:rPr>
        <w:t>the d</w:t>
      </w:r>
      <w:r w:rsidRPr="00F11176">
        <w:rPr>
          <w:lang w:eastAsia="en-GB"/>
        </w:rPr>
        <w:t xml:space="preserve">escription of a </w:t>
      </w:r>
      <w:r>
        <w:rPr>
          <w:lang w:eastAsia="en-GB"/>
        </w:rPr>
        <w:t>Criterion Requirement.</w:t>
      </w:r>
    </w:p>
    <w:p w14:paraId="40C20C6C" w14:textId="77777777" w:rsidR="004505DD" w:rsidRPr="00CB0DE0" w:rsidRDefault="004505DD" w:rsidP="001A6325">
      <w:pPr>
        <w:pStyle w:val="Body"/>
      </w:pPr>
    </w:p>
    <w:tbl>
      <w:tblPr>
        <w:tblStyle w:val="TableGrid"/>
        <w:tblW w:w="0" w:type="auto"/>
        <w:tblLook w:val="04A0" w:firstRow="1" w:lastRow="0" w:firstColumn="1" w:lastColumn="0" w:noHBand="0" w:noVBand="1"/>
      </w:tblPr>
      <w:tblGrid>
        <w:gridCol w:w="2115"/>
        <w:gridCol w:w="2697"/>
        <w:gridCol w:w="2157"/>
        <w:gridCol w:w="1526"/>
      </w:tblGrid>
      <w:tr w:rsidR="004505DD" w:rsidRPr="00CB0DE0" w14:paraId="193E5B81" w14:textId="77777777" w:rsidTr="001F5678">
        <w:trPr>
          <w:cnfStyle w:val="100000000000" w:firstRow="1" w:lastRow="0" w:firstColumn="0" w:lastColumn="0" w:oddVBand="0" w:evenVBand="0" w:oddHBand="0" w:evenHBand="0" w:firstRowFirstColumn="0" w:firstRowLastColumn="0" w:lastRowFirstColumn="0" w:lastRowLastColumn="0"/>
        </w:trPr>
        <w:tc>
          <w:tcPr>
            <w:tcW w:w="2371" w:type="dxa"/>
          </w:tcPr>
          <w:p w14:paraId="6F635B68" w14:textId="77777777" w:rsidR="004505DD" w:rsidRPr="00CB0DE0" w:rsidRDefault="004505DD" w:rsidP="001F5678">
            <w:r w:rsidRPr="00CB0DE0">
              <w:t>Property</w:t>
            </w:r>
          </w:p>
        </w:tc>
        <w:tc>
          <w:tcPr>
            <w:tcW w:w="3011" w:type="dxa"/>
          </w:tcPr>
          <w:p w14:paraId="51B68C42" w14:textId="77777777" w:rsidR="004505DD" w:rsidRPr="00CB0DE0" w:rsidRDefault="004505DD" w:rsidP="001F5678">
            <w:r w:rsidRPr="00CB0DE0">
              <w:t>URI</w:t>
            </w:r>
          </w:p>
        </w:tc>
        <w:tc>
          <w:tcPr>
            <w:tcW w:w="2551" w:type="dxa"/>
          </w:tcPr>
          <w:p w14:paraId="632F93F8" w14:textId="77777777" w:rsidR="004505DD" w:rsidRPr="00CB0DE0" w:rsidRDefault="004505DD" w:rsidP="001F5678">
            <w:r w:rsidRPr="00CB0DE0">
              <w:t>Range</w:t>
            </w:r>
          </w:p>
        </w:tc>
        <w:tc>
          <w:tcPr>
            <w:tcW w:w="1554" w:type="dxa"/>
          </w:tcPr>
          <w:p w14:paraId="334C82B0" w14:textId="77777777" w:rsidR="004505DD" w:rsidRPr="00CB0DE0" w:rsidRDefault="004505DD" w:rsidP="001F5678">
            <w:r w:rsidRPr="00CB0DE0">
              <w:t>Cardinality</w:t>
            </w:r>
          </w:p>
        </w:tc>
      </w:tr>
      <w:tr w:rsidR="004505DD" w:rsidRPr="00CB0DE0" w14:paraId="30089A8D" w14:textId="77777777" w:rsidTr="001F5678">
        <w:tc>
          <w:tcPr>
            <w:tcW w:w="2371" w:type="dxa"/>
          </w:tcPr>
          <w:p w14:paraId="084914DF" w14:textId="77777777" w:rsidR="004505DD" w:rsidRPr="00CB0DE0" w:rsidRDefault="004505DD" w:rsidP="001F5678">
            <w:r>
              <w:t>description</w:t>
            </w:r>
          </w:p>
        </w:tc>
        <w:tc>
          <w:tcPr>
            <w:tcW w:w="3011" w:type="dxa"/>
          </w:tcPr>
          <w:p w14:paraId="76B25A8B" w14:textId="77777777" w:rsidR="004505DD" w:rsidRPr="00CB0DE0" w:rsidRDefault="004505DD" w:rsidP="001F5678">
            <w:proofErr w:type="spellStart"/>
            <w:proofErr w:type="gramStart"/>
            <w:r w:rsidRPr="00CB0DE0">
              <w:t>dct:</w:t>
            </w:r>
            <w:r>
              <w:t>description</w:t>
            </w:r>
            <w:proofErr w:type="spellEnd"/>
            <w:proofErr w:type="gramEnd"/>
          </w:p>
        </w:tc>
        <w:tc>
          <w:tcPr>
            <w:tcW w:w="2551" w:type="dxa"/>
          </w:tcPr>
          <w:p w14:paraId="334874CB" w14:textId="77777777" w:rsidR="004505DD" w:rsidRPr="00CB0DE0" w:rsidRDefault="004505DD" w:rsidP="001F5678">
            <w:r w:rsidRPr="00CB0DE0">
              <w:t>Text</w:t>
            </w:r>
          </w:p>
        </w:tc>
        <w:tc>
          <w:tcPr>
            <w:tcW w:w="1554" w:type="dxa"/>
          </w:tcPr>
          <w:p w14:paraId="7DB5519B" w14:textId="77777777" w:rsidR="004505DD" w:rsidRPr="00CB0DE0" w:rsidRDefault="004505DD" w:rsidP="001F5678">
            <w:r w:rsidRPr="00CB0DE0">
              <w:t>1..1</w:t>
            </w:r>
          </w:p>
        </w:tc>
      </w:tr>
    </w:tbl>
    <w:p w14:paraId="4C3F9457" w14:textId="77777777" w:rsidR="004505DD" w:rsidRPr="00CB0DE0" w:rsidRDefault="004505DD" w:rsidP="001A6325">
      <w:pPr>
        <w:pStyle w:val="Body"/>
        <w:rPr>
          <w:lang w:eastAsia="en-GB"/>
        </w:rPr>
      </w:pPr>
    </w:p>
    <w:p w14:paraId="1093D1A3" w14:textId="34597B50" w:rsidR="00860245" w:rsidRDefault="00860245" w:rsidP="002420C5">
      <w:pPr>
        <w:pStyle w:val="Heading2"/>
        <w:rPr>
          <w:lang w:val="en-GB"/>
        </w:rPr>
      </w:pPr>
      <w:bookmarkStart w:id="111" w:name="_Ref404783202"/>
      <w:bookmarkStart w:id="112" w:name="_Toc52901475"/>
      <w:r w:rsidRPr="00CB0DE0">
        <w:rPr>
          <w:lang w:val="en-GB"/>
        </w:rPr>
        <w:lastRenderedPageBreak/>
        <w:t>The Evidence Class</w:t>
      </w:r>
      <w:bookmarkEnd w:id="111"/>
      <w:bookmarkEnd w:id="112"/>
    </w:p>
    <w:tbl>
      <w:tblPr>
        <w:tblStyle w:val="TableGrid"/>
        <w:tblW w:w="0" w:type="auto"/>
        <w:tblLook w:val="04A0" w:firstRow="1" w:lastRow="0" w:firstColumn="1" w:lastColumn="0" w:noHBand="0" w:noVBand="1"/>
      </w:tblPr>
      <w:tblGrid>
        <w:gridCol w:w="1413"/>
        <w:gridCol w:w="1559"/>
        <w:gridCol w:w="5523"/>
      </w:tblGrid>
      <w:tr w:rsidR="00113600" w:rsidRPr="00CB0DE0" w14:paraId="354C61F3" w14:textId="77777777" w:rsidTr="00B73E4C">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05CF26BD" w14:textId="77777777" w:rsidR="00113600" w:rsidRPr="00CB0DE0" w:rsidRDefault="00113600" w:rsidP="00B73E4C">
            <w:pPr>
              <w:jc w:val="left"/>
            </w:pPr>
            <w:r>
              <w:t>From Data Model</w:t>
            </w:r>
          </w:p>
        </w:tc>
        <w:tc>
          <w:tcPr>
            <w:tcW w:w="1559" w:type="dxa"/>
            <w:vAlign w:val="center"/>
          </w:tcPr>
          <w:p w14:paraId="770DDC00" w14:textId="77777777" w:rsidR="00113600" w:rsidRPr="00CB0DE0" w:rsidRDefault="00113600" w:rsidP="00B73E4C">
            <w:pPr>
              <w:jc w:val="left"/>
            </w:pPr>
            <w:r>
              <w:t>Core / Extended</w:t>
            </w:r>
          </w:p>
        </w:tc>
        <w:tc>
          <w:tcPr>
            <w:tcW w:w="5523" w:type="dxa"/>
            <w:vAlign w:val="center"/>
          </w:tcPr>
          <w:p w14:paraId="69BDE6CE" w14:textId="77777777" w:rsidR="00113600" w:rsidRPr="00CB0DE0" w:rsidRDefault="00113600" w:rsidP="00B73E4C">
            <w:pPr>
              <w:jc w:val="left"/>
            </w:pPr>
            <w:r>
              <w:t>Reasoning Core / Extended</w:t>
            </w:r>
          </w:p>
        </w:tc>
      </w:tr>
      <w:tr w:rsidR="00113600" w:rsidRPr="00CB0DE0" w14:paraId="24DBD741" w14:textId="77777777" w:rsidTr="00E74BBA">
        <w:tc>
          <w:tcPr>
            <w:tcW w:w="1413" w:type="dxa"/>
          </w:tcPr>
          <w:p w14:paraId="4E567D72" w14:textId="77777777" w:rsidR="00113600" w:rsidRPr="00CB0DE0" w:rsidRDefault="00113600" w:rsidP="00E74BBA">
            <w:r>
              <w:t>CPSV-AP</w:t>
            </w:r>
          </w:p>
        </w:tc>
        <w:tc>
          <w:tcPr>
            <w:tcW w:w="1559" w:type="dxa"/>
          </w:tcPr>
          <w:p w14:paraId="671753E8" w14:textId="77777777" w:rsidR="00113600" w:rsidRPr="00CB0DE0" w:rsidRDefault="00113600" w:rsidP="00E74BBA">
            <w:r>
              <w:t>Extended</w:t>
            </w:r>
          </w:p>
        </w:tc>
        <w:tc>
          <w:tcPr>
            <w:tcW w:w="5523" w:type="dxa"/>
          </w:tcPr>
          <w:p w14:paraId="04FACECA" w14:textId="38C436CC" w:rsidR="00113600" w:rsidRPr="00CB0DE0" w:rsidRDefault="00902CE6" w:rsidP="00E74BBA">
            <w:r>
              <w:t>For each requirement defined, one or more evidence must be provided to the relevant authority.</w:t>
            </w:r>
          </w:p>
        </w:tc>
      </w:tr>
    </w:tbl>
    <w:p w14:paraId="67DC75DD" w14:textId="77777777" w:rsidR="00113600" w:rsidRPr="00113600" w:rsidRDefault="00113600" w:rsidP="00113600">
      <w:pPr>
        <w:rPr>
          <w:lang w:eastAsia="en-GB"/>
        </w:rPr>
      </w:pPr>
    </w:p>
    <w:p w14:paraId="11DE0E85" w14:textId="77777777" w:rsidR="00860245" w:rsidRPr="00CB0DE0" w:rsidRDefault="00860245" w:rsidP="001A6325">
      <w:pPr>
        <w:pStyle w:val="Body"/>
      </w:pPr>
      <w:r w:rsidRPr="00CB0DE0">
        <w:t xml:space="preserve">The Evidence class is defined in the Core Criterion and Core Evidence vocabulary (CCCEV) as any resource that can document or support a criterion response. It contains information that proves that a criterion requirement exists or is true, </w:t>
      </w:r>
      <w:proofErr w:type="gramStart"/>
      <w:r w:rsidRPr="00CB0DE0">
        <w:t>in particular evidences</w:t>
      </w:r>
      <w:proofErr w:type="gramEnd"/>
      <w:r w:rsidRPr="00CB0DE0">
        <w:t xml:space="preserve"> are used to prove that a specific criterion is met.</w:t>
      </w:r>
    </w:p>
    <w:p w14:paraId="0EDFAF8E" w14:textId="77777777" w:rsidR="00860245" w:rsidRPr="00CB0DE0" w:rsidRDefault="00860245" w:rsidP="001A6325">
      <w:pPr>
        <w:pStyle w:val="Body"/>
      </w:pPr>
    </w:p>
    <w:p w14:paraId="365E86A5" w14:textId="77777777" w:rsidR="00860245" w:rsidRPr="00CB0DE0" w:rsidRDefault="00860245" w:rsidP="001A6325">
      <w:pPr>
        <w:pStyle w:val="Body"/>
      </w:pPr>
      <w:r w:rsidRPr="00CB0DE0">
        <w:t>Although the wording of the definition is different, the semantics are an exact match for CPSV's Input class which it replaces.</w:t>
      </w:r>
    </w:p>
    <w:p w14:paraId="63603A49" w14:textId="77777777" w:rsidR="00860245" w:rsidRPr="00CB0DE0" w:rsidRDefault="00860245" w:rsidP="001A6325">
      <w:pPr>
        <w:pStyle w:val="Body"/>
      </w:pPr>
    </w:p>
    <w:p w14:paraId="7DA8F442" w14:textId="77777777" w:rsidR="00860245" w:rsidRPr="00CB0DE0" w:rsidRDefault="00860245" w:rsidP="001A6325">
      <w:pPr>
        <w:pStyle w:val="Body"/>
      </w:pPr>
      <w:r w:rsidRPr="00CB0DE0">
        <w:t>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be delivered.</w:t>
      </w:r>
    </w:p>
    <w:p w14:paraId="61A61978" w14:textId="247E5424" w:rsidR="00D05CC7" w:rsidRPr="00CB0DE0" w:rsidRDefault="00D05CC7" w:rsidP="001A6325">
      <w:pPr>
        <w:pStyle w:val="Body"/>
      </w:pPr>
    </w:p>
    <w:tbl>
      <w:tblPr>
        <w:tblStyle w:val="TableGrid"/>
        <w:tblW w:w="5000" w:type="pct"/>
        <w:tblLook w:val="04A0" w:firstRow="1" w:lastRow="0" w:firstColumn="1" w:lastColumn="0" w:noHBand="0" w:noVBand="1"/>
      </w:tblPr>
      <w:tblGrid>
        <w:gridCol w:w="3558"/>
        <w:gridCol w:w="4937"/>
      </w:tblGrid>
      <w:tr w:rsidR="003A13C5" w:rsidRPr="00CB0DE0" w14:paraId="4EAF5578" w14:textId="77777777" w:rsidTr="006D1E81">
        <w:trPr>
          <w:cnfStyle w:val="100000000000" w:firstRow="1" w:lastRow="0" w:firstColumn="0" w:lastColumn="0" w:oddVBand="0" w:evenVBand="0" w:oddHBand="0" w:evenHBand="0" w:firstRowFirstColumn="0" w:firstRowLastColumn="0" w:lastRowFirstColumn="0" w:lastRowLastColumn="0"/>
        </w:trPr>
        <w:tc>
          <w:tcPr>
            <w:tcW w:w="2094" w:type="pct"/>
          </w:tcPr>
          <w:p w14:paraId="204391F8" w14:textId="77777777" w:rsidR="003A13C5" w:rsidRPr="00CB0DE0" w:rsidRDefault="003A13C5" w:rsidP="002420C5">
            <w:r w:rsidRPr="00CB0DE0">
              <w:t>Class name</w:t>
            </w:r>
          </w:p>
        </w:tc>
        <w:tc>
          <w:tcPr>
            <w:tcW w:w="2906" w:type="pct"/>
          </w:tcPr>
          <w:p w14:paraId="4C720ED1" w14:textId="77777777" w:rsidR="003A13C5" w:rsidRPr="00CB0DE0" w:rsidRDefault="003A13C5" w:rsidP="002420C5">
            <w:r w:rsidRPr="00CB0DE0">
              <w:t>URI</w:t>
            </w:r>
          </w:p>
        </w:tc>
      </w:tr>
      <w:tr w:rsidR="003A13C5" w:rsidRPr="00CB0DE0" w14:paraId="6F8EEB57" w14:textId="77777777" w:rsidTr="006D1E81">
        <w:tc>
          <w:tcPr>
            <w:tcW w:w="2094" w:type="pct"/>
          </w:tcPr>
          <w:p w14:paraId="1B75C041" w14:textId="77777777" w:rsidR="003A13C5" w:rsidRPr="00CB0DE0" w:rsidRDefault="003A13C5" w:rsidP="002420C5">
            <w:r w:rsidRPr="00CB0DE0">
              <w:t>Evidence</w:t>
            </w:r>
          </w:p>
        </w:tc>
        <w:tc>
          <w:tcPr>
            <w:tcW w:w="2906" w:type="pct"/>
          </w:tcPr>
          <w:p w14:paraId="0661C353" w14:textId="77777777" w:rsidR="003A13C5" w:rsidRPr="00CB0DE0" w:rsidRDefault="003A13C5" w:rsidP="002420C5">
            <w:proofErr w:type="spellStart"/>
            <w:proofErr w:type="gramStart"/>
            <w:r w:rsidRPr="00CB0DE0">
              <w:t>cv:Evidence</w:t>
            </w:r>
            <w:proofErr w:type="spellEnd"/>
            <w:proofErr w:type="gramEnd"/>
          </w:p>
        </w:tc>
      </w:tr>
    </w:tbl>
    <w:p w14:paraId="206D7EF1" w14:textId="77777777" w:rsidR="002204ED" w:rsidRDefault="002204ED" w:rsidP="002204ED">
      <w:pPr>
        <w:pStyle w:val="Heading3"/>
        <w:rPr>
          <w:lang w:eastAsia="en-GB"/>
        </w:rPr>
      </w:pPr>
      <w:bookmarkStart w:id="113" w:name="_Ref405388610"/>
      <w:bookmarkStart w:id="114" w:name="_Toc52901476"/>
      <w:r>
        <w:rPr>
          <w:lang w:eastAsia="en-GB"/>
        </w:rPr>
        <w:t>Name</w:t>
      </w:r>
      <w:bookmarkEnd w:id="114"/>
    </w:p>
    <w:p w14:paraId="23AB9A53" w14:textId="5EFEC92F" w:rsidR="002204ED" w:rsidRPr="00CB0DE0" w:rsidRDefault="002204ED" w:rsidP="001A6325">
      <w:pPr>
        <w:pStyle w:val="Body"/>
      </w:pPr>
      <w:r w:rsidRPr="00CB0DE0">
        <w:t xml:space="preserve">This property represents the </w:t>
      </w:r>
      <w:r>
        <w:t>n</w:t>
      </w:r>
      <w:r w:rsidRPr="00CB0DE0">
        <w:t xml:space="preserve">ame of the </w:t>
      </w:r>
      <w:r>
        <w:t>piece of Evidence</w:t>
      </w:r>
      <w:r w:rsidRPr="00CB0DE0">
        <w:t>.</w:t>
      </w:r>
    </w:p>
    <w:p w14:paraId="094C3387" w14:textId="77777777" w:rsidR="002204ED" w:rsidRPr="00CB0DE0" w:rsidRDefault="002204ED" w:rsidP="001A6325">
      <w:pPr>
        <w:pStyle w:val="Body"/>
      </w:pPr>
    </w:p>
    <w:tbl>
      <w:tblPr>
        <w:tblStyle w:val="TableGrid"/>
        <w:tblW w:w="0" w:type="auto"/>
        <w:tblLook w:val="04A0" w:firstRow="1" w:lastRow="0" w:firstColumn="1" w:lastColumn="0" w:noHBand="0" w:noVBand="1"/>
      </w:tblPr>
      <w:tblGrid>
        <w:gridCol w:w="2135"/>
        <w:gridCol w:w="2607"/>
        <w:gridCol w:w="2223"/>
        <w:gridCol w:w="1530"/>
      </w:tblGrid>
      <w:tr w:rsidR="002204ED" w:rsidRPr="00CB0DE0" w14:paraId="44815EAC" w14:textId="77777777" w:rsidTr="001F5678">
        <w:trPr>
          <w:cnfStyle w:val="100000000000" w:firstRow="1" w:lastRow="0" w:firstColumn="0" w:lastColumn="0" w:oddVBand="0" w:evenVBand="0" w:oddHBand="0" w:evenHBand="0" w:firstRowFirstColumn="0" w:firstRowLastColumn="0" w:lastRowFirstColumn="0" w:lastRowLastColumn="0"/>
        </w:trPr>
        <w:tc>
          <w:tcPr>
            <w:tcW w:w="2371" w:type="dxa"/>
          </w:tcPr>
          <w:p w14:paraId="4B617F8F" w14:textId="77777777" w:rsidR="002204ED" w:rsidRPr="00CB0DE0" w:rsidRDefault="002204ED" w:rsidP="001F5678">
            <w:r w:rsidRPr="00CB0DE0">
              <w:t>Property</w:t>
            </w:r>
          </w:p>
        </w:tc>
        <w:tc>
          <w:tcPr>
            <w:tcW w:w="3011" w:type="dxa"/>
          </w:tcPr>
          <w:p w14:paraId="76676FA8" w14:textId="77777777" w:rsidR="002204ED" w:rsidRPr="00CB0DE0" w:rsidRDefault="002204ED" w:rsidP="001F5678">
            <w:r w:rsidRPr="00CB0DE0">
              <w:t>URI</w:t>
            </w:r>
          </w:p>
        </w:tc>
        <w:tc>
          <w:tcPr>
            <w:tcW w:w="2551" w:type="dxa"/>
          </w:tcPr>
          <w:p w14:paraId="793370A5" w14:textId="77777777" w:rsidR="002204ED" w:rsidRPr="00CB0DE0" w:rsidRDefault="002204ED" w:rsidP="001F5678">
            <w:r w:rsidRPr="00CB0DE0">
              <w:t>Range</w:t>
            </w:r>
          </w:p>
        </w:tc>
        <w:tc>
          <w:tcPr>
            <w:tcW w:w="1554" w:type="dxa"/>
          </w:tcPr>
          <w:p w14:paraId="45756A72" w14:textId="77777777" w:rsidR="002204ED" w:rsidRPr="00CB0DE0" w:rsidRDefault="002204ED" w:rsidP="001F5678">
            <w:r w:rsidRPr="00CB0DE0">
              <w:t>Cardinality</w:t>
            </w:r>
          </w:p>
        </w:tc>
      </w:tr>
      <w:tr w:rsidR="002204ED" w:rsidRPr="00CB0DE0" w14:paraId="307AB976" w14:textId="77777777" w:rsidTr="001F5678">
        <w:tc>
          <w:tcPr>
            <w:tcW w:w="2371" w:type="dxa"/>
          </w:tcPr>
          <w:p w14:paraId="3219BC5C" w14:textId="77777777" w:rsidR="002204ED" w:rsidRPr="00CB0DE0" w:rsidRDefault="002204ED" w:rsidP="001F5678">
            <w:r>
              <w:t>n</w:t>
            </w:r>
            <w:r w:rsidRPr="00CB0DE0">
              <w:t>ame</w:t>
            </w:r>
          </w:p>
        </w:tc>
        <w:tc>
          <w:tcPr>
            <w:tcW w:w="3011" w:type="dxa"/>
          </w:tcPr>
          <w:p w14:paraId="205BE107" w14:textId="77777777" w:rsidR="002204ED" w:rsidRPr="00CB0DE0" w:rsidRDefault="002204ED" w:rsidP="001F5678">
            <w:proofErr w:type="spellStart"/>
            <w:proofErr w:type="gramStart"/>
            <w:r w:rsidRPr="00CB0DE0">
              <w:t>dct:title</w:t>
            </w:r>
            <w:proofErr w:type="spellEnd"/>
            <w:proofErr w:type="gramEnd"/>
          </w:p>
        </w:tc>
        <w:tc>
          <w:tcPr>
            <w:tcW w:w="2551" w:type="dxa"/>
          </w:tcPr>
          <w:p w14:paraId="7FD48794" w14:textId="77777777" w:rsidR="002204ED" w:rsidRPr="00CB0DE0" w:rsidRDefault="002204ED" w:rsidP="001F5678">
            <w:r w:rsidRPr="00CB0DE0">
              <w:t>Text</w:t>
            </w:r>
          </w:p>
        </w:tc>
        <w:tc>
          <w:tcPr>
            <w:tcW w:w="1554" w:type="dxa"/>
          </w:tcPr>
          <w:p w14:paraId="17624842" w14:textId="77777777" w:rsidR="002204ED" w:rsidRPr="00CB0DE0" w:rsidRDefault="002204ED" w:rsidP="001F5678">
            <w:r w:rsidRPr="00CB0DE0">
              <w:t>1..1</w:t>
            </w:r>
          </w:p>
        </w:tc>
      </w:tr>
    </w:tbl>
    <w:p w14:paraId="4E0E94C1" w14:textId="77777777" w:rsidR="002204ED" w:rsidRDefault="002204ED" w:rsidP="002204ED">
      <w:pPr>
        <w:rPr>
          <w:lang w:eastAsia="en-GB"/>
        </w:rPr>
      </w:pPr>
    </w:p>
    <w:p w14:paraId="25AB4F87" w14:textId="3C742079" w:rsidR="004505DD" w:rsidRDefault="004505DD" w:rsidP="004505DD">
      <w:pPr>
        <w:pStyle w:val="Heading3"/>
        <w:rPr>
          <w:lang w:eastAsia="en-GB"/>
        </w:rPr>
      </w:pPr>
      <w:bookmarkStart w:id="115" w:name="_Toc52901477"/>
      <w:r>
        <w:rPr>
          <w:lang w:eastAsia="en-GB"/>
        </w:rPr>
        <w:t>Description</w:t>
      </w:r>
      <w:bookmarkEnd w:id="115"/>
    </w:p>
    <w:p w14:paraId="3816AAD0" w14:textId="58BB5BBD" w:rsidR="004505DD" w:rsidRDefault="004505DD" w:rsidP="004505DD">
      <w:pPr>
        <w:rPr>
          <w:lang w:eastAsia="en-GB"/>
        </w:rPr>
      </w:pPr>
      <w:r w:rsidRPr="00CB0DE0">
        <w:t>This property represents</w:t>
      </w:r>
      <w:r w:rsidRPr="00F11176">
        <w:rPr>
          <w:lang w:eastAsia="en-GB"/>
        </w:rPr>
        <w:t xml:space="preserve"> </w:t>
      </w:r>
      <w:r>
        <w:rPr>
          <w:lang w:eastAsia="en-GB"/>
        </w:rPr>
        <w:t>the d</w:t>
      </w:r>
      <w:r w:rsidRPr="00F11176">
        <w:rPr>
          <w:lang w:eastAsia="en-GB"/>
        </w:rPr>
        <w:t xml:space="preserve">escription of </w:t>
      </w:r>
      <w:r>
        <w:rPr>
          <w:lang w:eastAsia="en-GB"/>
        </w:rPr>
        <w:t>a piece of Evidence.</w:t>
      </w:r>
    </w:p>
    <w:p w14:paraId="58A3ACF3" w14:textId="77777777" w:rsidR="004505DD" w:rsidRPr="00CB0DE0" w:rsidRDefault="004505DD" w:rsidP="001A6325">
      <w:pPr>
        <w:pStyle w:val="Body"/>
      </w:pPr>
    </w:p>
    <w:tbl>
      <w:tblPr>
        <w:tblStyle w:val="TableGrid"/>
        <w:tblW w:w="0" w:type="auto"/>
        <w:tblLook w:val="04A0" w:firstRow="1" w:lastRow="0" w:firstColumn="1" w:lastColumn="0" w:noHBand="0" w:noVBand="1"/>
      </w:tblPr>
      <w:tblGrid>
        <w:gridCol w:w="2115"/>
        <w:gridCol w:w="2697"/>
        <w:gridCol w:w="2157"/>
        <w:gridCol w:w="1526"/>
      </w:tblGrid>
      <w:tr w:rsidR="004505DD" w:rsidRPr="00CB0DE0" w14:paraId="0D6AF164" w14:textId="77777777" w:rsidTr="001F5678">
        <w:trPr>
          <w:cnfStyle w:val="100000000000" w:firstRow="1" w:lastRow="0" w:firstColumn="0" w:lastColumn="0" w:oddVBand="0" w:evenVBand="0" w:oddHBand="0" w:evenHBand="0" w:firstRowFirstColumn="0" w:firstRowLastColumn="0" w:lastRowFirstColumn="0" w:lastRowLastColumn="0"/>
        </w:trPr>
        <w:tc>
          <w:tcPr>
            <w:tcW w:w="2371" w:type="dxa"/>
          </w:tcPr>
          <w:p w14:paraId="1A2ED9BF" w14:textId="77777777" w:rsidR="004505DD" w:rsidRPr="00CB0DE0" w:rsidRDefault="004505DD" w:rsidP="001F5678">
            <w:r w:rsidRPr="00CB0DE0">
              <w:t>Property</w:t>
            </w:r>
          </w:p>
        </w:tc>
        <w:tc>
          <w:tcPr>
            <w:tcW w:w="3011" w:type="dxa"/>
          </w:tcPr>
          <w:p w14:paraId="12642458" w14:textId="77777777" w:rsidR="004505DD" w:rsidRPr="00CB0DE0" w:rsidRDefault="004505DD" w:rsidP="001F5678">
            <w:r w:rsidRPr="00CB0DE0">
              <w:t>URI</w:t>
            </w:r>
          </w:p>
        </w:tc>
        <w:tc>
          <w:tcPr>
            <w:tcW w:w="2551" w:type="dxa"/>
          </w:tcPr>
          <w:p w14:paraId="26D3010A" w14:textId="77777777" w:rsidR="004505DD" w:rsidRPr="00CB0DE0" w:rsidRDefault="004505DD" w:rsidP="001F5678">
            <w:r w:rsidRPr="00CB0DE0">
              <w:t>Range</w:t>
            </w:r>
          </w:p>
        </w:tc>
        <w:tc>
          <w:tcPr>
            <w:tcW w:w="1554" w:type="dxa"/>
          </w:tcPr>
          <w:p w14:paraId="07DB9189" w14:textId="77777777" w:rsidR="004505DD" w:rsidRPr="00CB0DE0" w:rsidRDefault="004505DD" w:rsidP="001F5678">
            <w:r w:rsidRPr="00CB0DE0">
              <w:t>Cardinality</w:t>
            </w:r>
          </w:p>
        </w:tc>
      </w:tr>
      <w:tr w:rsidR="004505DD" w:rsidRPr="00CB0DE0" w14:paraId="26711DEB" w14:textId="77777777" w:rsidTr="001F5678">
        <w:tc>
          <w:tcPr>
            <w:tcW w:w="2371" w:type="dxa"/>
          </w:tcPr>
          <w:p w14:paraId="5ABB3AC8" w14:textId="77777777" w:rsidR="004505DD" w:rsidRPr="00CB0DE0" w:rsidRDefault="004505DD" w:rsidP="001F5678">
            <w:r>
              <w:t>description</w:t>
            </w:r>
          </w:p>
        </w:tc>
        <w:tc>
          <w:tcPr>
            <w:tcW w:w="3011" w:type="dxa"/>
          </w:tcPr>
          <w:p w14:paraId="5BCAE000" w14:textId="77777777" w:rsidR="004505DD" w:rsidRPr="00CB0DE0" w:rsidRDefault="004505DD" w:rsidP="001F5678">
            <w:proofErr w:type="spellStart"/>
            <w:proofErr w:type="gramStart"/>
            <w:r w:rsidRPr="00CB0DE0">
              <w:t>dct:</w:t>
            </w:r>
            <w:r>
              <w:t>description</w:t>
            </w:r>
            <w:proofErr w:type="spellEnd"/>
            <w:proofErr w:type="gramEnd"/>
          </w:p>
        </w:tc>
        <w:tc>
          <w:tcPr>
            <w:tcW w:w="2551" w:type="dxa"/>
          </w:tcPr>
          <w:p w14:paraId="11003592" w14:textId="77777777" w:rsidR="004505DD" w:rsidRPr="00CB0DE0" w:rsidRDefault="004505DD" w:rsidP="001F5678">
            <w:r w:rsidRPr="00CB0DE0">
              <w:t>Text</w:t>
            </w:r>
          </w:p>
        </w:tc>
        <w:tc>
          <w:tcPr>
            <w:tcW w:w="1554" w:type="dxa"/>
          </w:tcPr>
          <w:p w14:paraId="5013E626" w14:textId="77777777" w:rsidR="004505DD" w:rsidRPr="00CB0DE0" w:rsidRDefault="004505DD" w:rsidP="001F5678">
            <w:r w:rsidRPr="00CB0DE0">
              <w:t>1..1</w:t>
            </w:r>
          </w:p>
        </w:tc>
      </w:tr>
    </w:tbl>
    <w:p w14:paraId="2239FCFE" w14:textId="77777777" w:rsidR="004505DD" w:rsidRDefault="004505DD" w:rsidP="004505DD">
      <w:pPr>
        <w:rPr>
          <w:lang w:eastAsia="en-GB"/>
        </w:rPr>
      </w:pPr>
    </w:p>
    <w:p w14:paraId="7F500640" w14:textId="1B4E3452" w:rsidR="00860245" w:rsidRPr="00CB0DE0" w:rsidRDefault="00860245" w:rsidP="00B32E2D">
      <w:pPr>
        <w:pStyle w:val="Heading3"/>
        <w:rPr>
          <w:lang w:eastAsia="en-GB"/>
        </w:rPr>
      </w:pPr>
      <w:bookmarkStart w:id="116" w:name="_Toc52901478"/>
      <w:r w:rsidRPr="00CB0DE0">
        <w:rPr>
          <w:lang w:eastAsia="en-GB"/>
        </w:rPr>
        <w:t>Type</w:t>
      </w:r>
      <w:bookmarkEnd w:id="113"/>
      <w:bookmarkEnd w:id="116"/>
    </w:p>
    <w:p w14:paraId="3C0CAF33" w14:textId="5A76F1E5" w:rsidR="00860245" w:rsidRPr="00CB0DE0" w:rsidRDefault="00860245" w:rsidP="002420C5">
      <w:r w:rsidRPr="00CB0DE0">
        <w:t xml:space="preserve">This property represents the type of Evidence </w:t>
      </w:r>
      <w:r w:rsidR="00902CE6">
        <w:t>which could be</w:t>
      </w:r>
      <w:r w:rsidRPr="00CB0DE0">
        <w:t xml:space="preserve"> described in a controlled vocabulary. </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proofErr w:type="spellStart"/>
            <w:proofErr w:type="gramStart"/>
            <w:r w:rsidRPr="00CB0DE0">
              <w:t>dct:type</w:t>
            </w:r>
            <w:proofErr w:type="spellEnd"/>
            <w:proofErr w:type="gramEnd"/>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0DA600EC" w14:textId="61D7D0FC" w:rsidR="00860245" w:rsidRDefault="00860245" w:rsidP="002420C5">
      <w:pPr>
        <w:pStyle w:val="Heading2"/>
        <w:rPr>
          <w:lang w:val="en-GB"/>
        </w:rPr>
      </w:pPr>
      <w:bookmarkStart w:id="117" w:name="_Ref404783245"/>
      <w:bookmarkStart w:id="118" w:name="_Toc52901479"/>
      <w:r w:rsidRPr="00CB0DE0">
        <w:rPr>
          <w:lang w:val="en-GB"/>
        </w:rPr>
        <w:lastRenderedPageBreak/>
        <w:t>The Output Class</w:t>
      </w:r>
      <w:bookmarkEnd w:id="117"/>
      <w:bookmarkEnd w:id="118"/>
    </w:p>
    <w:tbl>
      <w:tblPr>
        <w:tblStyle w:val="TableGrid"/>
        <w:tblW w:w="0" w:type="auto"/>
        <w:tblLook w:val="04A0" w:firstRow="1" w:lastRow="0" w:firstColumn="1" w:lastColumn="0" w:noHBand="0" w:noVBand="1"/>
      </w:tblPr>
      <w:tblGrid>
        <w:gridCol w:w="1413"/>
        <w:gridCol w:w="1559"/>
        <w:gridCol w:w="5523"/>
      </w:tblGrid>
      <w:tr w:rsidR="00113600" w:rsidRPr="00CB0DE0" w14:paraId="0476149B" w14:textId="77777777" w:rsidTr="00B73E4C">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270843F4" w14:textId="77777777" w:rsidR="00113600" w:rsidRPr="00CB0DE0" w:rsidRDefault="00113600" w:rsidP="00B73E4C">
            <w:pPr>
              <w:jc w:val="left"/>
            </w:pPr>
            <w:r>
              <w:t>From Data Model</w:t>
            </w:r>
          </w:p>
        </w:tc>
        <w:tc>
          <w:tcPr>
            <w:tcW w:w="1559" w:type="dxa"/>
            <w:vAlign w:val="center"/>
          </w:tcPr>
          <w:p w14:paraId="0323B9D7" w14:textId="77777777" w:rsidR="00113600" w:rsidRPr="00CB0DE0" w:rsidRDefault="00113600" w:rsidP="00B73E4C">
            <w:pPr>
              <w:jc w:val="left"/>
            </w:pPr>
            <w:r>
              <w:t>Core / Extended</w:t>
            </w:r>
          </w:p>
        </w:tc>
        <w:tc>
          <w:tcPr>
            <w:tcW w:w="5523" w:type="dxa"/>
            <w:vAlign w:val="center"/>
          </w:tcPr>
          <w:p w14:paraId="0C9D2A8D" w14:textId="77777777" w:rsidR="00113600" w:rsidRPr="00CB0DE0" w:rsidRDefault="00113600" w:rsidP="00B73E4C">
            <w:pPr>
              <w:jc w:val="left"/>
            </w:pPr>
            <w:r>
              <w:t>Reasoning Core / Extended</w:t>
            </w:r>
          </w:p>
        </w:tc>
      </w:tr>
      <w:tr w:rsidR="00113600" w:rsidRPr="00CB0DE0" w14:paraId="2A424DB6" w14:textId="77777777" w:rsidTr="00E74BBA">
        <w:tc>
          <w:tcPr>
            <w:tcW w:w="1413" w:type="dxa"/>
          </w:tcPr>
          <w:p w14:paraId="41013D50" w14:textId="77777777" w:rsidR="00113600" w:rsidRPr="00CB0DE0" w:rsidRDefault="00113600" w:rsidP="00E74BBA">
            <w:r>
              <w:t>CPSV-AP</w:t>
            </w:r>
          </w:p>
        </w:tc>
        <w:tc>
          <w:tcPr>
            <w:tcW w:w="1559" w:type="dxa"/>
          </w:tcPr>
          <w:p w14:paraId="679A0DCA" w14:textId="77777777" w:rsidR="00113600" w:rsidRPr="00CB0DE0" w:rsidRDefault="00113600" w:rsidP="00E74BBA">
            <w:r>
              <w:t>Extended</w:t>
            </w:r>
          </w:p>
        </w:tc>
        <w:tc>
          <w:tcPr>
            <w:tcW w:w="5523" w:type="dxa"/>
          </w:tcPr>
          <w:p w14:paraId="1C0FEEA1" w14:textId="70EC558F" w:rsidR="00113600" w:rsidRPr="00CB0DE0" w:rsidRDefault="00113600" w:rsidP="00E74BBA">
            <w:r>
              <w:t xml:space="preserve">Not a priority </w:t>
            </w:r>
            <w:proofErr w:type="gramStart"/>
            <w:r>
              <w:t>at this time</w:t>
            </w:r>
            <w:proofErr w:type="gramEnd"/>
            <w:r>
              <w:t>.</w:t>
            </w:r>
          </w:p>
        </w:tc>
      </w:tr>
    </w:tbl>
    <w:p w14:paraId="2F794B5C" w14:textId="77777777" w:rsidR="00113600" w:rsidRPr="00113600" w:rsidRDefault="00113600" w:rsidP="00113600">
      <w:pPr>
        <w:rPr>
          <w:lang w:eastAsia="en-GB"/>
        </w:rPr>
      </w:pPr>
    </w:p>
    <w:p w14:paraId="347E2884" w14:textId="4D2B7032" w:rsidR="00860245" w:rsidRPr="00CB0DE0" w:rsidRDefault="00860245" w:rsidP="001A6325">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27B50E2" w14:textId="67033EBF" w:rsidR="00D05CC7" w:rsidRPr="00CB0DE0" w:rsidRDefault="00D05CC7" w:rsidP="001A6325">
      <w:pPr>
        <w:pStyle w:val="Body"/>
      </w:pPr>
    </w:p>
    <w:tbl>
      <w:tblPr>
        <w:tblStyle w:val="TableGrid"/>
        <w:tblW w:w="5000" w:type="pct"/>
        <w:tblLook w:val="04A0" w:firstRow="1" w:lastRow="0" w:firstColumn="1" w:lastColumn="0" w:noHBand="0" w:noVBand="1"/>
      </w:tblPr>
      <w:tblGrid>
        <w:gridCol w:w="3544"/>
        <w:gridCol w:w="4951"/>
      </w:tblGrid>
      <w:tr w:rsidR="003A13C5" w:rsidRPr="00CB0DE0" w14:paraId="6B30754B" w14:textId="77777777" w:rsidTr="006D1E81">
        <w:trPr>
          <w:cnfStyle w:val="100000000000" w:firstRow="1" w:lastRow="0" w:firstColumn="0" w:lastColumn="0" w:oddVBand="0" w:evenVBand="0" w:oddHBand="0" w:evenHBand="0" w:firstRowFirstColumn="0" w:firstRowLastColumn="0" w:lastRowFirstColumn="0" w:lastRowLastColumn="0"/>
        </w:trPr>
        <w:tc>
          <w:tcPr>
            <w:tcW w:w="2086" w:type="pct"/>
          </w:tcPr>
          <w:p w14:paraId="5D396E54" w14:textId="77777777" w:rsidR="003A13C5" w:rsidRPr="00CB0DE0" w:rsidRDefault="003A13C5" w:rsidP="002420C5">
            <w:r w:rsidRPr="00CB0DE0">
              <w:t>Class name</w:t>
            </w:r>
          </w:p>
        </w:tc>
        <w:tc>
          <w:tcPr>
            <w:tcW w:w="2914" w:type="pct"/>
          </w:tcPr>
          <w:p w14:paraId="65B8520C" w14:textId="77777777" w:rsidR="003A13C5" w:rsidRPr="00CB0DE0" w:rsidRDefault="003A13C5" w:rsidP="002420C5">
            <w:r w:rsidRPr="00CB0DE0">
              <w:t>URI</w:t>
            </w:r>
          </w:p>
        </w:tc>
      </w:tr>
      <w:tr w:rsidR="003A13C5" w:rsidRPr="00CB0DE0" w14:paraId="44B0E103" w14:textId="77777777" w:rsidTr="006D1E81">
        <w:tc>
          <w:tcPr>
            <w:tcW w:w="2086" w:type="pct"/>
          </w:tcPr>
          <w:p w14:paraId="17098C73" w14:textId="77777777" w:rsidR="003A13C5" w:rsidRPr="00CB0DE0" w:rsidRDefault="003A13C5" w:rsidP="002420C5">
            <w:r w:rsidRPr="00CB0DE0">
              <w:t>Output</w:t>
            </w:r>
          </w:p>
        </w:tc>
        <w:tc>
          <w:tcPr>
            <w:tcW w:w="2914" w:type="pct"/>
          </w:tcPr>
          <w:p w14:paraId="000E6E7A" w14:textId="77777777" w:rsidR="003A13C5" w:rsidRPr="00CB0DE0" w:rsidRDefault="003A13C5" w:rsidP="002420C5">
            <w:proofErr w:type="spellStart"/>
            <w:proofErr w:type="gramStart"/>
            <w:r w:rsidRPr="00CB0DE0">
              <w:t>cv:Output</w:t>
            </w:r>
            <w:proofErr w:type="spellEnd"/>
            <w:proofErr w:type="gramEnd"/>
          </w:p>
        </w:tc>
      </w:tr>
    </w:tbl>
    <w:p w14:paraId="4FC93BE2" w14:textId="77777777" w:rsidR="00D05CC7" w:rsidRPr="00CB0DE0" w:rsidRDefault="00D05CC7" w:rsidP="001A6325">
      <w:pPr>
        <w:pStyle w:val="Body"/>
      </w:pPr>
    </w:p>
    <w:p w14:paraId="2E2276CE" w14:textId="7C28B8C0" w:rsidR="00860245" w:rsidRPr="00CB0DE0" w:rsidRDefault="00860245" w:rsidP="00245A62">
      <w:pPr>
        <w:pStyle w:val="Heading3"/>
        <w:rPr>
          <w:lang w:eastAsia="en-GB"/>
        </w:rPr>
      </w:pPr>
      <w:bookmarkStart w:id="119" w:name="_Ref405388621"/>
      <w:bookmarkStart w:id="120" w:name="_Toc52901480"/>
      <w:r w:rsidRPr="00CB0DE0">
        <w:rPr>
          <w:lang w:eastAsia="en-GB"/>
        </w:rPr>
        <w:t>Type</w:t>
      </w:r>
      <w:bookmarkEnd w:id="119"/>
      <w:bookmarkEnd w:id="120"/>
    </w:p>
    <w:p w14:paraId="7B347D32" w14:textId="3A02B128" w:rsidR="00860245" w:rsidRPr="00CB0DE0" w:rsidRDefault="00860245" w:rsidP="002420C5">
      <w:r w:rsidRPr="00CB0DE0">
        <w:t xml:space="preserve">This property represents the type of Output as defined in a controlled vocabulary. </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proofErr w:type="spellStart"/>
            <w:proofErr w:type="gramStart"/>
            <w:r w:rsidRPr="00CB0DE0">
              <w:t>dct:type</w:t>
            </w:r>
            <w:proofErr w:type="spellEnd"/>
            <w:proofErr w:type="gramEnd"/>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proofErr w:type="gramStart"/>
            <w:r w:rsidRPr="00CB0DE0">
              <w:t>0..n</w:t>
            </w:r>
            <w:proofErr w:type="gramEnd"/>
          </w:p>
        </w:tc>
      </w:tr>
    </w:tbl>
    <w:p w14:paraId="27B3E87E" w14:textId="6592FED1" w:rsidR="00860245" w:rsidRDefault="00860245" w:rsidP="002420C5">
      <w:pPr>
        <w:pStyle w:val="Heading2"/>
        <w:rPr>
          <w:lang w:val="en-GB"/>
        </w:rPr>
      </w:pPr>
      <w:bookmarkStart w:id="121" w:name="_Ref451440109"/>
      <w:bookmarkStart w:id="122" w:name="_Toc52901481"/>
      <w:r w:rsidRPr="00CB0DE0">
        <w:rPr>
          <w:lang w:val="en-GB"/>
        </w:rPr>
        <w:t>The Cost Class</w:t>
      </w:r>
      <w:bookmarkEnd w:id="101"/>
      <w:bookmarkEnd w:id="121"/>
      <w:bookmarkEnd w:id="122"/>
    </w:p>
    <w:tbl>
      <w:tblPr>
        <w:tblStyle w:val="TableGrid"/>
        <w:tblW w:w="0" w:type="auto"/>
        <w:tblLook w:val="04A0" w:firstRow="1" w:lastRow="0" w:firstColumn="1" w:lastColumn="0" w:noHBand="0" w:noVBand="1"/>
      </w:tblPr>
      <w:tblGrid>
        <w:gridCol w:w="1413"/>
        <w:gridCol w:w="1559"/>
        <w:gridCol w:w="5523"/>
      </w:tblGrid>
      <w:tr w:rsidR="00113600" w:rsidRPr="00CB0DE0" w14:paraId="0A80B0FC" w14:textId="77777777" w:rsidTr="00B73E4C">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6E805784" w14:textId="77777777" w:rsidR="00113600" w:rsidRPr="00CB0DE0" w:rsidRDefault="00113600" w:rsidP="00B73E4C">
            <w:pPr>
              <w:jc w:val="left"/>
            </w:pPr>
            <w:r>
              <w:t>From Data Model</w:t>
            </w:r>
          </w:p>
        </w:tc>
        <w:tc>
          <w:tcPr>
            <w:tcW w:w="1559" w:type="dxa"/>
            <w:vAlign w:val="center"/>
          </w:tcPr>
          <w:p w14:paraId="4CAA493B" w14:textId="77777777" w:rsidR="00113600" w:rsidRPr="00CB0DE0" w:rsidRDefault="00113600" w:rsidP="00B73E4C">
            <w:pPr>
              <w:jc w:val="left"/>
            </w:pPr>
            <w:r>
              <w:t>Core / Extended</w:t>
            </w:r>
          </w:p>
        </w:tc>
        <w:tc>
          <w:tcPr>
            <w:tcW w:w="5523" w:type="dxa"/>
            <w:vAlign w:val="center"/>
          </w:tcPr>
          <w:p w14:paraId="3BC83406" w14:textId="77777777" w:rsidR="00113600" w:rsidRPr="00CB0DE0" w:rsidRDefault="00113600" w:rsidP="00B73E4C">
            <w:pPr>
              <w:jc w:val="left"/>
            </w:pPr>
            <w:r>
              <w:t>Reasoning Core / Extended</w:t>
            </w:r>
          </w:p>
        </w:tc>
      </w:tr>
      <w:tr w:rsidR="00113600" w:rsidRPr="00CB0DE0" w14:paraId="6B29C49D" w14:textId="77777777" w:rsidTr="00E74BBA">
        <w:tc>
          <w:tcPr>
            <w:tcW w:w="1413" w:type="dxa"/>
          </w:tcPr>
          <w:p w14:paraId="06126F1E" w14:textId="77777777" w:rsidR="00113600" w:rsidRPr="00CB0DE0" w:rsidRDefault="00113600" w:rsidP="00E74BBA">
            <w:r>
              <w:t>CPSV-AP</w:t>
            </w:r>
          </w:p>
        </w:tc>
        <w:tc>
          <w:tcPr>
            <w:tcW w:w="1559" w:type="dxa"/>
          </w:tcPr>
          <w:p w14:paraId="0C3D94E3" w14:textId="77777777" w:rsidR="00113600" w:rsidRPr="00CB0DE0" w:rsidRDefault="00113600" w:rsidP="00E74BBA">
            <w:r>
              <w:t>Extended</w:t>
            </w:r>
          </w:p>
        </w:tc>
        <w:tc>
          <w:tcPr>
            <w:tcW w:w="5523" w:type="dxa"/>
          </w:tcPr>
          <w:p w14:paraId="31858AC7" w14:textId="77777777" w:rsidR="00113600" w:rsidRPr="00CB0DE0" w:rsidRDefault="00113600" w:rsidP="00E74BBA">
            <w:r>
              <w:t xml:space="preserve">Not a priority </w:t>
            </w:r>
            <w:proofErr w:type="gramStart"/>
            <w:r>
              <w:t>at this time</w:t>
            </w:r>
            <w:proofErr w:type="gramEnd"/>
            <w:r>
              <w:t>.</w:t>
            </w:r>
          </w:p>
        </w:tc>
      </w:tr>
    </w:tbl>
    <w:p w14:paraId="534675CF" w14:textId="77777777" w:rsidR="00113600" w:rsidRPr="00113600" w:rsidRDefault="00113600" w:rsidP="00113600">
      <w:pPr>
        <w:rPr>
          <w:lang w:eastAsia="en-GB"/>
        </w:rPr>
      </w:pPr>
    </w:p>
    <w:p w14:paraId="7FBF8B8F" w14:textId="75CA58CB" w:rsidR="00B6068B" w:rsidRPr="00CB0DE0" w:rsidRDefault="00860245" w:rsidP="001A6325">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1A6325">
      <w:pPr>
        <w:pStyle w:val="Body"/>
      </w:pPr>
    </w:p>
    <w:tbl>
      <w:tblPr>
        <w:tblStyle w:val="TableGrid"/>
        <w:tblW w:w="5000" w:type="pct"/>
        <w:tblLook w:val="04A0" w:firstRow="1" w:lastRow="0" w:firstColumn="1" w:lastColumn="0" w:noHBand="0" w:noVBand="1"/>
      </w:tblPr>
      <w:tblGrid>
        <w:gridCol w:w="3563"/>
        <w:gridCol w:w="4932"/>
      </w:tblGrid>
      <w:tr w:rsidR="003A13C5" w:rsidRPr="00CB0DE0" w14:paraId="72B46568" w14:textId="77777777" w:rsidTr="006D1E81">
        <w:trPr>
          <w:cnfStyle w:val="100000000000" w:firstRow="1" w:lastRow="0" w:firstColumn="0" w:lastColumn="0" w:oddVBand="0" w:evenVBand="0" w:oddHBand="0" w:evenHBand="0" w:firstRowFirstColumn="0" w:firstRowLastColumn="0" w:lastRowFirstColumn="0" w:lastRowLastColumn="0"/>
        </w:trPr>
        <w:tc>
          <w:tcPr>
            <w:tcW w:w="2097" w:type="pct"/>
          </w:tcPr>
          <w:p w14:paraId="1A597718" w14:textId="77777777" w:rsidR="003A13C5" w:rsidRPr="00CB0DE0" w:rsidRDefault="003A13C5" w:rsidP="002420C5">
            <w:r w:rsidRPr="00CB0DE0">
              <w:t>Class name</w:t>
            </w:r>
          </w:p>
        </w:tc>
        <w:tc>
          <w:tcPr>
            <w:tcW w:w="2903" w:type="pct"/>
          </w:tcPr>
          <w:p w14:paraId="62305186" w14:textId="77777777" w:rsidR="003A13C5" w:rsidRPr="00CB0DE0" w:rsidRDefault="003A13C5" w:rsidP="002420C5">
            <w:r w:rsidRPr="00CB0DE0">
              <w:t>URI</w:t>
            </w:r>
          </w:p>
        </w:tc>
      </w:tr>
      <w:tr w:rsidR="003A13C5" w:rsidRPr="00CB0DE0" w14:paraId="5A5BFAE0" w14:textId="77777777" w:rsidTr="006D1E81">
        <w:tc>
          <w:tcPr>
            <w:tcW w:w="2097" w:type="pct"/>
          </w:tcPr>
          <w:p w14:paraId="7EA01772" w14:textId="77777777" w:rsidR="003A13C5" w:rsidRPr="00CB0DE0" w:rsidRDefault="003A13C5" w:rsidP="002420C5">
            <w:r w:rsidRPr="00CB0DE0">
              <w:t>Cost</w:t>
            </w:r>
          </w:p>
        </w:tc>
        <w:tc>
          <w:tcPr>
            <w:tcW w:w="2903" w:type="pct"/>
          </w:tcPr>
          <w:p w14:paraId="30D79AD7" w14:textId="77777777" w:rsidR="003A13C5" w:rsidRPr="00CB0DE0" w:rsidRDefault="003A13C5" w:rsidP="002420C5">
            <w:proofErr w:type="spellStart"/>
            <w:proofErr w:type="gramStart"/>
            <w:r w:rsidRPr="00CB0DE0">
              <w:t>cv:Cost</w:t>
            </w:r>
            <w:proofErr w:type="spellEnd"/>
            <w:proofErr w:type="gramEnd"/>
          </w:p>
        </w:tc>
      </w:tr>
    </w:tbl>
    <w:p w14:paraId="64B7B571" w14:textId="77777777" w:rsidR="004505DD" w:rsidRDefault="004505DD" w:rsidP="004505DD">
      <w:pPr>
        <w:pStyle w:val="Heading3"/>
        <w:rPr>
          <w:lang w:eastAsia="en-GB"/>
        </w:rPr>
      </w:pPr>
      <w:bookmarkStart w:id="123" w:name="_Toc52901482"/>
      <w:r>
        <w:rPr>
          <w:lang w:eastAsia="en-GB"/>
        </w:rPr>
        <w:t>Description</w:t>
      </w:r>
      <w:bookmarkEnd w:id="123"/>
    </w:p>
    <w:p w14:paraId="76B89114" w14:textId="3CE9A86D" w:rsidR="004505DD" w:rsidRDefault="004505DD" w:rsidP="004505DD">
      <w:pPr>
        <w:rPr>
          <w:lang w:eastAsia="en-GB"/>
        </w:rPr>
      </w:pPr>
      <w:r w:rsidRPr="00CB0DE0">
        <w:t>This property represents</w:t>
      </w:r>
      <w:r w:rsidRPr="00F11176">
        <w:rPr>
          <w:lang w:eastAsia="en-GB"/>
        </w:rPr>
        <w:t xml:space="preserve"> </w:t>
      </w:r>
      <w:r>
        <w:rPr>
          <w:lang w:eastAsia="en-GB"/>
        </w:rPr>
        <w:t>the d</w:t>
      </w:r>
      <w:r w:rsidRPr="00F11176">
        <w:rPr>
          <w:lang w:eastAsia="en-GB"/>
        </w:rPr>
        <w:t xml:space="preserve">escription of </w:t>
      </w:r>
      <w:r>
        <w:rPr>
          <w:lang w:eastAsia="en-GB"/>
        </w:rPr>
        <w:t>the Cost.</w:t>
      </w:r>
    </w:p>
    <w:p w14:paraId="21A2B516" w14:textId="77777777" w:rsidR="004505DD" w:rsidRPr="00CB0DE0" w:rsidRDefault="004505DD" w:rsidP="001A6325">
      <w:pPr>
        <w:pStyle w:val="Body"/>
      </w:pPr>
    </w:p>
    <w:tbl>
      <w:tblPr>
        <w:tblStyle w:val="TableGrid"/>
        <w:tblW w:w="0" w:type="auto"/>
        <w:tblLook w:val="04A0" w:firstRow="1" w:lastRow="0" w:firstColumn="1" w:lastColumn="0" w:noHBand="0" w:noVBand="1"/>
      </w:tblPr>
      <w:tblGrid>
        <w:gridCol w:w="2115"/>
        <w:gridCol w:w="2697"/>
        <w:gridCol w:w="2157"/>
        <w:gridCol w:w="1526"/>
      </w:tblGrid>
      <w:tr w:rsidR="004505DD" w:rsidRPr="00CB0DE0" w14:paraId="18EC50DC" w14:textId="77777777" w:rsidTr="001F5678">
        <w:trPr>
          <w:cnfStyle w:val="100000000000" w:firstRow="1" w:lastRow="0" w:firstColumn="0" w:lastColumn="0" w:oddVBand="0" w:evenVBand="0" w:oddHBand="0" w:evenHBand="0" w:firstRowFirstColumn="0" w:firstRowLastColumn="0" w:lastRowFirstColumn="0" w:lastRowLastColumn="0"/>
        </w:trPr>
        <w:tc>
          <w:tcPr>
            <w:tcW w:w="2371" w:type="dxa"/>
          </w:tcPr>
          <w:p w14:paraId="7A09DA8A" w14:textId="77777777" w:rsidR="004505DD" w:rsidRPr="00CB0DE0" w:rsidRDefault="004505DD" w:rsidP="001F5678">
            <w:r w:rsidRPr="00CB0DE0">
              <w:t>Property</w:t>
            </w:r>
          </w:p>
        </w:tc>
        <w:tc>
          <w:tcPr>
            <w:tcW w:w="3011" w:type="dxa"/>
          </w:tcPr>
          <w:p w14:paraId="6711E042" w14:textId="77777777" w:rsidR="004505DD" w:rsidRPr="00CB0DE0" w:rsidRDefault="004505DD" w:rsidP="001F5678">
            <w:r w:rsidRPr="00CB0DE0">
              <w:t>URI</w:t>
            </w:r>
          </w:p>
        </w:tc>
        <w:tc>
          <w:tcPr>
            <w:tcW w:w="2551" w:type="dxa"/>
          </w:tcPr>
          <w:p w14:paraId="33D53532" w14:textId="77777777" w:rsidR="004505DD" w:rsidRPr="00CB0DE0" w:rsidRDefault="004505DD" w:rsidP="001F5678">
            <w:r w:rsidRPr="00CB0DE0">
              <w:t>Range</w:t>
            </w:r>
          </w:p>
        </w:tc>
        <w:tc>
          <w:tcPr>
            <w:tcW w:w="1554" w:type="dxa"/>
          </w:tcPr>
          <w:p w14:paraId="15668440" w14:textId="77777777" w:rsidR="004505DD" w:rsidRPr="00CB0DE0" w:rsidRDefault="004505DD" w:rsidP="001F5678">
            <w:r w:rsidRPr="00CB0DE0">
              <w:t>Cardinality</w:t>
            </w:r>
          </w:p>
        </w:tc>
      </w:tr>
      <w:tr w:rsidR="004505DD" w:rsidRPr="00CB0DE0" w14:paraId="3B3F9E60" w14:textId="77777777" w:rsidTr="001F5678">
        <w:tc>
          <w:tcPr>
            <w:tcW w:w="2371" w:type="dxa"/>
          </w:tcPr>
          <w:p w14:paraId="3CE6D7F2" w14:textId="77777777" w:rsidR="004505DD" w:rsidRPr="00CB0DE0" w:rsidRDefault="004505DD" w:rsidP="001F5678">
            <w:r>
              <w:t>description</w:t>
            </w:r>
          </w:p>
        </w:tc>
        <w:tc>
          <w:tcPr>
            <w:tcW w:w="3011" w:type="dxa"/>
          </w:tcPr>
          <w:p w14:paraId="7EF73873" w14:textId="77777777" w:rsidR="004505DD" w:rsidRPr="00CB0DE0" w:rsidRDefault="004505DD" w:rsidP="001F5678">
            <w:proofErr w:type="spellStart"/>
            <w:proofErr w:type="gramStart"/>
            <w:r w:rsidRPr="00CB0DE0">
              <w:t>dct:</w:t>
            </w:r>
            <w:r>
              <w:t>description</w:t>
            </w:r>
            <w:proofErr w:type="spellEnd"/>
            <w:proofErr w:type="gramEnd"/>
          </w:p>
        </w:tc>
        <w:tc>
          <w:tcPr>
            <w:tcW w:w="2551" w:type="dxa"/>
          </w:tcPr>
          <w:p w14:paraId="6D3D964D" w14:textId="77777777" w:rsidR="004505DD" w:rsidRPr="00CB0DE0" w:rsidRDefault="004505DD" w:rsidP="001F5678">
            <w:r w:rsidRPr="00CB0DE0">
              <w:t>Text</w:t>
            </w:r>
          </w:p>
        </w:tc>
        <w:tc>
          <w:tcPr>
            <w:tcW w:w="1554" w:type="dxa"/>
          </w:tcPr>
          <w:p w14:paraId="6EBBF1FE" w14:textId="77777777" w:rsidR="004505DD" w:rsidRPr="00CB0DE0" w:rsidRDefault="004505DD" w:rsidP="001F5678">
            <w:r w:rsidRPr="00CB0DE0">
              <w:t>1..1</w:t>
            </w:r>
          </w:p>
        </w:tc>
      </w:tr>
    </w:tbl>
    <w:p w14:paraId="5C33B6A4" w14:textId="77777777" w:rsidR="00D05CC7" w:rsidRPr="00CB0DE0" w:rsidRDefault="00D05CC7" w:rsidP="001A6325">
      <w:pPr>
        <w:pStyle w:val="Body"/>
      </w:pPr>
    </w:p>
    <w:p w14:paraId="41104361" w14:textId="716AAF37" w:rsidR="00860245" w:rsidRPr="00CB0DE0" w:rsidRDefault="00860245" w:rsidP="00245A62">
      <w:pPr>
        <w:pStyle w:val="Heading3"/>
      </w:pPr>
      <w:bookmarkStart w:id="124" w:name="_Toc52901483"/>
      <w:r w:rsidRPr="00CB0DE0">
        <w:t>Value</w:t>
      </w:r>
      <w:bookmarkEnd w:id="124"/>
    </w:p>
    <w:p w14:paraId="27F5C95D" w14:textId="77777777" w:rsidR="00860245" w:rsidRPr="00CB0DE0" w:rsidRDefault="00860245" w:rsidP="001A6325">
      <w:pPr>
        <w:pStyle w:val="Bodywithskip"/>
      </w:pPr>
      <w:r w:rsidRPr="00CB0DE0">
        <w:t>This property represents a numeric value indicating the amount of the Cost.</w:t>
      </w:r>
    </w:p>
    <w:p w14:paraId="2C1A121C" w14:textId="7C9F5A35" w:rsidR="003009EF" w:rsidRPr="00CB0DE0" w:rsidRDefault="003009EF" w:rsidP="001A6325">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proofErr w:type="spellStart"/>
            <w:r w:rsidRPr="00CB0DE0">
              <w:t>cv:value</w:t>
            </w:r>
            <w:proofErr w:type="spellEnd"/>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125" w:name="_Ref405624133"/>
      <w:bookmarkStart w:id="126" w:name="_Toc52901484"/>
      <w:r w:rsidRPr="00CB0DE0">
        <w:lastRenderedPageBreak/>
        <w:t>Currency</w:t>
      </w:r>
      <w:bookmarkEnd w:id="125"/>
      <w:bookmarkEnd w:id="126"/>
    </w:p>
    <w:p w14:paraId="392CCC46" w14:textId="11B8FF92" w:rsidR="00860245" w:rsidRPr="00CB0DE0" w:rsidRDefault="00860245" w:rsidP="002420C5">
      <w:r w:rsidRPr="00CB0DE0">
        <w:t xml:space="preserve">This property represents the currency in which the Cost needs to be paid and the value of the Cost is expressed. The possible values for this property are described in a controlled vocabulary. </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proofErr w:type="spellStart"/>
            <w:proofErr w:type="gramStart"/>
            <w:r w:rsidRPr="00CB0DE0">
              <w:t>cv:currency</w:t>
            </w:r>
            <w:proofErr w:type="spellEnd"/>
            <w:proofErr w:type="gramEnd"/>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56C5BD5C" w14:textId="77777777" w:rsidR="003009EF" w:rsidRPr="00CB0DE0" w:rsidRDefault="003009EF" w:rsidP="001A6325">
      <w:pPr>
        <w:pStyle w:val="Body"/>
        <w:rPr>
          <w:lang w:eastAsia="en-GB"/>
        </w:rPr>
      </w:pPr>
    </w:p>
    <w:p w14:paraId="0402695D" w14:textId="19E29102" w:rsidR="00860245" w:rsidRDefault="00860245" w:rsidP="002420C5">
      <w:pPr>
        <w:pStyle w:val="Heading2"/>
        <w:rPr>
          <w:lang w:val="en-GB"/>
        </w:rPr>
      </w:pPr>
      <w:bookmarkStart w:id="127" w:name="_Ref451433829"/>
      <w:bookmarkStart w:id="128" w:name="_Toc52901485"/>
      <w:r w:rsidRPr="00CB0DE0">
        <w:rPr>
          <w:lang w:val="en-GB"/>
        </w:rPr>
        <w:t>The Channel Class</w:t>
      </w:r>
      <w:bookmarkEnd w:id="127"/>
      <w:bookmarkEnd w:id="128"/>
    </w:p>
    <w:tbl>
      <w:tblPr>
        <w:tblStyle w:val="TableGrid"/>
        <w:tblW w:w="0" w:type="auto"/>
        <w:tblLook w:val="04A0" w:firstRow="1" w:lastRow="0" w:firstColumn="1" w:lastColumn="0" w:noHBand="0" w:noVBand="1"/>
      </w:tblPr>
      <w:tblGrid>
        <w:gridCol w:w="1413"/>
        <w:gridCol w:w="1559"/>
        <w:gridCol w:w="5523"/>
      </w:tblGrid>
      <w:tr w:rsidR="00113600" w:rsidRPr="00CB0DE0" w14:paraId="14302C80"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1B0F29D6" w14:textId="77777777" w:rsidR="00113600" w:rsidRPr="00CB0DE0" w:rsidRDefault="00113600" w:rsidP="00E74BBA">
            <w:r>
              <w:t>From Data Model</w:t>
            </w:r>
          </w:p>
        </w:tc>
        <w:tc>
          <w:tcPr>
            <w:tcW w:w="1559" w:type="dxa"/>
          </w:tcPr>
          <w:p w14:paraId="2FC4C5DE" w14:textId="77777777" w:rsidR="00113600" w:rsidRPr="00CB0DE0" w:rsidRDefault="00113600" w:rsidP="00E74BBA">
            <w:r>
              <w:t>Core / Extended</w:t>
            </w:r>
          </w:p>
        </w:tc>
        <w:tc>
          <w:tcPr>
            <w:tcW w:w="5523" w:type="dxa"/>
          </w:tcPr>
          <w:p w14:paraId="2AE7A84C" w14:textId="77777777" w:rsidR="00113600" w:rsidRPr="00CB0DE0" w:rsidRDefault="00113600" w:rsidP="00E74BBA">
            <w:r>
              <w:t>Reasoning Core / Extended</w:t>
            </w:r>
          </w:p>
        </w:tc>
      </w:tr>
      <w:tr w:rsidR="00113600" w:rsidRPr="00CB0DE0" w14:paraId="185620C9" w14:textId="77777777" w:rsidTr="00E74BBA">
        <w:tc>
          <w:tcPr>
            <w:tcW w:w="1413" w:type="dxa"/>
          </w:tcPr>
          <w:p w14:paraId="1727E984" w14:textId="77777777" w:rsidR="00113600" w:rsidRPr="00CB0DE0" w:rsidRDefault="00113600" w:rsidP="00E74BBA">
            <w:r>
              <w:t>CPSV-AP</w:t>
            </w:r>
          </w:p>
        </w:tc>
        <w:tc>
          <w:tcPr>
            <w:tcW w:w="1559" w:type="dxa"/>
          </w:tcPr>
          <w:p w14:paraId="71363D93" w14:textId="3ACF1E10" w:rsidR="00113600" w:rsidRPr="00CB0DE0" w:rsidRDefault="00113600" w:rsidP="00E74BBA">
            <w:r>
              <w:t>Core</w:t>
            </w:r>
          </w:p>
        </w:tc>
        <w:tc>
          <w:tcPr>
            <w:tcW w:w="5523" w:type="dxa"/>
          </w:tcPr>
          <w:p w14:paraId="48E51B53" w14:textId="202ACA77" w:rsidR="00113600" w:rsidRPr="00CB0DE0" w:rsidRDefault="00113600">
            <w:r>
              <w:t xml:space="preserve">Necessary class as it defines the </w:t>
            </w:r>
            <w:r w:rsidR="001230B3">
              <w:t xml:space="preserve">type </w:t>
            </w:r>
            <w:r>
              <w:t>of the channel, such as the web page. This information is needed to be defined in the Repository of Links.</w:t>
            </w:r>
          </w:p>
        </w:tc>
      </w:tr>
    </w:tbl>
    <w:p w14:paraId="23E1ABEE" w14:textId="77777777" w:rsidR="00113600" w:rsidRPr="00113600" w:rsidRDefault="00113600" w:rsidP="00113600">
      <w:pPr>
        <w:rPr>
          <w:lang w:eastAsia="en-GB"/>
        </w:rPr>
      </w:pPr>
    </w:p>
    <w:p w14:paraId="4D5787EE" w14:textId="298693EC" w:rsidR="00B6068B" w:rsidRPr="00CB0DE0" w:rsidRDefault="00860245" w:rsidP="002420C5">
      <w:pPr>
        <w:rPr>
          <w:lang w:eastAsia="en-GB"/>
        </w:rPr>
      </w:pPr>
      <w:r w:rsidRPr="00CB0DE0">
        <w:rPr>
          <w:lang w:eastAsia="en-GB"/>
        </w:rPr>
        <w:t>The Channel class represents the medium through which an Agent provides,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3399"/>
      </w:tblGrid>
      <w:tr w:rsidR="003A13C5" w:rsidRPr="00CB0DE0" w14:paraId="2E1D49FC" w14:textId="77777777" w:rsidTr="003A13C5">
        <w:trPr>
          <w:cnfStyle w:val="100000000000" w:firstRow="1" w:lastRow="0" w:firstColumn="0" w:lastColumn="0" w:oddVBand="0" w:evenVBand="0" w:oddHBand="0" w:evenHBand="0" w:firstRowFirstColumn="0" w:firstRowLastColumn="0" w:lastRowFirstColumn="0" w:lastRowLastColumn="0"/>
        </w:trPr>
        <w:tc>
          <w:tcPr>
            <w:tcW w:w="2443" w:type="dxa"/>
          </w:tcPr>
          <w:p w14:paraId="1054BBE9" w14:textId="77777777" w:rsidR="003A13C5" w:rsidRPr="00CB0DE0" w:rsidRDefault="003A13C5" w:rsidP="002420C5">
            <w:r w:rsidRPr="00CB0DE0">
              <w:t>Class name</w:t>
            </w:r>
          </w:p>
        </w:tc>
        <w:tc>
          <w:tcPr>
            <w:tcW w:w="3399" w:type="dxa"/>
          </w:tcPr>
          <w:p w14:paraId="73C38048" w14:textId="77777777" w:rsidR="003A13C5" w:rsidRPr="00CB0DE0" w:rsidRDefault="003A13C5" w:rsidP="002420C5">
            <w:r w:rsidRPr="00CB0DE0">
              <w:t>URI</w:t>
            </w:r>
          </w:p>
        </w:tc>
      </w:tr>
      <w:tr w:rsidR="003A13C5" w:rsidRPr="00CB0DE0" w14:paraId="1F749E1B" w14:textId="77777777" w:rsidTr="003A13C5">
        <w:tc>
          <w:tcPr>
            <w:tcW w:w="2443" w:type="dxa"/>
          </w:tcPr>
          <w:p w14:paraId="4A72293C" w14:textId="77777777" w:rsidR="003A13C5" w:rsidRPr="00CB0DE0" w:rsidRDefault="003A13C5" w:rsidP="002420C5">
            <w:r w:rsidRPr="00CB0DE0">
              <w:t>Channel</w:t>
            </w:r>
          </w:p>
        </w:tc>
        <w:tc>
          <w:tcPr>
            <w:tcW w:w="3399" w:type="dxa"/>
          </w:tcPr>
          <w:p w14:paraId="031388D2" w14:textId="77777777" w:rsidR="003A13C5" w:rsidRPr="00CB0DE0" w:rsidRDefault="003A13C5" w:rsidP="002420C5">
            <w:proofErr w:type="spellStart"/>
            <w:proofErr w:type="gramStart"/>
            <w:r w:rsidRPr="00CB0DE0">
              <w:t>cv:Channel</w:t>
            </w:r>
            <w:proofErr w:type="spellEnd"/>
            <w:proofErr w:type="gramEnd"/>
          </w:p>
        </w:tc>
      </w:tr>
    </w:tbl>
    <w:p w14:paraId="594EE686" w14:textId="77777777" w:rsidR="00D05CC7" w:rsidRPr="00CB0DE0" w:rsidRDefault="00D05CC7" w:rsidP="002420C5">
      <w:pPr>
        <w:rPr>
          <w:lang w:eastAsia="en-GB"/>
        </w:rPr>
      </w:pPr>
    </w:p>
    <w:p w14:paraId="14966992" w14:textId="31EAC9D8" w:rsidR="00860245" w:rsidRPr="00CB0DE0" w:rsidRDefault="00860245" w:rsidP="00BD595C">
      <w:pPr>
        <w:pStyle w:val="Heading3"/>
        <w:numPr>
          <w:ilvl w:val="2"/>
          <w:numId w:val="25"/>
        </w:numPr>
        <w:tabs>
          <w:tab w:val="num" w:pos="2127"/>
        </w:tabs>
        <w:ind w:left="5387" w:hanging="4406"/>
        <w:rPr>
          <w:lang w:eastAsia="en-GB"/>
        </w:rPr>
      </w:pPr>
      <w:bookmarkStart w:id="129" w:name="_Ref415470565"/>
      <w:bookmarkStart w:id="130" w:name="_Ref453130877"/>
      <w:bookmarkStart w:id="131" w:name="_Toc52901486"/>
      <w:r w:rsidRPr="00CB0DE0">
        <w:rPr>
          <w:lang w:eastAsia="en-GB"/>
        </w:rPr>
        <w:t>Type</w:t>
      </w:r>
      <w:bookmarkEnd w:id="129"/>
      <w:bookmarkEnd w:id="130"/>
      <w:bookmarkEnd w:id="131"/>
    </w:p>
    <w:p w14:paraId="21F6477A" w14:textId="23F54268" w:rsidR="00860245" w:rsidRPr="00CB0DE0" w:rsidRDefault="00860245" w:rsidP="002420C5">
      <w:r w:rsidRPr="00CB0DE0">
        <w:t xml:space="preserve">This property represents the type of Channel as defined in a controlled vocabulary.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proofErr w:type="spellStart"/>
            <w:proofErr w:type="gramStart"/>
            <w:r w:rsidRPr="00CB0DE0">
              <w:t>dct:type</w:t>
            </w:r>
            <w:proofErr w:type="spellEnd"/>
            <w:proofErr w:type="gramEnd"/>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03664BB5" w:rsidR="00860245" w:rsidRPr="00CB0DE0" w:rsidRDefault="00860245" w:rsidP="00B32E2D">
      <w:pPr>
        <w:pStyle w:val="Heading3"/>
        <w:rPr>
          <w:lang w:eastAsia="en-GB"/>
        </w:rPr>
      </w:pPr>
      <w:bookmarkStart w:id="132" w:name="_Ref455562005"/>
      <w:bookmarkStart w:id="133" w:name="_Toc52901487"/>
      <w:r w:rsidRPr="00CB0DE0">
        <w:rPr>
          <w:lang w:eastAsia="en-GB"/>
        </w:rPr>
        <w:t xml:space="preserve">Has </w:t>
      </w:r>
      <w:bookmarkEnd w:id="132"/>
      <w:r w:rsidR="003B67C6">
        <w:rPr>
          <w:lang w:eastAsia="en-GB"/>
        </w:rPr>
        <w:t>contact point</w:t>
      </w:r>
      <w:bookmarkEnd w:id="133"/>
    </w:p>
    <w:p w14:paraId="3EA3D918" w14:textId="30B401D5" w:rsidR="00CB2D36" w:rsidRPr="00CB0DE0" w:rsidRDefault="00CB2D36" w:rsidP="001A6325">
      <w:pPr>
        <w:pStyle w:val="Body"/>
        <w:rPr>
          <w:lang w:eastAsia="en-GB"/>
        </w:rPr>
      </w:pPr>
      <w:r w:rsidRPr="00CB0DE0">
        <w:rPr>
          <w:lang w:eastAsia="en-GB"/>
        </w:rPr>
        <w:t>A contact point for the service is almost always helpful</w:t>
      </w:r>
      <w:r>
        <w:rPr>
          <w:lang w:eastAsia="en-GB"/>
        </w:rPr>
        <w:t xml:space="preserve"> and </w:t>
      </w:r>
      <w:proofErr w:type="gramStart"/>
      <w:r>
        <w:rPr>
          <w:lang w:eastAsia="en-GB"/>
        </w:rPr>
        <w:t>definitely in</w:t>
      </w:r>
      <w:proofErr w:type="gramEnd"/>
      <w:r>
        <w:rPr>
          <w:lang w:eastAsia="en-GB"/>
        </w:rPr>
        <w:t xml:space="preserve"> the context of the Repository of Links</w:t>
      </w:r>
      <w:r w:rsidRPr="00CB0DE0">
        <w:rPr>
          <w:lang w:eastAsia="en-GB"/>
        </w:rPr>
        <w:t>.</w:t>
      </w:r>
      <w:r>
        <w:rPr>
          <w:lang w:eastAsia="en-GB"/>
        </w:rPr>
        <w:t xml:space="preserve"> For example, there is a contact point needed that maintains specific URLs.</w:t>
      </w:r>
      <w:r w:rsidRPr="00CB0DE0">
        <w:rPr>
          <w:lang w:eastAsia="en-GB"/>
        </w:rPr>
        <w:t xml:space="preserve"> The value of this property, the contact information itself, should be provided using </w:t>
      </w:r>
      <w:proofErr w:type="spellStart"/>
      <w:proofErr w:type="gramStart"/>
      <w:r w:rsidRPr="00CB0DE0">
        <w:rPr>
          <w:lang w:eastAsia="en-GB"/>
        </w:rPr>
        <w:t>schema:ContactPoint</w:t>
      </w:r>
      <w:proofErr w:type="spellEnd"/>
      <w:proofErr w:type="gramEnd"/>
      <w:r w:rsidRPr="00CB0DE0">
        <w:rPr>
          <w:lang w:eastAsia="en-GB"/>
        </w:rPr>
        <w:t xml:space="preserve">. Note that the contact information should be relevant to the Public Service which may not be the same as contact information for the Competent Authority or any Participant. </w:t>
      </w:r>
    </w:p>
    <w:p w14:paraId="2ECC5665" w14:textId="77777777" w:rsidR="00CB2D36" w:rsidRPr="00CB0DE0" w:rsidRDefault="00CB2D36" w:rsidP="001A6325">
      <w:pPr>
        <w:pStyle w:val="Body"/>
      </w:pPr>
    </w:p>
    <w:tbl>
      <w:tblPr>
        <w:tblStyle w:val="TableGrid"/>
        <w:tblW w:w="0" w:type="auto"/>
        <w:tblLook w:val="04A0" w:firstRow="1" w:lastRow="0" w:firstColumn="1" w:lastColumn="0" w:noHBand="0" w:noVBand="1"/>
      </w:tblPr>
      <w:tblGrid>
        <w:gridCol w:w="2199"/>
        <w:gridCol w:w="2734"/>
        <w:gridCol w:w="2046"/>
        <w:gridCol w:w="1516"/>
      </w:tblGrid>
      <w:tr w:rsidR="00CB2D36" w:rsidRPr="00CB0DE0" w14:paraId="0D38E89C" w14:textId="77777777" w:rsidTr="00F831E5">
        <w:trPr>
          <w:cnfStyle w:val="100000000000" w:firstRow="1" w:lastRow="0" w:firstColumn="0" w:lastColumn="0" w:oddVBand="0" w:evenVBand="0" w:oddHBand="0" w:evenHBand="0" w:firstRowFirstColumn="0" w:firstRowLastColumn="0" w:lastRowFirstColumn="0" w:lastRowLastColumn="0"/>
        </w:trPr>
        <w:tc>
          <w:tcPr>
            <w:tcW w:w="2371" w:type="dxa"/>
          </w:tcPr>
          <w:p w14:paraId="701B3F66" w14:textId="77777777" w:rsidR="00CB2D36" w:rsidRPr="00CB0DE0" w:rsidRDefault="00CB2D36" w:rsidP="00F831E5">
            <w:r w:rsidRPr="00CB0DE0">
              <w:t>Property</w:t>
            </w:r>
          </w:p>
        </w:tc>
        <w:tc>
          <w:tcPr>
            <w:tcW w:w="3011" w:type="dxa"/>
          </w:tcPr>
          <w:p w14:paraId="605C1CAC" w14:textId="77777777" w:rsidR="00CB2D36" w:rsidRPr="00CB0DE0" w:rsidRDefault="00CB2D36" w:rsidP="00F831E5">
            <w:r w:rsidRPr="00CB0DE0">
              <w:t>URI</w:t>
            </w:r>
          </w:p>
        </w:tc>
        <w:tc>
          <w:tcPr>
            <w:tcW w:w="2551" w:type="dxa"/>
          </w:tcPr>
          <w:p w14:paraId="48C4CC9F" w14:textId="77777777" w:rsidR="00CB2D36" w:rsidRPr="00CB0DE0" w:rsidRDefault="00CB2D36" w:rsidP="00F831E5">
            <w:r w:rsidRPr="00CB0DE0">
              <w:t>Range</w:t>
            </w:r>
          </w:p>
        </w:tc>
        <w:tc>
          <w:tcPr>
            <w:tcW w:w="1554" w:type="dxa"/>
          </w:tcPr>
          <w:p w14:paraId="40EADD4F" w14:textId="77777777" w:rsidR="00CB2D36" w:rsidRPr="00CB0DE0" w:rsidRDefault="00CB2D36" w:rsidP="00F831E5">
            <w:r w:rsidRPr="00CB0DE0">
              <w:t>Cardinality</w:t>
            </w:r>
          </w:p>
        </w:tc>
      </w:tr>
      <w:tr w:rsidR="00CB2D36" w:rsidRPr="00CB0DE0" w14:paraId="2DE140E9" w14:textId="77777777" w:rsidTr="00F831E5">
        <w:tc>
          <w:tcPr>
            <w:tcW w:w="2371" w:type="dxa"/>
          </w:tcPr>
          <w:p w14:paraId="5B405208" w14:textId="77777777" w:rsidR="00CB2D36" w:rsidRPr="00CB0DE0" w:rsidRDefault="00CB2D36" w:rsidP="00F831E5">
            <w:proofErr w:type="spellStart"/>
            <w:r>
              <w:t>hasContact</w:t>
            </w:r>
            <w:r w:rsidRPr="00CB0DE0">
              <w:t>Point</w:t>
            </w:r>
            <w:proofErr w:type="spellEnd"/>
          </w:p>
        </w:tc>
        <w:tc>
          <w:tcPr>
            <w:tcW w:w="3011" w:type="dxa"/>
          </w:tcPr>
          <w:p w14:paraId="4D97E0EF" w14:textId="77777777" w:rsidR="00CB2D36" w:rsidRPr="00CB0DE0" w:rsidRDefault="00CB2D36" w:rsidP="00F831E5">
            <w:proofErr w:type="spellStart"/>
            <w:proofErr w:type="gramStart"/>
            <w:r w:rsidRPr="00CB0DE0">
              <w:t>cv:hasContactPoint</w:t>
            </w:r>
            <w:proofErr w:type="spellEnd"/>
            <w:proofErr w:type="gramEnd"/>
          </w:p>
        </w:tc>
        <w:tc>
          <w:tcPr>
            <w:tcW w:w="2551" w:type="dxa"/>
          </w:tcPr>
          <w:p w14:paraId="569D1D78" w14:textId="77777777" w:rsidR="00CB2D36" w:rsidRPr="00CB0DE0" w:rsidRDefault="00CB2D36" w:rsidP="00F831E5">
            <w:r w:rsidRPr="00CB0DE0">
              <w:t>Contact Point</w:t>
            </w:r>
          </w:p>
        </w:tc>
        <w:tc>
          <w:tcPr>
            <w:tcW w:w="1554" w:type="dxa"/>
          </w:tcPr>
          <w:p w14:paraId="64806CF8" w14:textId="77777777" w:rsidR="00CB2D36" w:rsidRPr="00CB0DE0" w:rsidRDefault="00CB2D36" w:rsidP="00F831E5">
            <w:proofErr w:type="gramStart"/>
            <w:r w:rsidRPr="00CB0DE0">
              <w:t>0..n</w:t>
            </w:r>
            <w:proofErr w:type="gramEnd"/>
          </w:p>
        </w:tc>
      </w:tr>
    </w:tbl>
    <w:p w14:paraId="5BE617DF" w14:textId="487E9801" w:rsidR="00922D68" w:rsidRDefault="003B67C6" w:rsidP="00B32E2D">
      <w:pPr>
        <w:pStyle w:val="Heading3"/>
        <w:rPr>
          <w:lang w:eastAsia="en-GB"/>
        </w:rPr>
      </w:pPr>
      <w:bookmarkStart w:id="134" w:name="_Toc52901488"/>
      <w:r>
        <w:rPr>
          <w:lang w:eastAsia="en-GB"/>
        </w:rPr>
        <w:t>Language</w:t>
      </w:r>
      <w:bookmarkEnd w:id="134"/>
    </w:p>
    <w:p w14:paraId="3FEF8A02" w14:textId="6A2E9BD1" w:rsidR="002D31FA" w:rsidRPr="00CB0DE0" w:rsidRDefault="002D31FA" w:rsidP="002D31FA">
      <w:r w:rsidRPr="00CB0DE0">
        <w:t>This property represents the language(s)</w:t>
      </w:r>
      <w:r>
        <w:t xml:space="preserve"> of the channel </w:t>
      </w:r>
      <w:r w:rsidRPr="00CB0DE0">
        <w:t xml:space="preserve">in which </w:t>
      </w:r>
      <w:r>
        <w:t>information related to a</w:t>
      </w:r>
      <w:r w:rsidRPr="00CB0DE0">
        <w:t xml:space="preserve"> Public Service is available. This could be one language or multiple languages, for instance in countries with more than one official language. The possible values for this property are described in a controlled vocabulary. </w:t>
      </w:r>
      <w:r w:rsidR="001F5678">
        <w:t>For the repository of links, ISO will be used as controlled vocabulary.</w:t>
      </w:r>
    </w:p>
    <w:p w14:paraId="638E518E" w14:textId="77777777" w:rsidR="002D31FA" w:rsidRPr="00CB0DE0" w:rsidRDefault="002D31FA" w:rsidP="002D31FA"/>
    <w:tbl>
      <w:tblPr>
        <w:tblStyle w:val="TableGrid"/>
        <w:tblW w:w="0" w:type="auto"/>
        <w:tblLook w:val="04A0" w:firstRow="1" w:lastRow="0" w:firstColumn="1" w:lastColumn="0" w:noHBand="0" w:noVBand="1"/>
      </w:tblPr>
      <w:tblGrid>
        <w:gridCol w:w="1983"/>
        <w:gridCol w:w="2525"/>
        <w:gridCol w:w="2471"/>
        <w:gridCol w:w="1516"/>
      </w:tblGrid>
      <w:tr w:rsidR="002D31FA" w:rsidRPr="00CB0DE0" w14:paraId="18DCFC05" w14:textId="77777777" w:rsidTr="00562CAF">
        <w:trPr>
          <w:cnfStyle w:val="100000000000" w:firstRow="1" w:lastRow="0" w:firstColumn="0" w:lastColumn="0" w:oddVBand="0" w:evenVBand="0" w:oddHBand="0" w:evenHBand="0" w:firstRowFirstColumn="0" w:firstRowLastColumn="0" w:lastRowFirstColumn="0" w:lastRowLastColumn="0"/>
        </w:trPr>
        <w:tc>
          <w:tcPr>
            <w:tcW w:w="2371" w:type="dxa"/>
          </w:tcPr>
          <w:p w14:paraId="65DBA4D4" w14:textId="77777777" w:rsidR="002D31FA" w:rsidRPr="00CB0DE0" w:rsidRDefault="002D31FA" w:rsidP="00562CAF">
            <w:r w:rsidRPr="00CB0DE0">
              <w:t>Property</w:t>
            </w:r>
          </w:p>
        </w:tc>
        <w:tc>
          <w:tcPr>
            <w:tcW w:w="3011" w:type="dxa"/>
          </w:tcPr>
          <w:p w14:paraId="364F369A" w14:textId="77777777" w:rsidR="002D31FA" w:rsidRPr="00CB0DE0" w:rsidRDefault="002D31FA" w:rsidP="00562CAF">
            <w:r w:rsidRPr="00CB0DE0">
              <w:t>URI</w:t>
            </w:r>
          </w:p>
        </w:tc>
        <w:tc>
          <w:tcPr>
            <w:tcW w:w="2551" w:type="dxa"/>
          </w:tcPr>
          <w:p w14:paraId="17EE86C4" w14:textId="77777777" w:rsidR="002D31FA" w:rsidRPr="00CB0DE0" w:rsidRDefault="002D31FA" w:rsidP="00562CAF">
            <w:r w:rsidRPr="00CB0DE0">
              <w:t>Range</w:t>
            </w:r>
          </w:p>
        </w:tc>
        <w:tc>
          <w:tcPr>
            <w:tcW w:w="1554" w:type="dxa"/>
          </w:tcPr>
          <w:p w14:paraId="34B4D85B" w14:textId="77777777" w:rsidR="002D31FA" w:rsidRPr="00CB0DE0" w:rsidRDefault="002D31FA" w:rsidP="00562CAF">
            <w:r w:rsidRPr="00CB0DE0">
              <w:t>Cardinality</w:t>
            </w:r>
          </w:p>
        </w:tc>
      </w:tr>
      <w:tr w:rsidR="002D31FA" w:rsidRPr="00CB0DE0" w14:paraId="5E0A6A0B" w14:textId="77777777" w:rsidTr="00562CAF">
        <w:tc>
          <w:tcPr>
            <w:tcW w:w="2371" w:type="dxa"/>
          </w:tcPr>
          <w:p w14:paraId="70BD00F0" w14:textId="77777777" w:rsidR="002D31FA" w:rsidRPr="00CB0DE0" w:rsidRDefault="002D31FA" w:rsidP="00562CAF">
            <w:r>
              <w:t>l</w:t>
            </w:r>
            <w:r w:rsidRPr="00CB0DE0">
              <w:t>anguage</w:t>
            </w:r>
          </w:p>
        </w:tc>
        <w:tc>
          <w:tcPr>
            <w:tcW w:w="3011" w:type="dxa"/>
          </w:tcPr>
          <w:p w14:paraId="1DD9EF13" w14:textId="77777777" w:rsidR="002D31FA" w:rsidRPr="00CB0DE0" w:rsidRDefault="002D31FA" w:rsidP="00562CAF">
            <w:proofErr w:type="spellStart"/>
            <w:proofErr w:type="gramStart"/>
            <w:r w:rsidRPr="00CB0DE0">
              <w:t>dct:language</w:t>
            </w:r>
            <w:proofErr w:type="spellEnd"/>
            <w:proofErr w:type="gramEnd"/>
          </w:p>
        </w:tc>
        <w:tc>
          <w:tcPr>
            <w:tcW w:w="2551" w:type="dxa"/>
          </w:tcPr>
          <w:p w14:paraId="4CB5775B" w14:textId="77777777" w:rsidR="002D31FA" w:rsidRPr="00CB0DE0" w:rsidRDefault="002D31FA" w:rsidP="00562CAF">
            <w:proofErr w:type="spellStart"/>
            <w:proofErr w:type="gramStart"/>
            <w:r w:rsidRPr="00CB0DE0">
              <w:t>dct:LinguisticSystem</w:t>
            </w:r>
            <w:proofErr w:type="spellEnd"/>
            <w:proofErr w:type="gramEnd"/>
          </w:p>
        </w:tc>
        <w:tc>
          <w:tcPr>
            <w:tcW w:w="1554" w:type="dxa"/>
          </w:tcPr>
          <w:p w14:paraId="68B0B486" w14:textId="77777777" w:rsidR="002D31FA" w:rsidRPr="00CB0DE0" w:rsidRDefault="002D31FA" w:rsidP="00562CAF">
            <w:proofErr w:type="gramStart"/>
            <w:r w:rsidRPr="00CB0DE0">
              <w:t>0..n</w:t>
            </w:r>
            <w:proofErr w:type="gramEnd"/>
          </w:p>
        </w:tc>
      </w:tr>
    </w:tbl>
    <w:p w14:paraId="50932161" w14:textId="77777777" w:rsidR="002D31FA" w:rsidRPr="00CB0DE0" w:rsidRDefault="002D31FA" w:rsidP="002D31FA"/>
    <w:p w14:paraId="5018A3EA" w14:textId="77777777" w:rsidR="002D31FA" w:rsidRPr="002D31FA" w:rsidRDefault="002D31FA" w:rsidP="002D31FA">
      <w:pPr>
        <w:rPr>
          <w:lang w:eastAsia="en-GB"/>
        </w:rPr>
      </w:pPr>
    </w:p>
    <w:p w14:paraId="6985084A" w14:textId="70EE45BD" w:rsidR="00E30E48" w:rsidRDefault="003B67C6" w:rsidP="002420C5">
      <w:pPr>
        <w:pStyle w:val="Heading2"/>
        <w:rPr>
          <w:lang w:val="en-GB"/>
        </w:rPr>
      </w:pPr>
      <w:bookmarkStart w:id="135" w:name="_Toc52901489"/>
      <w:r>
        <w:rPr>
          <w:lang w:val="en-GB"/>
        </w:rPr>
        <w:t xml:space="preserve">The </w:t>
      </w:r>
      <w:r w:rsidR="002204ED">
        <w:rPr>
          <w:lang w:val="en-GB"/>
        </w:rPr>
        <w:t>Link</w:t>
      </w:r>
      <w:r>
        <w:rPr>
          <w:lang w:val="en-GB"/>
        </w:rPr>
        <w:t xml:space="preserve"> Class</w:t>
      </w:r>
      <w:bookmarkEnd w:id="135"/>
    </w:p>
    <w:tbl>
      <w:tblPr>
        <w:tblStyle w:val="TableGrid"/>
        <w:tblW w:w="0" w:type="auto"/>
        <w:tblLook w:val="04A0" w:firstRow="1" w:lastRow="0" w:firstColumn="1" w:lastColumn="0" w:noHBand="0" w:noVBand="1"/>
      </w:tblPr>
      <w:tblGrid>
        <w:gridCol w:w="1413"/>
        <w:gridCol w:w="1559"/>
        <w:gridCol w:w="5523"/>
      </w:tblGrid>
      <w:tr w:rsidR="00113600" w:rsidRPr="00CB0DE0" w14:paraId="06A04ECE"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2D32E2D1" w14:textId="77777777" w:rsidR="00113600" w:rsidRPr="00CB0DE0" w:rsidRDefault="00113600" w:rsidP="00E74BBA">
            <w:r>
              <w:t>From Data Model</w:t>
            </w:r>
          </w:p>
        </w:tc>
        <w:tc>
          <w:tcPr>
            <w:tcW w:w="1559" w:type="dxa"/>
          </w:tcPr>
          <w:p w14:paraId="1434349C" w14:textId="77777777" w:rsidR="00113600" w:rsidRPr="00CB0DE0" w:rsidRDefault="00113600" w:rsidP="00E74BBA">
            <w:r>
              <w:t>Core / Extended</w:t>
            </w:r>
          </w:p>
        </w:tc>
        <w:tc>
          <w:tcPr>
            <w:tcW w:w="5523" w:type="dxa"/>
          </w:tcPr>
          <w:p w14:paraId="31D2FF7E" w14:textId="77777777" w:rsidR="00113600" w:rsidRPr="00CB0DE0" w:rsidRDefault="00113600" w:rsidP="00E74BBA">
            <w:r>
              <w:t>Reasoning Core / Extended</w:t>
            </w:r>
          </w:p>
        </w:tc>
      </w:tr>
      <w:tr w:rsidR="00113600" w:rsidRPr="00CB0DE0" w14:paraId="72E13503" w14:textId="77777777" w:rsidTr="00E74BBA">
        <w:tc>
          <w:tcPr>
            <w:tcW w:w="1413" w:type="dxa"/>
          </w:tcPr>
          <w:p w14:paraId="4EFBF9FF" w14:textId="77777777" w:rsidR="00113600" w:rsidRPr="00CB0DE0" w:rsidRDefault="00113600" w:rsidP="00E74BBA">
            <w:r>
              <w:t>CPSV-AP</w:t>
            </w:r>
          </w:p>
        </w:tc>
        <w:tc>
          <w:tcPr>
            <w:tcW w:w="1559" w:type="dxa"/>
          </w:tcPr>
          <w:p w14:paraId="33B27837" w14:textId="21C49458" w:rsidR="00113600" w:rsidRPr="00CB0DE0" w:rsidRDefault="00113600" w:rsidP="00E74BBA">
            <w:r>
              <w:t>Core</w:t>
            </w:r>
          </w:p>
        </w:tc>
        <w:tc>
          <w:tcPr>
            <w:tcW w:w="5523" w:type="dxa"/>
          </w:tcPr>
          <w:p w14:paraId="60BAA1E2" w14:textId="1024B69D" w:rsidR="00113600" w:rsidRPr="00CB0DE0" w:rsidRDefault="00113600" w:rsidP="00E74BBA">
            <w:r>
              <w:t>Necessary information for the Repository of Links. Key information to refer users on the SDG to the relevant web page.</w:t>
            </w:r>
          </w:p>
        </w:tc>
      </w:tr>
    </w:tbl>
    <w:p w14:paraId="2445A375" w14:textId="77777777" w:rsidR="00113600" w:rsidRPr="00113600" w:rsidRDefault="00113600" w:rsidP="00113600">
      <w:pPr>
        <w:rPr>
          <w:lang w:eastAsia="en-GB"/>
        </w:rPr>
      </w:pPr>
    </w:p>
    <w:p w14:paraId="554AC989" w14:textId="466CABC6" w:rsidR="00964F38" w:rsidRDefault="003B67C6" w:rsidP="001A6325">
      <w:pPr>
        <w:pStyle w:val="Body"/>
      </w:pPr>
      <w:r w:rsidRPr="00CB0DE0">
        <w:t xml:space="preserve">This class represents a </w:t>
      </w:r>
      <w:r w:rsidR="002204ED">
        <w:t>Link</w:t>
      </w:r>
      <w:r w:rsidRPr="00CB0DE0">
        <w:t xml:space="preserve">, which specialises </w:t>
      </w:r>
      <w:r w:rsidR="00964F38">
        <w:t>Channel</w:t>
      </w:r>
      <w:r w:rsidRPr="00CB0DE0">
        <w:t>. A</w:t>
      </w:r>
      <w:r w:rsidR="00964F38">
        <w:t xml:space="preserve"> </w:t>
      </w:r>
      <w:r w:rsidR="002204ED">
        <w:t>Link</w:t>
      </w:r>
      <w:r w:rsidRPr="00CB0DE0">
        <w:t xml:space="preserve"> is a</w:t>
      </w:r>
      <w:r w:rsidR="002204ED">
        <w:t xml:space="preserve">n online </w:t>
      </w:r>
      <w:r w:rsidR="00964F38">
        <w:t>page</w:t>
      </w:r>
      <w:r w:rsidR="002204ED">
        <w:t xml:space="preserve"> or set of </w:t>
      </w:r>
      <w:r w:rsidR="00964F38">
        <w:t>online</w:t>
      </w:r>
      <w:r w:rsidR="002204ED">
        <w:t xml:space="preserve"> pages</w:t>
      </w:r>
      <w:r w:rsidR="00964F38">
        <w:t xml:space="preserve"> </w:t>
      </w:r>
      <w:r w:rsidR="002204ED">
        <w:t>with</w:t>
      </w:r>
      <w:r w:rsidR="00964F38">
        <w:t xml:space="preserve"> information related to a public service.</w:t>
      </w:r>
    </w:p>
    <w:p w14:paraId="7504A48B" w14:textId="0AC3C9FE" w:rsidR="00D05CC7" w:rsidRPr="00CB0DE0" w:rsidRDefault="00D05CC7" w:rsidP="002420C5"/>
    <w:tbl>
      <w:tblPr>
        <w:tblStyle w:val="TableGrid"/>
        <w:tblW w:w="5000" w:type="pct"/>
        <w:tblLook w:val="04A0" w:firstRow="1" w:lastRow="0" w:firstColumn="1" w:lastColumn="0" w:noHBand="0" w:noVBand="1"/>
      </w:tblPr>
      <w:tblGrid>
        <w:gridCol w:w="2888"/>
        <w:gridCol w:w="5607"/>
      </w:tblGrid>
      <w:tr w:rsidR="00964F38" w:rsidRPr="00CB0DE0" w14:paraId="5C384DFF" w14:textId="77777777" w:rsidTr="006D1E81">
        <w:trPr>
          <w:cnfStyle w:val="100000000000" w:firstRow="1" w:lastRow="0" w:firstColumn="0" w:lastColumn="0" w:oddVBand="0" w:evenVBand="0" w:oddHBand="0" w:evenHBand="0" w:firstRowFirstColumn="0" w:firstRowLastColumn="0" w:lastRowFirstColumn="0" w:lastRowLastColumn="0"/>
        </w:trPr>
        <w:tc>
          <w:tcPr>
            <w:tcW w:w="1700" w:type="pct"/>
          </w:tcPr>
          <w:p w14:paraId="66F0644F" w14:textId="77777777" w:rsidR="00964F38" w:rsidRPr="00CB0DE0" w:rsidRDefault="00964F38" w:rsidP="002420C5">
            <w:r w:rsidRPr="00CB0DE0">
              <w:t>Class name</w:t>
            </w:r>
          </w:p>
        </w:tc>
        <w:tc>
          <w:tcPr>
            <w:tcW w:w="3300" w:type="pct"/>
          </w:tcPr>
          <w:p w14:paraId="09DF7280" w14:textId="77777777" w:rsidR="00964F38" w:rsidRPr="00CB0DE0" w:rsidRDefault="00964F38" w:rsidP="002420C5">
            <w:r w:rsidRPr="00CB0DE0">
              <w:t>URI</w:t>
            </w:r>
          </w:p>
        </w:tc>
      </w:tr>
      <w:tr w:rsidR="00964F38" w:rsidRPr="00CB0DE0" w14:paraId="6744A823" w14:textId="77777777" w:rsidTr="006D1E81">
        <w:tc>
          <w:tcPr>
            <w:tcW w:w="1700" w:type="pct"/>
          </w:tcPr>
          <w:p w14:paraId="600C2C91" w14:textId="6D8533AF" w:rsidR="00964F38" w:rsidRPr="00CB0DE0" w:rsidRDefault="002204ED" w:rsidP="002420C5">
            <w:r>
              <w:t>Link</w:t>
            </w:r>
          </w:p>
        </w:tc>
        <w:tc>
          <w:tcPr>
            <w:tcW w:w="3300" w:type="pct"/>
          </w:tcPr>
          <w:p w14:paraId="56A3DC3B" w14:textId="5CA6376E" w:rsidR="00964F38" w:rsidRPr="00CB0DE0" w:rsidRDefault="00B327A4" w:rsidP="002420C5">
            <w:r>
              <w:t>TBD</w:t>
            </w:r>
          </w:p>
        </w:tc>
      </w:tr>
    </w:tbl>
    <w:p w14:paraId="0E9B6DC0" w14:textId="7E4EB49E" w:rsidR="00860245" w:rsidRDefault="00860245" w:rsidP="002420C5"/>
    <w:p w14:paraId="6B50962E" w14:textId="43ED7F01" w:rsidR="002204ED" w:rsidRDefault="00A44AFB" w:rsidP="002204ED">
      <w:pPr>
        <w:pStyle w:val="Heading3"/>
        <w:rPr>
          <w:lang w:eastAsia="en-GB"/>
        </w:rPr>
      </w:pPr>
      <w:bookmarkStart w:id="136" w:name="_Toc52901490"/>
      <w:r>
        <w:rPr>
          <w:lang w:eastAsia="en-GB"/>
        </w:rPr>
        <w:t>ID</w:t>
      </w:r>
      <w:bookmarkEnd w:id="136"/>
    </w:p>
    <w:p w14:paraId="0D9E4120" w14:textId="3A96ADC4" w:rsidR="002204ED" w:rsidRPr="00964F38" w:rsidRDefault="002204ED" w:rsidP="002204ED">
      <w:pPr>
        <w:rPr>
          <w:lang w:eastAsia="en-GB"/>
        </w:rPr>
      </w:pPr>
      <w:r>
        <w:rPr>
          <w:lang w:eastAsia="en-GB"/>
        </w:rPr>
        <w:t xml:space="preserve">This property refers to the </w:t>
      </w:r>
      <w:r w:rsidR="00A44AFB">
        <w:rPr>
          <w:lang w:eastAsia="en-GB"/>
        </w:rPr>
        <w:t>identifier</w:t>
      </w:r>
      <w:r>
        <w:rPr>
          <w:lang w:eastAsia="en-GB"/>
        </w:rPr>
        <w:t xml:space="preserve"> </w:t>
      </w:r>
      <w:r w:rsidR="00A44AFB">
        <w:rPr>
          <w:lang w:eastAsia="en-GB"/>
        </w:rPr>
        <w:t xml:space="preserve">or ID </w:t>
      </w:r>
      <w:r>
        <w:rPr>
          <w:lang w:eastAsia="en-GB"/>
        </w:rPr>
        <w:t>of a Link.</w:t>
      </w:r>
      <w:r w:rsidR="00A44AFB">
        <w:rPr>
          <w:lang w:eastAsia="en-GB"/>
        </w:rPr>
        <w:t xml:space="preserve"> In the context of the repository of links, the European Commission will directly assign an ID to each link provided.</w:t>
      </w:r>
    </w:p>
    <w:tbl>
      <w:tblPr>
        <w:tblStyle w:val="TableGrid"/>
        <w:tblW w:w="0" w:type="auto"/>
        <w:tblLook w:val="04A0" w:firstRow="1" w:lastRow="0" w:firstColumn="1" w:lastColumn="0" w:noHBand="0" w:noVBand="1"/>
      </w:tblPr>
      <w:tblGrid>
        <w:gridCol w:w="2086"/>
        <w:gridCol w:w="2681"/>
        <w:gridCol w:w="2202"/>
        <w:gridCol w:w="1526"/>
      </w:tblGrid>
      <w:tr w:rsidR="002204ED" w:rsidRPr="00CB0DE0" w14:paraId="628580D5" w14:textId="77777777" w:rsidTr="001F5678">
        <w:trPr>
          <w:cnfStyle w:val="100000000000" w:firstRow="1" w:lastRow="0" w:firstColumn="0" w:lastColumn="0" w:oddVBand="0" w:evenVBand="0" w:oddHBand="0" w:evenHBand="0" w:firstRowFirstColumn="0" w:firstRowLastColumn="0" w:lastRowFirstColumn="0" w:lastRowLastColumn="0"/>
        </w:trPr>
        <w:tc>
          <w:tcPr>
            <w:tcW w:w="2086" w:type="dxa"/>
          </w:tcPr>
          <w:p w14:paraId="0B351702" w14:textId="77777777" w:rsidR="002204ED" w:rsidRPr="00CB0DE0" w:rsidRDefault="002204ED" w:rsidP="001F5678">
            <w:r w:rsidRPr="00CB0DE0">
              <w:t>Property</w:t>
            </w:r>
          </w:p>
        </w:tc>
        <w:tc>
          <w:tcPr>
            <w:tcW w:w="2681" w:type="dxa"/>
          </w:tcPr>
          <w:p w14:paraId="0EC06BEA" w14:textId="77777777" w:rsidR="002204ED" w:rsidRPr="00CB0DE0" w:rsidRDefault="002204ED" w:rsidP="001F5678">
            <w:r w:rsidRPr="00CB0DE0">
              <w:t>URI</w:t>
            </w:r>
          </w:p>
        </w:tc>
        <w:tc>
          <w:tcPr>
            <w:tcW w:w="2202" w:type="dxa"/>
          </w:tcPr>
          <w:p w14:paraId="06F8AEBA" w14:textId="77777777" w:rsidR="002204ED" w:rsidRPr="00CB0DE0" w:rsidRDefault="002204ED" w:rsidP="001F5678">
            <w:r w:rsidRPr="00CB0DE0">
              <w:t>Range</w:t>
            </w:r>
          </w:p>
        </w:tc>
        <w:tc>
          <w:tcPr>
            <w:tcW w:w="1526" w:type="dxa"/>
          </w:tcPr>
          <w:p w14:paraId="0D53CA53" w14:textId="77777777" w:rsidR="002204ED" w:rsidRPr="00CB0DE0" w:rsidRDefault="002204ED" w:rsidP="001F5678">
            <w:r w:rsidRPr="00CB0DE0">
              <w:t>Cardinality</w:t>
            </w:r>
          </w:p>
        </w:tc>
      </w:tr>
      <w:tr w:rsidR="00A44AFB" w:rsidRPr="00CB0DE0" w14:paraId="3BF82D1E" w14:textId="77777777" w:rsidTr="001F5678">
        <w:tc>
          <w:tcPr>
            <w:tcW w:w="2086" w:type="dxa"/>
          </w:tcPr>
          <w:p w14:paraId="36AC4B70" w14:textId="5B02BA35" w:rsidR="00A44AFB" w:rsidRPr="00CB0DE0" w:rsidRDefault="001A6325" w:rsidP="00A44AFB">
            <w:r>
              <w:t>ID</w:t>
            </w:r>
          </w:p>
        </w:tc>
        <w:tc>
          <w:tcPr>
            <w:tcW w:w="2681" w:type="dxa"/>
          </w:tcPr>
          <w:p w14:paraId="0AD6DC49" w14:textId="3A4E01B4" w:rsidR="00A44AFB" w:rsidRPr="00CB0DE0" w:rsidRDefault="00A44AFB" w:rsidP="00A44AFB">
            <w:proofErr w:type="spellStart"/>
            <w:proofErr w:type="gramStart"/>
            <w:r w:rsidRPr="00E36753">
              <w:t>dct:identifier</w:t>
            </w:r>
            <w:proofErr w:type="spellEnd"/>
            <w:proofErr w:type="gramEnd"/>
          </w:p>
        </w:tc>
        <w:tc>
          <w:tcPr>
            <w:tcW w:w="2202" w:type="dxa"/>
          </w:tcPr>
          <w:p w14:paraId="6FCD92C4" w14:textId="39E3EEC4" w:rsidR="00A44AFB" w:rsidRPr="00CB0DE0" w:rsidRDefault="00A44AFB" w:rsidP="00A44AFB">
            <w:r>
              <w:t>Text</w:t>
            </w:r>
          </w:p>
        </w:tc>
        <w:tc>
          <w:tcPr>
            <w:tcW w:w="1526" w:type="dxa"/>
          </w:tcPr>
          <w:p w14:paraId="3C845686" w14:textId="77777777" w:rsidR="00A44AFB" w:rsidRPr="00CB0DE0" w:rsidRDefault="00A44AFB" w:rsidP="00A44AFB">
            <w:r>
              <w:t>1</w:t>
            </w:r>
            <w:r w:rsidRPr="00CB0DE0">
              <w:t>..</w:t>
            </w:r>
            <w:r>
              <w:t>1</w:t>
            </w:r>
          </w:p>
        </w:tc>
      </w:tr>
    </w:tbl>
    <w:p w14:paraId="61BB58F5" w14:textId="35D48C32" w:rsidR="002204ED" w:rsidRDefault="002204ED" w:rsidP="002204ED">
      <w:pPr>
        <w:rPr>
          <w:lang w:eastAsia="en-GB"/>
        </w:rPr>
      </w:pPr>
    </w:p>
    <w:p w14:paraId="19C1BBE9" w14:textId="77777777" w:rsidR="002204ED" w:rsidRDefault="002204ED" w:rsidP="00BD595C">
      <w:pPr>
        <w:pStyle w:val="Heading3"/>
        <w:numPr>
          <w:ilvl w:val="2"/>
          <w:numId w:val="42"/>
        </w:numPr>
        <w:tabs>
          <w:tab w:val="clear" w:pos="5966"/>
        </w:tabs>
        <w:ind w:left="1985"/>
        <w:rPr>
          <w:lang w:eastAsia="en-GB"/>
        </w:rPr>
      </w:pPr>
      <w:bookmarkStart w:id="137" w:name="_Toc52901491"/>
      <w:r>
        <w:rPr>
          <w:lang w:eastAsia="en-GB"/>
        </w:rPr>
        <w:t>URL</w:t>
      </w:r>
      <w:bookmarkEnd w:id="137"/>
    </w:p>
    <w:p w14:paraId="3852888D" w14:textId="6206C4E9" w:rsidR="002204ED" w:rsidRPr="00964F38" w:rsidRDefault="002204ED" w:rsidP="002204ED">
      <w:pPr>
        <w:rPr>
          <w:lang w:eastAsia="en-GB"/>
        </w:rPr>
      </w:pPr>
      <w:r>
        <w:rPr>
          <w:lang w:eastAsia="en-GB"/>
        </w:rPr>
        <w:t xml:space="preserve">This property refers to the </w:t>
      </w:r>
      <w:r w:rsidR="00A44AFB" w:rsidRPr="00A44AFB">
        <w:rPr>
          <w:lang w:eastAsia="en-GB"/>
        </w:rPr>
        <w:t>Uniform Resource Locator specifying the location of the web resource (webpage, domain) in which the descriptions required by the Single Digital Gateway is publicly available.</w:t>
      </w:r>
    </w:p>
    <w:tbl>
      <w:tblPr>
        <w:tblStyle w:val="TableGrid"/>
        <w:tblW w:w="0" w:type="auto"/>
        <w:tblLook w:val="04A0" w:firstRow="1" w:lastRow="0" w:firstColumn="1" w:lastColumn="0" w:noHBand="0" w:noVBand="1"/>
      </w:tblPr>
      <w:tblGrid>
        <w:gridCol w:w="2086"/>
        <w:gridCol w:w="2681"/>
        <w:gridCol w:w="2202"/>
        <w:gridCol w:w="1526"/>
      </w:tblGrid>
      <w:tr w:rsidR="002204ED" w:rsidRPr="00CB0DE0" w14:paraId="2B1F6D6A" w14:textId="77777777" w:rsidTr="001F5678">
        <w:trPr>
          <w:cnfStyle w:val="100000000000" w:firstRow="1" w:lastRow="0" w:firstColumn="0" w:lastColumn="0" w:oddVBand="0" w:evenVBand="0" w:oddHBand="0" w:evenHBand="0" w:firstRowFirstColumn="0" w:firstRowLastColumn="0" w:lastRowFirstColumn="0" w:lastRowLastColumn="0"/>
        </w:trPr>
        <w:tc>
          <w:tcPr>
            <w:tcW w:w="2086" w:type="dxa"/>
          </w:tcPr>
          <w:p w14:paraId="514D57D2" w14:textId="77777777" w:rsidR="002204ED" w:rsidRPr="00CB0DE0" w:rsidRDefault="002204ED" w:rsidP="001F5678">
            <w:r w:rsidRPr="00CB0DE0">
              <w:t>Property</w:t>
            </w:r>
          </w:p>
        </w:tc>
        <w:tc>
          <w:tcPr>
            <w:tcW w:w="2681" w:type="dxa"/>
          </w:tcPr>
          <w:p w14:paraId="1F2F01E3" w14:textId="77777777" w:rsidR="002204ED" w:rsidRPr="00CB0DE0" w:rsidRDefault="002204ED" w:rsidP="001F5678">
            <w:r w:rsidRPr="00CB0DE0">
              <w:t>URI</w:t>
            </w:r>
          </w:p>
        </w:tc>
        <w:tc>
          <w:tcPr>
            <w:tcW w:w="2202" w:type="dxa"/>
          </w:tcPr>
          <w:p w14:paraId="696818D6" w14:textId="77777777" w:rsidR="002204ED" w:rsidRPr="00CB0DE0" w:rsidRDefault="002204ED" w:rsidP="001F5678">
            <w:r w:rsidRPr="00CB0DE0">
              <w:t>Range</w:t>
            </w:r>
          </w:p>
        </w:tc>
        <w:tc>
          <w:tcPr>
            <w:tcW w:w="1526" w:type="dxa"/>
          </w:tcPr>
          <w:p w14:paraId="598DAC7F" w14:textId="77777777" w:rsidR="002204ED" w:rsidRPr="00CB0DE0" w:rsidRDefault="002204ED" w:rsidP="001F5678">
            <w:r w:rsidRPr="00CB0DE0">
              <w:t>Cardinality</w:t>
            </w:r>
          </w:p>
        </w:tc>
      </w:tr>
      <w:tr w:rsidR="002204ED" w:rsidRPr="00CB0DE0" w14:paraId="5CE5CE11" w14:textId="77777777" w:rsidTr="001F5678">
        <w:tc>
          <w:tcPr>
            <w:tcW w:w="2086" w:type="dxa"/>
          </w:tcPr>
          <w:p w14:paraId="6FB536D9" w14:textId="77777777" w:rsidR="002204ED" w:rsidRPr="00CB0DE0" w:rsidRDefault="002204ED" w:rsidP="001F5678">
            <w:r>
              <w:t>URL</w:t>
            </w:r>
          </w:p>
        </w:tc>
        <w:tc>
          <w:tcPr>
            <w:tcW w:w="2681" w:type="dxa"/>
          </w:tcPr>
          <w:p w14:paraId="16061DA4" w14:textId="77777777" w:rsidR="002204ED" w:rsidRPr="00CB0DE0" w:rsidRDefault="002204ED" w:rsidP="001F5678">
            <w:proofErr w:type="spellStart"/>
            <w:r>
              <w:t>schema:url</w:t>
            </w:r>
            <w:proofErr w:type="spellEnd"/>
          </w:p>
        </w:tc>
        <w:tc>
          <w:tcPr>
            <w:tcW w:w="2202" w:type="dxa"/>
          </w:tcPr>
          <w:p w14:paraId="03ABEB55" w14:textId="77777777" w:rsidR="002204ED" w:rsidRPr="00CB0DE0" w:rsidRDefault="002204ED" w:rsidP="001F5678">
            <w:r>
              <w:t>URL</w:t>
            </w:r>
          </w:p>
        </w:tc>
        <w:tc>
          <w:tcPr>
            <w:tcW w:w="1526" w:type="dxa"/>
          </w:tcPr>
          <w:p w14:paraId="756FCBAE" w14:textId="77777777" w:rsidR="002204ED" w:rsidRPr="00CB0DE0" w:rsidRDefault="002204ED" w:rsidP="001F5678">
            <w:r>
              <w:t>1</w:t>
            </w:r>
            <w:r w:rsidRPr="00CB0DE0">
              <w:t>..</w:t>
            </w:r>
            <w:r>
              <w:t>1</w:t>
            </w:r>
          </w:p>
        </w:tc>
      </w:tr>
    </w:tbl>
    <w:p w14:paraId="36133414" w14:textId="77777777" w:rsidR="002204ED" w:rsidRDefault="002204ED" w:rsidP="002204ED">
      <w:pPr>
        <w:rPr>
          <w:lang w:eastAsia="en-GB"/>
        </w:rPr>
      </w:pPr>
    </w:p>
    <w:p w14:paraId="6CA4E53E" w14:textId="0163E573" w:rsidR="002204ED" w:rsidRDefault="002204ED" w:rsidP="00BD595C">
      <w:pPr>
        <w:pStyle w:val="Heading3"/>
        <w:numPr>
          <w:ilvl w:val="2"/>
          <w:numId w:val="43"/>
        </w:numPr>
        <w:tabs>
          <w:tab w:val="clear" w:pos="5966"/>
        </w:tabs>
        <w:ind w:left="2127" w:hanging="851"/>
        <w:rPr>
          <w:lang w:eastAsia="en-GB"/>
        </w:rPr>
      </w:pPr>
      <w:bookmarkStart w:id="138" w:name="_Toc52901492"/>
      <w:r>
        <w:rPr>
          <w:lang w:eastAsia="en-GB"/>
        </w:rPr>
        <w:t>Name</w:t>
      </w:r>
      <w:bookmarkEnd w:id="138"/>
    </w:p>
    <w:p w14:paraId="76001357" w14:textId="53B41151" w:rsidR="002204ED" w:rsidRPr="00CB0DE0" w:rsidRDefault="002204ED" w:rsidP="001A6325">
      <w:pPr>
        <w:pStyle w:val="Body"/>
      </w:pPr>
      <w:r w:rsidRPr="00CB0DE0">
        <w:t xml:space="preserve">This property represents the </w:t>
      </w:r>
      <w:r>
        <w:t>n</w:t>
      </w:r>
      <w:r w:rsidRPr="00CB0DE0">
        <w:t xml:space="preserve">ame of the </w:t>
      </w:r>
      <w:r>
        <w:t>Link</w:t>
      </w:r>
      <w:r w:rsidR="00F661EA">
        <w:t xml:space="preserve"> given by the responsible authority</w:t>
      </w:r>
      <w:r w:rsidR="001A6325">
        <w:t>.</w:t>
      </w:r>
    </w:p>
    <w:tbl>
      <w:tblPr>
        <w:tblStyle w:val="TableGrid"/>
        <w:tblW w:w="0" w:type="auto"/>
        <w:tblLook w:val="04A0" w:firstRow="1" w:lastRow="0" w:firstColumn="1" w:lastColumn="0" w:noHBand="0" w:noVBand="1"/>
      </w:tblPr>
      <w:tblGrid>
        <w:gridCol w:w="2135"/>
        <w:gridCol w:w="2607"/>
        <w:gridCol w:w="2223"/>
        <w:gridCol w:w="1530"/>
      </w:tblGrid>
      <w:tr w:rsidR="002204ED" w:rsidRPr="00CB0DE0" w14:paraId="4187E591" w14:textId="77777777" w:rsidTr="001F5678">
        <w:trPr>
          <w:cnfStyle w:val="100000000000" w:firstRow="1" w:lastRow="0" w:firstColumn="0" w:lastColumn="0" w:oddVBand="0" w:evenVBand="0" w:oddHBand="0" w:evenHBand="0" w:firstRowFirstColumn="0" w:firstRowLastColumn="0" w:lastRowFirstColumn="0" w:lastRowLastColumn="0"/>
        </w:trPr>
        <w:tc>
          <w:tcPr>
            <w:tcW w:w="2371" w:type="dxa"/>
          </w:tcPr>
          <w:p w14:paraId="7BF2DAA0" w14:textId="77777777" w:rsidR="002204ED" w:rsidRPr="00CB0DE0" w:rsidRDefault="002204ED" w:rsidP="001F5678">
            <w:r w:rsidRPr="00CB0DE0">
              <w:t>Property</w:t>
            </w:r>
          </w:p>
        </w:tc>
        <w:tc>
          <w:tcPr>
            <w:tcW w:w="3011" w:type="dxa"/>
          </w:tcPr>
          <w:p w14:paraId="2EBA2D3A" w14:textId="77777777" w:rsidR="002204ED" w:rsidRPr="00CB0DE0" w:rsidRDefault="002204ED" w:rsidP="001F5678">
            <w:r w:rsidRPr="00CB0DE0">
              <w:t>URI</w:t>
            </w:r>
          </w:p>
        </w:tc>
        <w:tc>
          <w:tcPr>
            <w:tcW w:w="2551" w:type="dxa"/>
          </w:tcPr>
          <w:p w14:paraId="3765E2B6" w14:textId="77777777" w:rsidR="002204ED" w:rsidRPr="00CB0DE0" w:rsidRDefault="002204ED" w:rsidP="001F5678">
            <w:r w:rsidRPr="00CB0DE0">
              <w:t>Range</w:t>
            </w:r>
          </w:p>
        </w:tc>
        <w:tc>
          <w:tcPr>
            <w:tcW w:w="1554" w:type="dxa"/>
          </w:tcPr>
          <w:p w14:paraId="5AB73562" w14:textId="77777777" w:rsidR="002204ED" w:rsidRPr="00CB0DE0" w:rsidRDefault="002204ED" w:rsidP="001F5678">
            <w:r w:rsidRPr="00CB0DE0">
              <w:t>Cardinality</w:t>
            </w:r>
          </w:p>
        </w:tc>
      </w:tr>
      <w:tr w:rsidR="002204ED" w:rsidRPr="00CB0DE0" w14:paraId="6B25F7BF" w14:textId="77777777" w:rsidTr="001F5678">
        <w:tc>
          <w:tcPr>
            <w:tcW w:w="2371" w:type="dxa"/>
          </w:tcPr>
          <w:p w14:paraId="157EB3E9" w14:textId="77777777" w:rsidR="002204ED" w:rsidRPr="00CB0DE0" w:rsidRDefault="002204ED" w:rsidP="001F5678">
            <w:r>
              <w:t>n</w:t>
            </w:r>
            <w:r w:rsidRPr="00CB0DE0">
              <w:t>ame</w:t>
            </w:r>
          </w:p>
        </w:tc>
        <w:tc>
          <w:tcPr>
            <w:tcW w:w="3011" w:type="dxa"/>
          </w:tcPr>
          <w:p w14:paraId="38C8A904" w14:textId="77777777" w:rsidR="002204ED" w:rsidRPr="00CB0DE0" w:rsidRDefault="002204ED" w:rsidP="001F5678">
            <w:proofErr w:type="spellStart"/>
            <w:proofErr w:type="gramStart"/>
            <w:r w:rsidRPr="00CB0DE0">
              <w:t>dct:title</w:t>
            </w:r>
            <w:proofErr w:type="spellEnd"/>
            <w:proofErr w:type="gramEnd"/>
          </w:p>
        </w:tc>
        <w:tc>
          <w:tcPr>
            <w:tcW w:w="2551" w:type="dxa"/>
          </w:tcPr>
          <w:p w14:paraId="0508E136" w14:textId="77777777" w:rsidR="002204ED" w:rsidRPr="00CB0DE0" w:rsidRDefault="002204ED" w:rsidP="001F5678">
            <w:r w:rsidRPr="00CB0DE0">
              <w:t>Text</w:t>
            </w:r>
          </w:p>
        </w:tc>
        <w:tc>
          <w:tcPr>
            <w:tcW w:w="1554" w:type="dxa"/>
          </w:tcPr>
          <w:p w14:paraId="40B49787" w14:textId="76FE1BEF" w:rsidR="002204ED" w:rsidRPr="00CB0DE0" w:rsidRDefault="00F661EA" w:rsidP="001F5678">
            <w:r>
              <w:t>0</w:t>
            </w:r>
            <w:r w:rsidR="002204ED" w:rsidRPr="00CB0DE0">
              <w:t>..1</w:t>
            </w:r>
          </w:p>
        </w:tc>
      </w:tr>
    </w:tbl>
    <w:p w14:paraId="2A9E5532" w14:textId="77777777" w:rsidR="002204ED" w:rsidRDefault="002204ED" w:rsidP="002204ED">
      <w:pPr>
        <w:rPr>
          <w:lang w:eastAsia="en-GB"/>
        </w:rPr>
      </w:pPr>
    </w:p>
    <w:p w14:paraId="17372DEB" w14:textId="77777777" w:rsidR="002204ED" w:rsidRDefault="002204ED" w:rsidP="00BD595C">
      <w:pPr>
        <w:pStyle w:val="Heading3"/>
        <w:numPr>
          <w:ilvl w:val="2"/>
          <w:numId w:val="44"/>
        </w:numPr>
        <w:tabs>
          <w:tab w:val="clear" w:pos="5966"/>
        </w:tabs>
        <w:ind w:left="1985"/>
        <w:rPr>
          <w:lang w:eastAsia="en-GB"/>
        </w:rPr>
      </w:pPr>
      <w:bookmarkStart w:id="139" w:name="_Toc52901493"/>
      <w:r>
        <w:rPr>
          <w:lang w:eastAsia="en-GB"/>
        </w:rPr>
        <w:t>Description</w:t>
      </w:r>
      <w:bookmarkEnd w:id="139"/>
    </w:p>
    <w:p w14:paraId="3AE9402D" w14:textId="6A8D981F" w:rsidR="002204ED" w:rsidRDefault="002204ED" w:rsidP="002204ED">
      <w:pPr>
        <w:rPr>
          <w:lang w:eastAsia="en-GB"/>
        </w:rPr>
      </w:pPr>
      <w:r w:rsidRPr="00CB0DE0">
        <w:t>This property represents</w:t>
      </w:r>
      <w:r w:rsidRPr="00F11176">
        <w:rPr>
          <w:lang w:eastAsia="en-GB"/>
        </w:rPr>
        <w:t xml:space="preserve"> </w:t>
      </w:r>
      <w:r>
        <w:rPr>
          <w:lang w:eastAsia="en-GB"/>
        </w:rPr>
        <w:t>the d</w:t>
      </w:r>
      <w:r w:rsidRPr="00F11176">
        <w:rPr>
          <w:lang w:eastAsia="en-GB"/>
        </w:rPr>
        <w:t xml:space="preserve">escription of </w:t>
      </w:r>
      <w:r>
        <w:rPr>
          <w:lang w:eastAsia="en-GB"/>
        </w:rPr>
        <w:t>a Link</w:t>
      </w:r>
      <w:r w:rsidR="001A6325">
        <w:rPr>
          <w:lang w:eastAsia="en-GB"/>
        </w:rPr>
        <w:t xml:space="preserve"> g</w:t>
      </w:r>
      <w:r w:rsidR="001A6325">
        <w:t>iven by the responsible authority.</w:t>
      </w:r>
    </w:p>
    <w:p w14:paraId="214FD3D8" w14:textId="77777777" w:rsidR="002204ED" w:rsidRPr="00CB0DE0" w:rsidRDefault="002204ED" w:rsidP="001A6325">
      <w:pPr>
        <w:pStyle w:val="Body"/>
      </w:pPr>
    </w:p>
    <w:tbl>
      <w:tblPr>
        <w:tblStyle w:val="TableGrid"/>
        <w:tblW w:w="0" w:type="auto"/>
        <w:tblLook w:val="04A0" w:firstRow="1" w:lastRow="0" w:firstColumn="1" w:lastColumn="0" w:noHBand="0" w:noVBand="1"/>
      </w:tblPr>
      <w:tblGrid>
        <w:gridCol w:w="2115"/>
        <w:gridCol w:w="2697"/>
        <w:gridCol w:w="2157"/>
        <w:gridCol w:w="1526"/>
      </w:tblGrid>
      <w:tr w:rsidR="002204ED" w:rsidRPr="00CB0DE0" w14:paraId="107F30DF" w14:textId="77777777" w:rsidTr="002204ED">
        <w:trPr>
          <w:cnfStyle w:val="100000000000" w:firstRow="1" w:lastRow="0" w:firstColumn="0" w:lastColumn="0" w:oddVBand="0" w:evenVBand="0" w:oddHBand="0" w:evenHBand="0" w:firstRowFirstColumn="0" w:firstRowLastColumn="0" w:lastRowFirstColumn="0" w:lastRowLastColumn="0"/>
        </w:trPr>
        <w:tc>
          <w:tcPr>
            <w:tcW w:w="2115" w:type="dxa"/>
          </w:tcPr>
          <w:p w14:paraId="0E7EC29D" w14:textId="77777777" w:rsidR="002204ED" w:rsidRPr="00CB0DE0" w:rsidRDefault="002204ED" w:rsidP="001F5678">
            <w:r w:rsidRPr="00CB0DE0">
              <w:t>Property</w:t>
            </w:r>
          </w:p>
        </w:tc>
        <w:tc>
          <w:tcPr>
            <w:tcW w:w="2697" w:type="dxa"/>
          </w:tcPr>
          <w:p w14:paraId="2FFCBCE7" w14:textId="77777777" w:rsidR="002204ED" w:rsidRPr="00CB0DE0" w:rsidRDefault="002204ED" w:rsidP="001F5678">
            <w:r w:rsidRPr="00CB0DE0">
              <w:t>URI</w:t>
            </w:r>
          </w:p>
        </w:tc>
        <w:tc>
          <w:tcPr>
            <w:tcW w:w="2157" w:type="dxa"/>
          </w:tcPr>
          <w:p w14:paraId="0DE7C8C8" w14:textId="77777777" w:rsidR="002204ED" w:rsidRPr="00CB0DE0" w:rsidRDefault="002204ED" w:rsidP="001F5678">
            <w:r w:rsidRPr="00CB0DE0">
              <w:t>Range</w:t>
            </w:r>
          </w:p>
        </w:tc>
        <w:tc>
          <w:tcPr>
            <w:tcW w:w="1526" w:type="dxa"/>
          </w:tcPr>
          <w:p w14:paraId="100E527D" w14:textId="77777777" w:rsidR="002204ED" w:rsidRPr="00CB0DE0" w:rsidRDefault="002204ED" w:rsidP="001F5678">
            <w:r w:rsidRPr="00CB0DE0">
              <w:t>Cardinality</w:t>
            </w:r>
          </w:p>
        </w:tc>
      </w:tr>
      <w:tr w:rsidR="002204ED" w:rsidRPr="00CB0DE0" w14:paraId="78060FD1" w14:textId="77777777" w:rsidTr="002204ED">
        <w:tc>
          <w:tcPr>
            <w:tcW w:w="2115" w:type="dxa"/>
          </w:tcPr>
          <w:p w14:paraId="7A829BF9" w14:textId="77777777" w:rsidR="002204ED" w:rsidRPr="00CB0DE0" w:rsidRDefault="002204ED" w:rsidP="001F5678">
            <w:r>
              <w:lastRenderedPageBreak/>
              <w:t>description</w:t>
            </w:r>
          </w:p>
        </w:tc>
        <w:tc>
          <w:tcPr>
            <w:tcW w:w="2697" w:type="dxa"/>
          </w:tcPr>
          <w:p w14:paraId="7FA68BCD" w14:textId="77777777" w:rsidR="002204ED" w:rsidRPr="00CB0DE0" w:rsidRDefault="002204ED" w:rsidP="001F5678">
            <w:proofErr w:type="spellStart"/>
            <w:proofErr w:type="gramStart"/>
            <w:r w:rsidRPr="00CB0DE0">
              <w:t>dct:</w:t>
            </w:r>
            <w:r>
              <w:t>description</w:t>
            </w:r>
            <w:proofErr w:type="spellEnd"/>
            <w:proofErr w:type="gramEnd"/>
          </w:p>
        </w:tc>
        <w:tc>
          <w:tcPr>
            <w:tcW w:w="2157" w:type="dxa"/>
          </w:tcPr>
          <w:p w14:paraId="334E2A7D" w14:textId="77777777" w:rsidR="002204ED" w:rsidRPr="00CB0DE0" w:rsidRDefault="002204ED" w:rsidP="001F5678">
            <w:r w:rsidRPr="00CB0DE0">
              <w:t>Text</w:t>
            </w:r>
          </w:p>
        </w:tc>
        <w:tc>
          <w:tcPr>
            <w:tcW w:w="1526" w:type="dxa"/>
          </w:tcPr>
          <w:p w14:paraId="58C0D05B" w14:textId="29D44B1E" w:rsidR="002204ED" w:rsidRPr="00CB0DE0" w:rsidRDefault="001A6325" w:rsidP="001F5678">
            <w:r>
              <w:t>0</w:t>
            </w:r>
            <w:r w:rsidR="002204ED" w:rsidRPr="00CB0DE0">
              <w:t>..1</w:t>
            </w:r>
          </w:p>
        </w:tc>
      </w:tr>
    </w:tbl>
    <w:p w14:paraId="4E69369B" w14:textId="77777777" w:rsidR="00A44AFB" w:rsidRDefault="00A44AFB" w:rsidP="00BD595C">
      <w:pPr>
        <w:pStyle w:val="Heading3"/>
        <w:numPr>
          <w:ilvl w:val="2"/>
          <w:numId w:val="47"/>
        </w:numPr>
        <w:tabs>
          <w:tab w:val="clear" w:pos="5966"/>
        </w:tabs>
        <w:ind w:left="1985"/>
        <w:rPr>
          <w:lang w:eastAsia="en-GB"/>
        </w:rPr>
      </w:pPr>
      <w:bookmarkStart w:id="140" w:name="_Toc52901494"/>
      <w:r>
        <w:rPr>
          <w:lang w:eastAsia="en-GB"/>
        </w:rPr>
        <w:t>URL Type</w:t>
      </w:r>
      <w:bookmarkEnd w:id="140"/>
    </w:p>
    <w:p w14:paraId="3560BC1D" w14:textId="22F919ED" w:rsidR="00A44AFB" w:rsidRDefault="00A44AFB" w:rsidP="00A44AFB">
      <w:pPr>
        <w:rPr>
          <w:lang w:eastAsia="en-GB"/>
        </w:rPr>
      </w:pPr>
      <w:r>
        <w:rPr>
          <w:lang w:eastAsia="en-GB"/>
        </w:rPr>
        <w:t xml:space="preserve">This property refers to the </w:t>
      </w:r>
      <w:r w:rsidRPr="00A44AFB">
        <w:rPr>
          <w:lang w:eastAsia="en-GB"/>
        </w:rPr>
        <w:t>type of web resource the URL is retrieving. It defines if the URL submitted is a webpage or a folder within a domain, or it can also be the main folder, meaning the domain itself.</w:t>
      </w:r>
    </w:p>
    <w:p w14:paraId="496454E4" w14:textId="77777777" w:rsidR="00F661EA" w:rsidRPr="00964F38" w:rsidRDefault="00F661EA" w:rsidP="00A44AFB">
      <w:pPr>
        <w:rPr>
          <w:lang w:eastAsia="en-GB"/>
        </w:rPr>
      </w:pPr>
    </w:p>
    <w:tbl>
      <w:tblPr>
        <w:tblStyle w:val="TableGrid"/>
        <w:tblW w:w="0" w:type="auto"/>
        <w:tblLook w:val="04A0" w:firstRow="1" w:lastRow="0" w:firstColumn="1" w:lastColumn="0" w:noHBand="0" w:noVBand="1"/>
      </w:tblPr>
      <w:tblGrid>
        <w:gridCol w:w="2086"/>
        <w:gridCol w:w="2681"/>
        <w:gridCol w:w="2202"/>
        <w:gridCol w:w="1526"/>
      </w:tblGrid>
      <w:tr w:rsidR="00A44AFB" w:rsidRPr="00CB0DE0" w14:paraId="23A98CBE" w14:textId="77777777" w:rsidTr="001F5678">
        <w:trPr>
          <w:cnfStyle w:val="100000000000" w:firstRow="1" w:lastRow="0" w:firstColumn="0" w:lastColumn="0" w:oddVBand="0" w:evenVBand="0" w:oddHBand="0" w:evenHBand="0" w:firstRowFirstColumn="0" w:firstRowLastColumn="0" w:lastRowFirstColumn="0" w:lastRowLastColumn="0"/>
        </w:trPr>
        <w:tc>
          <w:tcPr>
            <w:tcW w:w="2086" w:type="dxa"/>
          </w:tcPr>
          <w:p w14:paraId="5B1D7C46" w14:textId="77777777" w:rsidR="00A44AFB" w:rsidRPr="00CB0DE0" w:rsidRDefault="00A44AFB" w:rsidP="001F5678">
            <w:r w:rsidRPr="00CB0DE0">
              <w:t>Property</w:t>
            </w:r>
          </w:p>
        </w:tc>
        <w:tc>
          <w:tcPr>
            <w:tcW w:w="2681" w:type="dxa"/>
          </w:tcPr>
          <w:p w14:paraId="15357E2C" w14:textId="77777777" w:rsidR="00A44AFB" w:rsidRPr="00CB0DE0" w:rsidRDefault="00A44AFB" w:rsidP="001F5678">
            <w:r w:rsidRPr="00CB0DE0">
              <w:t>URI</w:t>
            </w:r>
          </w:p>
        </w:tc>
        <w:tc>
          <w:tcPr>
            <w:tcW w:w="2202" w:type="dxa"/>
          </w:tcPr>
          <w:p w14:paraId="40361150" w14:textId="77777777" w:rsidR="00A44AFB" w:rsidRPr="00CB0DE0" w:rsidRDefault="00A44AFB" w:rsidP="001F5678">
            <w:r w:rsidRPr="00CB0DE0">
              <w:t>Range</w:t>
            </w:r>
          </w:p>
        </w:tc>
        <w:tc>
          <w:tcPr>
            <w:tcW w:w="1526" w:type="dxa"/>
          </w:tcPr>
          <w:p w14:paraId="7542EDCB" w14:textId="77777777" w:rsidR="00A44AFB" w:rsidRPr="00CB0DE0" w:rsidRDefault="00A44AFB" w:rsidP="001F5678">
            <w:r w:rsidRPr="00CB0DE0">
              <w:t>Cardinality</w:t>
            </w:r>
          </w:p>
        </w:tc>
      </w:tr>
      <w:tr w:rsidR="00A44AFB" w:rsidRPr="00CB0DE0" w14:paraId="5F44839B" w14:textId="77777777" w:rsidTr="001F5678">
        <w:tc>
          <w:tcPr>
            <w:tcW w:w="2086" w:type="dxa"/>
          </w:tcPr>
          <w:p w14:paraId="3A892293" w14:textId="7B6E69C4" w:rsidR="00A44AFB" w:rsidRPr="00CB0DE0" w:rsidRDefault="00A44AFB" w:rsidP="001F5678">
            <w:proofErr w:type="spellStart"/>
            <w:r>
              <w:t>URL</w:t>
            </w:r>
            <w:r w:rsidR="001A6325">
              <w:t>Type</w:t>
            </w:r>
            <w:proofErr w:type="spellEnd"/>
          </w:p>
        </w:tc>
        <w:tc>
          <w:tcPr>
            <w:tcW w:w="2681" w:type="dxa"/>
          </w:tcPr>
          <w:p w14:paraId="3A003B2B" w14:textId="041326AC" w:rsidR="00A44AFB" w:rsidRPr="00CB0DE0" w:rsidRDefault="001A6325" w:rsidP="001F5678">
            <w:proofErr w:type="spellStart"/>
            <w:proofErr w:type="gramStart"/>
            <w:r>
              <w:t>d</w:t>
            </w:r>
            <w:r w:rsidR="00A44AFB">
              <w:t>ct:type</w:t>
            </w:r>
            <w:proofErr w:type="spellEnd"/>
            <w:proofErr w:type="gramEnd"/>
          </w:p>
        </w:tc>
        <w:tc>
          <w:tcPr>
            <w:tcW w:w="2202" w:type="dxa"/>
          </w:tcPr>
          <w:p w14:paraId="35EAAB53" w14:textId="77777777" w:rsidR="00A44AFB" w:rsidRPr="00CB0DE0" w:rsidRDefault="00A44AFB" w:rsidP="001F5678">
            <w:r>
              <w:t>Concept</w:t>
            </w:r>
          </w:p>
        </w:tc>
        <w:tc>
          <w:tcPr>
            <w:tcW w:w="1526" w:type="dxa"/>
          </w:tcPr>
          <w:p w14:paraId="06BB6CAB" w14:textId="77777777" w:rsidR="00A44AFB" w:rsidRPr="00CB0DE0" w:rsidRDefault="00A44AFB" w:rsidP="001F5678">
            <w:r>
              <w:t>1</w:t>
            </w:r>
            <w:r w:rsidRPr="00CB0DE0">
              <w:t>..</w:t>
            </w:r>
            <w:r>
              <w:t>1</w:t>
            </w:r>
          </w:p>
        </w:tc>
      </w:tr>
    </w:tbl>
    <w:p w14:paraId="36DE7F00" w14:textId="6224EA63" w:rsidR="002204ED" w:rsidRPr="00CB0DE0" w:rsidRDefault="002204ED" w:rsidP="00BD595C">
      <w:pPr>
        <w:pStyle w:val="Heading3"/>
        <w:numPr>
          <w:ilvl w:val="2"/>
          <w:numId w:val="45"/>
        </w:numPr>
        <w:tabs>
          <w:tab w:val="clear" w:pos="5966"/>
        </w:tabs>
        <w:ind w:left="1985"/>
      </w:pPr>
      <w:bookmarkStart w:id="141" w:name="_Toc52901495"/>
      <w:r>
        <w:t xml:space="preserve">Content </w:t>
      </w:r>
      <w:r w:rsidRPr="00CB0DE0">
        <w:t>Type</w:t>
      </w:r>
      <w:bookmarkEnd w:id="141"/>
    </w:p>
    <w:p w14:paraId="6D9177A9" w14:textId="6DF92A44" w:rsidR="002204ED" w:rsidRPr="00CB0DE0" w:rsidRDefault="001A6325" w:rsidP="001A6325">
      <w:pPr>
        <w:pStyle w:val="Body"/>
      </w:pPr>
      <w:r w:rsidRPr="001A6325">
        <w:t xml:space="preserve">The indication if the </w:t>
      </w:r>
      <w:r>
        <w:t>L</w:t>
      </w:r>
      <w:r w:rsidRPr="001A6325">
        <w:t>ink is retrieving information</w:t>
      </w:r>
      <w:r>
        <w:t>,</w:t>
      </w:r>
      <w:r w:rsidRPr="001A6325">
        <w:t xml:space="preserve"> a procedure</w:t>
      </w:r>
      <w:r>
        <w:t xml:space="preserve"> or a database</w:t>
      </w:r>
      <w:r w:rsidRPr="001A6325">
        <w:t>.</w:t>
      </w:r>
    </w:p>
    <w:tbl>
      <w:tblPr>
        <w:tblStyle w:val="TableGrid"/>
        <w:tblW w:w="0" w:type="auto"/>
        <w:tblLook w:val="04A0" w:firstRow="1" w:lastRow="0" w:firstColumn="1" w:lastColumn="0" w:noHBand="0" w:noVBand="1"/>
      </w:tblPr>
      <w:tblGrid>
        <w:gridCol w:w="2126"/>
        <w:gridCol w:w="2604"/>
        <w:gridCol w:w="2235"/>
        <w:gridCol w:w="1530"/>
      </w:tblGrid>
      <w:tr w:rsidR="002204ED" w:rsidRPr="00CB0DE0" w14:paraId="78FEDD30" w14:textId="77777777" w:rsidTr="001F5678">
        <w:trPr>
          <w:cnfStyle w:val="100000000000" w:firstRow="1" w:lastRow="0" w:firstColumn="0" w:lastColumn="0" w:oddVBand="0" w:evenVBand="0" w:oddHBand="0" w:evenHBand="0" w:firstRowFirstColumn="0" w:firstRowLastColumn="0" w:lastRowFirstColumn="0" w:lastRowLastColumn="0"/>
        </w:trPr>
        <w:tc>
          <w:tcPr>
            <w:tcW w:w="2126" w:type="dxa"/>
          </w:tcPr>
          <w:p w14:paraId="00A86D55" w14:textId="77777777" w:rsidR="002204ED" w:rsidRPr="00CB0DE0" w:rsidRDefault="002204ED" w:rsidP="001F5678">
            <w:r w:rsidRPr="00CB0DE0">
              <w:t>Property</w:t>
            </w:r>
          </w:p>
        </w:tc>
        <w:tc>
          <w:tcPr>
            <w:tcW w:w="2604" w:type="dxa"/>
          </w:tcPr>
          <w:p w14:paraId="58770EC0" w14:textId="77777777" w:rsidR="002204ED" w:rsidRPr="00CB0DE0" w:rsidRDefault="002204ED" w:rsidP="001F5678">
            <w:r w:rsidRPr="00CB0DE0">
              <w:t>URI</w:t>
            </w:r>
          </w:p>
        </w:tc>
        <w:tc>
          <w:tcPr>
            <w:tcW w:w="2235" w:type="dxa"/>
          </w:tcPr>
          <w:p w14:paraId="6A7DB06B" w14:textId="77777777" w:rsidR="002204ED" w:rsidRPr="00CB0DE0" w:rsidRDefault="002204ED" w:rsidP="001F5678">
            <w:r w:rsidRPr="00CB0DE0">
              <w:t>Range</w:t>
            </w:r>
          </w:p>
        </w:tc>
        <w:tc>
          <w:tcPr>
            <w:tcW w:w="1530" w:type="dxa"/>
          </w:tcPr>
          <w:p w14:paraId="72E5E7E9" w14:textId="77777777" w:rsidR="002204ED" w:rsidRPr="00CB0DE0" w:rsidRDefault="002204ED" w:rsidP="001F5678">
            <w:r w:rsidRPr="00CB0DE0">
              <w:t>Cardinality</w:t>
            </w:r>
          </w:p>
        </w:tc>
      </w:tr>
      <w:tr w:rsidR="002204ED" w:rsidRPr="00CB0DE0" w14:paraId="39E40F4E" w14:textId="77777777" w:rsidTr="001F5678">
        <w:tc>
          <w:tcPr>
            <w:tcW w:w="2126" w:type="dxa"/>
          </w:tcPr>
          <w:p w14:paraId="64786AE7" w14:textId="480FB864" w:rsidR="002204ED" w:rsidRPr="00CB0DE0" w:rsidRDefault="002204ED" w:rsidP="001F5678">
            <w:proofErr w:type="spellStart"/>
            <w:r>
              <w:t>Content</w:t>
            </w:r>
            <w:r w:rsidR="00A44AFB">
              <w:t>T</w:t>
            </w:r>
            <w:r w:rsidRPr="00CB0DE0">
              <w:t>ype</w:t>
            </w:r>
            <w:proofErr w:type="spellEnd"/>
          </w:p>
        </w:tc>
        <w:tc>
          <w:tcPr>
            <w:tcW w:w="2604" w:type="dxa"/>
          </w:tcPr>
          <w:p w14:paraId="7AAA127B" w14:textId="77777777" w:rsidR="002204ED" w:rsidRPr="00CB0DE0" w:rsidRDefault="002204ED" w:rsidP="001F5678">
            <w:proofErr w:type="spellStart"/>
            <w:proofErr w:type="gramStart"/>
            <w:r w:rsidRPr="00CB0DE0">
              <w:t>dct:type</w:t>
            </w:r>
            <w:proofErr w:type="spellEnd"/>
            <w:proofErr w:type="gramEnd"/>
          </w:p>
        </w:tc>
        <w:tc>
          <w:tcPr>
            <w:tcW w:w="2235" w:type="dxa"/>
          </w:tcPr>
          <w:p w14:paraId="6993EE78" w14:textId="77777777" w:rsidR="002204ED" w:rsidRPr="00CB0DE0" w:rsidRDefault="002204ED" w:rsidP="001F5678">
            <w:r w:rsidRPr="00CB0DE0">
              <w:t>Concept</w:t>
            </w:r>
          </w:p>
        </w:tc>
        <w:tc>
          <w:tcPr>
            <w:tcW w:w="1530" w:type="dxa"/>
          </w:tcPr>
          <w:p w14:paraId="6B30601C" w14:textId="758B0962" w:rsidR="002204ED" w:rsidRPr="00CB0DE0" w:rsidRDefault="00A44AFB" w:rsidP="001F5678">
            <w:r>
              <w:t>1</w:t>
            </w:r>
            <w:r w:rsidR="002204ED" w:rsidRPr="00CB0DE0">
              <w:t>..</w:t>
            </w:r>
            <w:r w:rsidR="001A6325">
              <w:t>1</w:t>
            </w:r>
          </w:p>
        </w:tc>
      </w:tr>
    </w:tbl>
    <w:p w14:paraId="1B99C02F" w14:textId="77777777" w:rsidR="002204ED" w:rsidRDefault="002204ED" w:rsidP="002204ED">
      <w:pPr>
        <w:rPr>
          <w:lang w:eastAsia="en-GB"/>
        </w:rPr>
      </w:pPr>
    </w:p>
    <w:p w14:paraId="2310ABF1" w14:textId="0E413019" w:rsidR="002204ED" w:rsidRPr="00CB0DE0" w:rsidRDefault="002204ED" w:rsidP="00BD595C">
      <w:pPr>
        <w:pStyle w:val="Heading3"/>
        <w:numPr>
          <w:ilvl w:val="2"/>
          <w:numId w:val="46"/>
        </w:numPr>
        <w:tabs>
          <w:tab w:val="clear" w:pos="5966"/>
        </w:tabs>
        <w:ind w:left="1985"/>
      </w:pPr>
      <w:bookmarkStart w:id="142" w:name="_Toc52901496"/>
      <w:r>
        <w:t>Information Area</w:t>
      </w:r>
      <w:bookmarkEnd w:id="142"/>
    </w:p>
    <w:p w14:paraId="277B1ED4" w14:textId="2CD42473" w:rsidR="002204ED" w:rsidRPr="00CB0DE0" w:rsidRDefault="001A6325" w:rsidP="001A6325">
      <w:pPr>
        <w:pStyle w:val="Body"/>
      </w:pPr>
      <w:r w:rsidRPr="001A6325">
        <w:t>The information area from Annex I under which th</w:t>
      </w:r>
      <w:r>
        <w:t>e</w:t>
      </w:r>
      <w:r w:rsidRPr="001A6325">
        <w:t xml:space="preserve"> </w:t>
      </w:r>
      <w:r>
        <w:t>L</w:t>
      </w:r>
      <w:r w:rsidRPr="001A6325">
        <w:t>ink and the information it retrieves can be classified.</w:t>
      </w:r>
    </w:p>
    <w:tbl>
      <w:tblPr>
        <w:tblStyle w:val="TableGrid"/>
        <w:tblW w:w="0" w:type="auto"/>
        <w:tblLook w:val="04A0" w:firstRow="1" w:lastRow="0" w:firstColumn="1" w:lastColumn="0" w:noHBand="0" w:noVBand="1"/>
      </w:tblPr>
      <w:tblGrid>
        <w:gridCol w:w="2126"/>
        <w:gridCol w:w="2604"/>
        <w:gridCol w:w="2235"/>
        <w:gridCol w:w="1530"/>
      </w:tblGrid>
      <w:tr w:rsidR="002204ED" w:rsidRPr="00CB0DE0" w14:paraId="65D87B4F" w14:textId="77777777" w:rsidTr="001F5678">
        <w:trPr>
          <w:cnfStyle w:val="100000000000" w:firstRow="1" w:lastRow="0" w:firstColumn="0" w:lastColumn="0" w:oddVBand="0" w:evenVBand="0" w:oddHBand="0" w:evenHBand="0" w:firstRowFirstColumn="0" w:firstRowLastColumn="0" w:lastRowFirstColumn="0" w:lastRowLastColumn="0"/>
        </w:trPr>
        <w:tc>
          <w:tcPr>
            <w:tcW w:w="2126" w:type="dxa"/>
          </w:tcPr>
          <w:p w14:paraId="395A665C" w14:textId="77777777" w:rsidR="002204ED" w:rsidRPr="00CB0DE0" w:rsidRDefault="002204ED" w:rsidP="001F5678">
            <w:r w:rsidRPr="00CB0DE0">
              <w:t>Property</w:t>
            </w:r>
          </w:p>
        </w:tc>
        <w:tc>
          <w:tcPr>
            <w:tcW w:w="2604" w:type="dxa"/>
          </w:tcPr>
          <w:p w14:paraId="5C15ABDD" w14:textId="77777777" w:rsidR="002204ED" w:rsidRPr="00CB0DE0" w:rsidRDefault="002204ED" w:rsidP="001F5678">
            <w:r w:rsidRPr="00CB0DE0">
              <w:t>URI</w:t>
            </w:r>
          </w:p>
        </w:tc>
        <w:tc>
          <w:tcPr>
            <w:tcW w:w="2235" w:type="dxa"/>
          </w:tcPr>
          <w:p w14:paraId="466F3253" w14:textId="77777777" w:rsidR="002204ED" w:rsidRPr="00CB0DE0" w:rsidRDefault="002204ED" w:rsidP="001F5678">
            <w:r w:rsidRPr="00CB0DE0">
              <w:t>Range</w:t>
            </w:r>
          </w:p>
        </w:tc>
        <w:tc>
          <w:tcPr>
            <w:tcW w:w="1530" w:type="dxa"/>
          </w:tcPr>
          <w:p w14:paraId="32EA695A" w14:textId="77777777" w:rsidR="002204ED" w:rsidRPr="00CB0DE0" w:rsidRDefault="002204ED" w:rsidP="001F5678">
            <w:r w:rsidRPr="00CB0DE0">
              <w:t>Cardinality</w:t>
            </w:r>
          </w:p>
        </w:tc>
      </w:tr>
      <w:tr w:rsidR="002204ED" w:rsidRPr="00CB0DE0" w14:paraId="086A261F" w14:textId="77777777" w:rsidTr="001F5678">
        <w:tc>
          <w:tcPr>
            <w:tcW w:w="2126" w:type="dxa"/>
          </w:tcPr>
          <w:p w14:paraId="3CFF68D4" w14:textId="5D8CCA17" w:rsidR="002204ED" w:rsidRPr="00CB0DE0" w:rsidRDefault="001A6325" w:rsidP="001F5678">
            <w:proofErr w:type="spellStart"/>
            <w:r>
              <w:t>informationArea</w:t>
            </w:r>
            <w:proofErr w:type="spellEnd"/>
          </w:p>
        </w:tc>
        <w:tc>
          <w:tcPr>
            <w:tcW w:w="2604" w:type="dxa"/>
          </w:tcPr>
          <w:p w14:paraId="2D6572C5" w14:textId="77777777" w:rsidR="002204ED" w:rsidRPr="00CB0DE0" w:rsidRDefault="002204ED" w:rsidP="001F5678">
            <w:proofErr w:type="spellStart"/>
            <w:proofErr w:type="gramStart"/>
            <w:r w:rsidRPr="00CB0DE0">
              <w:t>dct:type</w:t>
            </w:r>
            <w:proofErr w:type="spellEnd"/>
            <w:proofErr w:type="gramEnd"/>
          </w:p>
        </w:tc>
        <w:tc>
          <w:tcPr>
            <w:tcW w:w="2235" w:type="dxa"/>
          </w:tcPr>
          <w:p w14:paraId="27F0BCAB" w14:textId="77777777" w:rsidR="002204ED" w:rsidRPr="00CB0DE0" w:rsidRDefault="002204ED" w:rsidP="001F5678">
            <w:r w:rsidRPr="00CB0DE0">
              <w:t>Concept</w:t>
            </w:r>
          </w:p>
        </w:tc>
        <w:tc>
          <w:tcPr>
            <w:tcW w:w="1530" w:type="dxa"/>
          </w:tcPr>
          <w:p w14:paraId="5982C270" w14:textId="27655F6E" w:rsidR="002204ED" w:rsidRPr="00CB0DE0" w:rsidRDefault="001A6325" w:rsidP="001F5678">
            <w:proofErr w:type="gramStart"/>
            <w:r>
              <w:t>1</w:t>
            </w:r>
            <w:r w:rsidR="002204ED" w:rsidRPr="00CB0DE0">
              <w:t>..n</w:t>
            </w:r>
            <w:proofErr w:type="gramEnd"/>
          </w:p>
        </w:tc>
      </w:tr>
    </w:tbl>
    <w:p w14:paraId="3C8511D1" w14:textId="4340073E" w:rsidR="001A6325" w:rsidRPr="00CB0DE0" w:rsidRDefault="001A6325" w:rsidP="00BD595C">
      <w:pPr>
        <w:pStyle w:val="Heading3"/>
        <w:numPr>
          <w:ilvl w:val="2"/>
          <w:numId w:val="48"/>
        </w:numPr>
        <w:tabs>
          <w:tab w:val="clear" w:pos="5966"/>
        </w:tabs>
        <w:ind w:left="1985"/>
      </w:pPr>
      <w:bookmarkStart w:id="143" w:name="_Toc52901497"/>
      <w:r>
        <w:t>Country</w:t>
      </w:r>
      <w:bookmarkEnd w:id="143"/>
    </w:p>
    <w:p w14:paraId="58095E88" w14:textId="0DDDF187" w:rsidR="001A6325" w:rsidRPr="00CB0DE0" w:rsidRDefault="001A6325" w:rsidP="001A6325">
      <w:pPr>
        <w:pStyle w:val="Body"/>
      </w:pPr>
      <w:r w:rsidRPr="001A6325">
        <w:t>The country to which th</w:t>
      </w:r>
      <w:r>
        <w:t>e</w:t>
      </w:r>
      <w:r w:rsidRPr="001A6325">
        <w:t xml:space="preserve"> </w:t>
      </w:r>
      <w:r>
        <w:t>L</w:t>
      </w:r>
      <w:r w:rsidRPr="001A6325">
        <w:t xml:space="preserve">ink is </w:t>
      </w:r>
      <w:proofErr w:type="spellStart"/>
      <w:r w:rsidRPr="001A6325">
        <w:t>refering</w:t>
      </w:r>
      <w:proofErr w:type="spellEnd"/>
      <w:r w:rsidRPr="001A6325">
        <w:t xml:space="preserve"> to.</w:t>
      </w:r>
      <w:r>
        <w:t xml:space="preserve"> For the repository of links, the ISO 2-digit code will be used. For public administrations using the Named Authority List for country</w:t>
      </w:r>
      <w:r>
        <w:rPr>
          <w:rStyle w:val="FootnoteReference"/>
        </w:rPr>
        <w:footnoteReference w:id="19"/>
      </w:r>
      <w:r>
        <w:t>, a mapping is available online.</w:t>
      </w:r>
    </w:p>
    <w:tbl>
      <w:tblPr>
        <w:tblStyle w:val="TableGrid"/>
        <w:tblW w:w="0" w:type="auto"/>
        <w:tblLook w:val="04A0" w:firstRow="1" w:lastRow="0" w:firstColumn="1" w:lastColumn="0" w:noHBand="0" w:noVBand="1"/>
      </w:tblPr>
      <w:tblGrid>
        <w:gridCol w:w="2126"/>
        <w:gridCol w:w="2604"/>
        <w:gridCol w:w="2235"/>
        <w:gridCol w:w="1530"/>
      </w:tblGrid>
      <w:tr w:rsidR="001A6325" w:rsidRPr="00CB0DE0" w14:paraId="77BA0608" w14:textId="77777777" w:rsidTr="001F5678">
        <w:trPr>
          <w:cnfStyle w:val="100000000000" w:firstRow="1" w:lastRow="0" w:firstColumn="0" w:lastColumn="0" w:oddVBand="0" w:evenVBand="0" w:oddHBand="0" w:evenHBand="0" w:firstRowFirstColumn="0" w:firstRowLastColumn="0" w:lastRowFirstColumn="0" w:lastRowLastColumn="0"/>
        </w:trPr>
        <w:tc>
          <w:tcPr>
            <w:tcW w:w="2126" w:type="dxa"/>
          </w:tcPr>
          <w:p w14:paraId="7A7C7EEA" w14:textId="77777777" w:rsidR="001A6325" w:rsidRPr="00CB0DE0" w:rsidRDefault="001A6325" w:rsidP="001F5678">
            <w:r w:rsidRPr="00CB0DE0">
              <w:t>Property</w:t>
            </w:r>
          </w:p>
        </w:tc>
        <w:tc>
          <w:tcPr>
            <w:tcW w:w="2604" w:type="dxa"/>
          </w:tcPr>
          <w:p w14:paraId="151DCC59" w14:textId="77777777" w:rsidR="001A6325" w:rsidRPr="00CB0DE0" w:rsidRDefault="001A6325" w:rsidP="001F5678">
            <w:r w:rsidRPr="00CB0DE0">
              <w:t>URI</w:t>
            </w:r>
          </w:p>
        </w:tc>
        <w:tc>
          <w:tcPr>
            <w:tcW w:w="2235" w:type="dxa"/>
          </w:tcPr>
          <w:p w14:paraId="33353731" w14:textId="77777777" w:rsidR="001A6325" w:rsidRPr="00CB0DE0" w:rsidRDefault="001A6325" w:rsidP="001F5678">
            <w:r w:rsidRPr="00CB0DE0">
              <w:t>Range</w:t>
            </w:r>
          </w:p>
        </w:tc>
        <w:tc>
          <w:tcPr>
            <w:tcW w:w="1530" w:type="dxa"/>
          </w:tcPr>
          <w:p w14:paraId="1B9329DF" w14:textId="77777777" w:rsidR="001A6325" w:rsidRPr="00CB0DE0" w:rsidRDefault="001A6325" w:rsidP="001F5678">
            <w:r w:rsidRPr="00CB0DE0">
              <w:t>Cardinality</w:t>
            </w:r>
          </w:p>
        </w:tc>
      </w:tr>
      <w:tr w:rsidR="001A6325" w:rsidRPr="00CB0DE0" w14:paraId="08ABDE8D" w14:textId="77777777" w:rsidTr="001F5678">
        <w:tc>
          <w:tcPr>
            <w:tcW w:w="2126" w:type="dxa"/>
          </w:tcPr>
          <w:p w14:paraId="36865FB0" w14:textId="3CDA1D62" w:rsidR="001A6325" w:rsidRPr="00CB0DE0" w:rsidRDefault="001A6325" w:rsidP="001F5678">
            <w:r>
              <w:t>country</w:t>
            </w:r>
          </w:p>
        </w:tc>
        <w:tc>
          <w:tcPr>
            <w:tcW w:w="2604" w:type="dxa"/>
          </w:tcPr>
          <w:p w14:paraId="5C11A34D" w14:textId="5324DAE0" w:rsidR="001A6325" w:rsidRPr="00CB0DE0" w:rsidRDefault="001A6325" w:rsidP="001F5678">
            <w:proofErr w:type="spellStart"/>
            <w:proofErr w:type="gramStart"/>
            <w:r>
              <w:t>dct:spatial</w:t>
            </w:r>
            <w:proofErr w:type="spellEnd"/>
            <w:proofErr w:type="gramEnd"/>
          </w:p>
        </w:tc>
        <w:tc>
          <w:tcPr>
            <w:tcW w:w="2235" w:type="dxa"/>
          </w:tcPr>
          <w:p w14:paraId="2BB29BF0" w14:textId="6AA80B83" w:rsidR="001A6325" w:rsidRPr="00CB0DE0" w:rsidRDefault="001A6325" w:rsidP="001F5678">
            <w:r>
              <w:t>Location</w:t>
            </w:r>
          </w:p>
        </w:tc>
        <w:tc>
          <w:tcPr>
            <w:tcW w:w="1530" w:type="dxa"/>
          </w:tcPr>
          <w:p w14:paraId="7E150D4A" w14:textId="11873EAA" w:rsidR="001A6325" w:rsidRPr="00CB0DE0" w:rsidRDefault="001A6325" w:rsidP="001F5678">
            <w:r>
              <w:t>1</w:t>
            </w:r>
            <w:r w:rsidRPr="00CB0DE0">
              <w:t>..</w:t>
            </w:r>
            <w:r>
              <w:t>1</w:t>
            </w:r>
          </w:p>
        </w:tc>
      </w:tr>
    </w:tbl>
    <w:p w14:paraId="027CF9AC" w14:textId="22F7E281" w:rsidR="001A6325" w:rsidRPr="00CB0DE0" w:rsidRDefault="001A6325" w:rsidP="001A6325">
      <w:pPr>
        <w:pStyle w:val="Heading3"/>
        <w:tabs>
          <w:tab w:val="clear" w:pos="5966"/>
        </w:tabs>
        <w:ind w:left="1985"/>
      </w:pPr>
      <w:bookmarkStart w:id="144" w:name="_Toc52901498"/>
      <w:r>
        <w:t>Internal Location</w:t>
      </w:r>
      <w:bookmarkEnd w:id="144"/>
    </w:p>
    <w:p w14:paraId="0F82FF00" w14:textId="70A1157B" w:rsidR="001A6325" w:rsidRDefault="001A6325" w:rsidP="001A6325">
      <w:pPr>
        <w:pStyle w:val="Body"/>
      </w:pPr>
      <w:r w:rsidRPr="001A6325">
        <w:t xml:space="preserve">Any other internal geographical area or location this link is </w:t>
      </w:r>
      <w:proofErr w:type="spellStart"/>
      <w:r w:rsidRPr="001A6325">
        <w:t>refering</w:t>
      </w:r>
      <w:proofErr w:type="spellEnd"/>
      <w:r w:rsidRPr="001A6325">
        <w:t xml:space="preserve"> to, within a certain country.</w:t>
      </w:r>
      <w:r>
        <w:t xml:space="preserve"> W</w:t>
      </w:r>
      <w:r w:rsidR="001F5678">
        <w:t>e</w:t>
      </w:r>
      <w:r>
        <w:t xml:space="preserve"> recommend </w:t>
      </w:r>
      <w:r w:rsidR="001F5678">
        <w:t>the standards in the following order:</w:t>
      </w:r>
    </w:p>
    <w:p w14:paraId="73FFC179" w14:textId="77777777" w:rsidR="001F5678" w:rsidRDefault="001F5678" w:rsidP="001F5678">
      <w:pPr>
        <w:pStyle w:val="Body"/>
      </w:pPr>
      <w:r>
        <w:t>We propose here to point to (in that order of preference):</w:t>
      </w:r>
    </w:p>
    <w:p w14:paraId="7652B550" w14:textId="6409CD4A" w:rsidR="001F5678" w:rsidRDefault="001F5678" w:rsidP="00BD595C">
      <w:pPr>
        <w:pStyle w:val="Body"/>
        <w:numPr>
          <w:ilvl w:val="6"/>
          <w:numId w:val="49"/>
        </w:numPr>
        <w:tabs>
          <w:tab w:val="clear" w:pos="2520"/>
        </w:tabs>
        <w:ind w:left="709"/>
        <w:jc w:val="left"/>
      </w:pPr>
      <w:r>
        <w:t>NUTS - levels 2 (provinces) and 3 (arrondissement)</w:t>
      </w:r>
      <w:r>
        <w:rPr>
          <w:rStyle w:val="FootnoteReference"/>
        </w:rPr>
        <w:footnoteReference w:id="20"/>
      </w:r>
      <w:r>
        <w:t xml:space="preserve"> which is also available in RDF</w:t>
      </w:r>
      <w:r>
        <w:rPr>
          <w:rStyle w:val="FootnoteReference"/>
        </w:rPr>
        <w:footnoteReference w:id="21"/>
      </w:r>
    </w:p>
    <w:p w14:paraId="0C007CB3" w14:textId="77777777" w:rsidR="001F5678" w:rsidRDefault="001F5678" w:rsidP="00BD595C">
      <w:pPr>
        <w:pStyle w:val="Body"/>
        <w:numPr>
          <w:ilvl w:val="6"/>
          <w:numId w:val="49"/>
        </w:numPr>
        <w:tabs>
          <w:tab w:val="clear" w:pos="2520"/>
        </w:tabs>
        <w:ind w:left="709"/>
        <w:jc w:val="left"/>
      </w:pPr>
      <w:r>
        <w:t>EU Vocabularies Places Named Authority List</w:t>
      </w:r>
      <w:r>
        <w:rPr>
          <w:rStyle w:val="FootnoteReference"/>
        </w:rPr>
        <w:footnoteReference w:id="22"/>
      </w:r>
      <w:r>
        <w:t xml:space="preserve">. It provides at the same time a mapping between the ISO code and the EU NAL code </w:t>
      </w:r>
      <w:proofErr w:type="gramStart"/>
      <w:r>
        <w:t>and also</w:t>
      </w:r>
      <w:proofErr w:type="gramEnd"/>
      <w:r>
        <w:t xml:space="preserve"> includes extra elements which are not part of ISO (cf. entire description of NAL)</w:t>
      </w:r>
    </w:p>
    <w:p w14:paraId="60DC733A" w14:textId="7E04888B" w:rsidR="001F5678" w:rsidRDefault="001F5678" w:rsidP="00BD595C">
      <w:pPr>
        <w:pStyle w:val="Body"/>
        <w:numPr>
          <w:ilvl w:val="6"/>
          <w:numId w:val="49"/>
        </w:numPr>
        <w:tabs>
          <w:tab w:val="clear" w:pos="2520"/>
        </w:tabs>
        <w:ind w:left="709"/>
        <w:jc w:val="left"/>
      </w:pPr>
      <w:proofErr w:type="spellStart"/>
      <w:r>
        <w:lastRenderedPageBreak/>
        <w:t>Geonames</w:t>
      </w:r>
      <w:proofErr w:type="spellEnd"/>
      <w:r>
        <w:rPr>
          <w:rStyle w:val="FootnoteReference"/>
        </w:rPr>
        <w:footnoteReference w:id="23"/>
      </w:r>
    </w:p>
    <w:p w14:paraId="20109D87" w14:textId="76F99BD7" w:rsidR="001F5678" w:rsidRPr="00CB0DE0" w:rsidRDefault="001F5678" w:rsidP="00BD595C">
      <w:pPr>
        <w:pStyle w:val="Body"/>
        <w:numPr>
          <w:ilvl w:val="6"/>
          <w:numId w:val="49"/>
        </w:numPr>
        <w:tabs>
          <w:tab w:val="clear" w:pos="2520"/>
        </w:tabs>
        <w:ind w:left="709"/>
        <w:jc w:val="left"/>
      </w:pPr>
      <w:r>
        <w:t xml:space="preserve">Other controlled vocabularies if the previous ones are not </w:t>
      </w:r>
      <w:proofErr w:type="gramStart"/>
      <w:r>
        <w:t>sufficient</w:t>
      </w:r>
      <w:proofErr w:type="gramEnd"/>
      <w:r>
        <w:t>.</w:t>
      </w:r>
    </w:p>
    <w:tbl>
      <w:tblPr>
        <w:tblStyle w:val="TableGrid"/>
        <w:tblW w:w="0" w:type="auto"/>
        <w:tblLook w:val="04A0" w:firstRow="1" w:lastRow="0" w:firstColumn="1" w:lastColumn="0" w:noHBand="0" w:noVBand="1"/>
      </w:tblPr>
      <w:tblGrid>
        <w:gridCol w:w="2126"/>
        <w:gridCol w:w="2604"/>
        <w:gridCol w:w="2235"/>
        <w:gridCol w:w="1530"/>
      </w:tblGrid>
      <w:tr w:rsidR="001A6325" w:rsidRPr="00CB0DE0" w14:paraId="3C46D2D8" w14:textId="77777777" w:rsidTr="001F5678">
        <w:trPr>
          <w:cnfStyle w:val="100000000000" w:firstRow="1" w:lastRow="0" w:firstColumn="0" w:lastColumn="0" w:oddVBand="0" w:evenVBand="0" w:oddHBand="0" w:evenHBand="0" w:firstRowFirstColumn="0" w:firstRowLastColumn="0" w:lastRowFirstColumn="0" w:lastRowLastColumn="0"/>
        </w:trPr>
        <w:tc>
          <w:tcPr>
            <w:tcW w:w="2126" w:type="dxa"/>
          </w:tcPr>
          <w:p w14:paraId="2F7D495E" w14:textId="77777777" w:rsidR="001A6325" w:rsidRPr="00CB0DE0" w:rsidRDefault="001A6325" w:rsidP="001F5678">
            <w:r w:rsidRPr="00CB0DE0">
              <w:t>Property</w:t>
            </w:r>
          </w:p>
        </w:tc>
        <w:tc>
          <w:tcPr>
            <w:tcW w:w="2604" w:type="dxa"/>
          </w:tcPr>
          <w:p w14:paraId="747465A0" w14:textId="77777777" w:rsidR="001A6325" w:rsidRPr="00CB0DE0" w:rsidRDefault="001A6325" w:rsidP="001F5678">
            <w:r w:rsidRPr="00CB0DE0">
              <w:t>URI</w:t>
            </w:r>
          </w:p>
        </w:tc>
        <w:tc>
          <w:tcPr>
            <w:tcW w:w="2235" w:type="dxa"/>
          </w:tcPr>
          <w:p w14:paraId="306B9A18" w14:textId="77777777" w:rsidR="001A6325" w:rsidRPr="00CB0DE0" w:rsidRDefault="001A6325" w:rsidP="001F5678">
            <w:r w:rsidRPr="00CB0DE0">
              <w:t>Range</w:t>
            </w:r>
          </w:p>
        </w:tc>
        <w:tc>
          <w:tcPr>
            <w:tcW w:w="1530" w:type="dxa"/>
          </w:tcPr>
          <w:p w14:paraId="2B036502" w14:textId="77777777" w:rsidR="001A6325" w:rsidRPr="00CB0DE0" w:rsidRDefault="001A6325" w:rsidP="001F5678">
            <w:r w:rsidRPr="00CB0DE0">
              <w:t>Cardinality</w:t>
            </w:r>
          </w:p>
        </w:tc>
      </w:tr>
      <w:tr w:rsidR="001A6325" w:rsidRPr="00CB0DE0" w14:paraId="35A66B02" w14:textId="77777777" w:rsidTr="001F5678">
        <w:tc>
          <w:tcPr>
            <w:tcW w:w="2126" w:type="dxa"/>
          </w:tcPr>
          <w:p w14:paraId="04138F80" w14:textId="1C35101A" w:rsidR="001A6325" w:rsidRPr="00CB0DE0" w:rsidRDefault="001A6325" w:rsidP="001F5678">
            <w:proofErr w:type="spellStart"/>
            <w:r>
              <w:t>internalLocation</w:t>
            </w:r>
            <w:proofErr w:type="spellEnd"/>
          </w:p>
        </w:tc>
        <w:tc>
          <w:tcPr>
            <w:tcW w:w="2604" w:type="dxa"/>
          </w:tcPr>
          <w:p w14:paraId="7D74CB9B" w14:textId="45875558" w:rsidR="001A6325" w:rsidRPr="00CB0DE0" w:rsidRDefault="001A6325" w:rsidP="001F5678">
            <w:proofErr w:type="spellStart"/>
            <w:proofErr w:type="gramStart"/>
            <w:r w:rsidRPr="00CB0DE0">
              <w:t>dct:</w:t>
            </w:r>
            <w:r>
              <w:t>spatial</w:t>
            </w:r>
            <w:proofErr w:type="spellEnd"/>
            <w:proofErr w:type="gramEnd"/>
          </w:p>
        </w:tc>
        <w:tc>
          <w:tcPr>
            <w:tcW w:w="2235" w:type="dxa"/>
          </w:tcPr>
          <w:p w14:paraId="04B3FCA9" w14:textId="196BA217" w:rsidR="001A6325" w:rsidRPr="00CB0DE0" w:rsidRDefault="001A6325" w:rsidP="001F5678">
            <w:r>
              <w:t>Location</w:t>
            </w:r>
          </w:p>
        </w:tc>
        <w:tc>
          <w:tcPr>
            <w:tcW w:w="1530" w:type="dxa"/>
          </w:tcPr>
          <w:p w14:paraId="07F0A2E9" w14:textId="2E9A9DEF" w:rsidR="001A6325" w:rsidRPr="00CB0DE0" w:rsidRDefault="001A6325" w:rsidP="001F5678">
            <w:r>
              <w:t>0</w:t>
            </w:r>
            <w:r w:rsidRPr="00CB0DE0">
              <w:t>..</w:t>
            </w:r>
            <w:r>
              <w:t>1</w:t>
            </w:r>
          </w:p>
        </w:tc>
      </w:tr>
    </w:tbl>
    <w:p w14:paraId="0F60A6DA" w14:textId="77777777" w:rsidR="001F5678" w:rsidRPr="00CB0DE0" w:rsidRDefault="001F5678" w:rsidP="001A6325">
      <w:pPr>
        <w:pStyle w:val="Body"/>
      </w:pPr>
    </w:p>
    <w:p w14:paraId="7011CE1C" w14:textId="29E235D4" w:rsidR="00860245" w:rsidRDefault="00860245" w:rsidP="002420C5">
      <w:pPr>
        <w:pStyle w:val="Heading2"/>
        <w:rPr>
          <w:lang w:val="en-GB"/>
        </w:rPr>
      </w:pPr>
      <w:bookmarkStart w:id="145" w:name="_Ref453268039"/>
      <w:bookmarkStart w:id="146" w:name="_Toc52901499"/>
      <w:r w:rsidRPr="00CB0DE0">
        <w:rPr>
          <w:lang w:val="en-GB"/>
        </w:rPr>
        <w:t>The Agent Class</w:t>
      </w:r>
      <w:bookmarkEnd w:id="145"/>
      <w:bookmarkEnd w:id="146"/>
    </w:p>
    <w:tbl>
      <w:tblPr>
        <w:tblStyle w:val="TableGrid"/>
        <w:tblW w:w="0" w:type="auto"/>
        <w:tblLook w:val="04A0" w:firstRow="1" w:lastRow="0" w:firstColumn="1" w:lastColumn="0" w:noHBand="0" w:noVBand="1"/>
      </w:tblPr>
      <w:tblGrid>
        <w:gridCol w:w="1413"/>
        <w:gridCol w:w="1559"/>
        <w:gridCol w:w="5523"/>
      </w:tblGrid>
      <w:tr w:rsidR="00EF6B90" w:rsidRPr="00CB0DE0" w14:paraId="000AADA7"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36014308" w14:textId="77777777" w:rsidR="00EF6B90" w:rsidRPr="00CB0DE0" w:rsidRDefault="00EF6B90" w:rsidP="00E74BBA">
            <w:r>
              <w:t>From Data Model</w:t>
            </w:r>
          </w:p>
        </w:tc>
        <w:tc>
          <w:tcPr>
            <w:tcW w:w="1559" w:type="dxa"/>
          </w:tcPr>
          <w:p w14:paraId="69756072" w14:textId="77777777" w:rsidR="00EF6B90" w:rsidRPr="00CB0DE0" w:rsidRDefault="00EF6B90" w:rsidP="00E74BBA">
            <w:r>
              <w:t>Core / Extended</w:t>
            </w:r>
          </w:p>
        </w:tc>
        <w:tc>
          <w:tcPr>
            <w:tcW w:w="5523" w:type="dxa"/>
          </w:tcPr>
          <w:p w14:paraId="5701EDBF" w14:textId="77777777" w:rsidR="00EF6B90" w:rsidRPr="00CB0DE0" w:rsidRDefault="00EF6B90" w:rsidP="00E74BBA">
            <w:r>
              <w:t>Reasoning Core / Extended</w:t>
            </w:r>
          </w:p>
        </w:tc>
      </w:tr>
      <w:tr w:rsidR="00EF6B90" w:rsidRPr="00CB0DE0" w14:paraId="3A0A1791" w14:textId="77777777" w:rsidTr="00E74BBA">
        <w:tc>
          <w:tcPr>
            <w:tcW w:w="1413" w:type="dxa"/>
          </w:tcPr>
          <w:p w14:paraId="34B49D69" w14:textId="5EDF4E2A" w:rsidR="00EF6B90" w:rsidRPr="00CB0DE0" w:rsidRDefault="00EF6B90" w:rsidP="00EF6B90">
            <w:r>
              <w:t>CPV</w:t>
            </w:r>
          </w:p>
        </w:tc>
        <w:tc>
          <w:tcPr>
            <w:tcW w:w="1559" w:type="dxa"/>
          </w:tcPr>
          <w:p w14:paraId="10079266" w14:textId="77777777" w:rsidR="00EF6B90" w:rsidRPr="00CB0DE0" w:rsidRDefault="00EF6B90" w:rsidP="00E74BBA">
            <w:r>
              <w:t>Extended</w:t>
            </w:r>
          </w:p>
        </w:tc>
        <w:tc>
          <w:tcPr>
            <w:tcW w:w="5523" w:type="dxa"/>
          </w:tcPr>
          <w:p w14:paraId="0D881E96" w14:textId="77777777" w:rsidR="00EF6B90" w:rsidRPr="00CB0DE0" w:rsidRDefault="00EF6B90" w:rsidP="00E74BBA">
            <w:r>
              <w:t xml:space="preserve">Not a priority </w:t>
            </w:r>
            <w:proofErr w:type="gramStart"/>
            <w:r>
              <w:t>at this time</w:t>
            </w:r>
            <w:proofErr w:type="gramEnd"/>
            <w:r>
              <w:t>.</w:t>
            </w:r>
          </w:p>
        </w:tc>
      </w:tr>
    </w:tbl>
    <w:p w14:paraId="6637DE34" w14:textId="77777777" w:rsidR="00EF6B90" w:rsidRPr="00EF6B90" w:rsidRDefault="00EF6B90" w:rsidP="00EF6B90">
      <w:pPr>
        <w:rPr>
          <w:lang w:eastAsia="en-GB"/>
        </w:rPr>
      </w:pPr>
    </w:p>
    <w:p w14:paraId="701687F3" w14:textId="26529F8F" w:rsidR="00B6068B" w:rsidRPr="00CB0DE0" w:rsidRDefault="00860245" w:rsidP="001A6325">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1A6325">
      <w:pPr>
        <w:pStyle w:val="Body"/>
      </w:pPr>
    </w:p>
    <w:tbl>
      <w:tblPr>
        <w:tblStyle w:val="TableGrid"/>
        <w:tblW w:w="5000" w:type="pct"/>
        <w:tblLook w:val="04A0" w:firstRow="1" w:lastRow="0" w:firstColumn="1" w:lastColumn="0" w:noHBand="0" w:noVBand="1"/>
      </w:tblPr>
      <w:tblGrid>
        <w:gridCol w:w="3536"/>
        <w:gridCol w:w="4959"/>
      </w:tblGrid>
      <w:tr w:rsidR="00964F38" w:rsidRPr="00CB0DE0" w14:paraId="496D7BC5" w14:textId="77777777" w:rsidTr="006D1E81">
        <w:trPr>
          <w:cnfStyle w:val="100000000000" w:firstRow="1" w:lastRow="0" w:firstColumn="0" w:lastColumn="0" w:oddVBand="0" w:evenVBand="0" w:oddHBand="0" w:evenHBand="0" w:firstRowFirstColumn="0" w:firstRowLastColumn="0" w:lastRowFirstColumn="0" w:lastRowLastColumn="0"/>
        </w:trPr>
        <w:tc>
          <w:tcPr>
            <w:tcW w:w="2081" w:type="pct"/>
          </w:tcPr>
          <w:p w14:paraId="21A8D90C" w14:textId="77777777" w:rsidR="00964F38" w:rsidRPr="00CB0DE0" w:rsidRDefault="00964F38" w:rsidP="002420C5">
            <w:r w:rsidRPr="00CB0DE0">
              <w:t>Class name</w:t>
            </w:r>
          </w:p>
        </w:tc>
        <w:tc>
          <w:tcPr>
            <w:tcW w:w="2919" w:type="pct"/>
          </w:tcPr>
          <w:p w14:paraId="1679603B" w14:textId="77777777" w:rsidR="00964F38" w:rsidRPr="00CB0DE0" w:rsidRDefault="00964F38" w:rsidP="002420C5">
            <w:r w:rsidRPr="00CB0DE0">
              <w:t>URI</w:t>
            </w:r>
          </w:p>
        </w:tc>
      </w:tr>
      <w:tr w:rsidR="00964F38" w:rsidRPr="00CB0DE0" w14:paraId="232B6650" w14:textId="77777777" w:rsidTr="006D1E81">
        <w:tc>
          <w:tcPr>
            <w:tcW w:w="2081" w:type="pct"/>
          </w:tcPr>
          <w:p w14:paraId="423FBE2B" w14:textId="77777777" w:rsidR="00964F38" w:rsidRPr="00CB0DE0" w:rsidRDefault="00964F38" w:rsidP="002420C5">
            <w:r w:rsidRPr="00CB0DE0">
              <w:t>Agent</w:t>
            </w:r>
          </w:p>
        </w:tc>
        <w:tc>
          <w:tcPr>
            <w:tcW w:w="2919" w:type="pct"/>
          </w:tcPr>
          <w:p w14:paraId="250A9CBB" w14:textId="77777777" w:rsidR="00964F38" w:rsidRPr="00CB0DE0" w:rsidRDefault="00964F38" w:rsidP="002420C5">
            <w:proofErr w:type="spellStart"/>
            <w:proofErr w:type="gramStart"/>
            <w:r w:rsidRPr="00CB0DE0">
              <w:t>dct:Agent</w:t>
            </w:r>
            <w:proofErr w:type="spellEnd"/>
            <w:proofErr w:type="gramEnd"/>
          </w:p>
        </w:tc>
      </w:tr>
    </w:tbl>
    <w:p w14:paraId="20E6AFD0" w14:textId="77777777" w:rsidR="00D05CC7" w:rsidRPr="00CB0DE0" w:rsidDel="00604354" w:rsidRDefault="00D05CC7" w:rsidP="001A6325">
      <w:pPr>
        <w:pStyle w:val="Body"/>
      </w:pPr>
    </w:p>
    <w:p w14:paraId="4FE31E8F" w14:textId="15D72911" w:rsidR="00860245" w:rsidRPr="00CB0DE0" w:rsidRDefault="00860245" w:rsidP="00BD595C">
      <w:pPr>
        <w:pStyle w:val="Heading3"/>
        <w:numPr>
          <w:ilvl w:val="2"/>
          <w:numId w:val="25"/>
        </w:numPr>
        <w:ind w:left="1843"/>
      </w:pPr>
      <w:bookmarkStart w:id="147" w:name="_Toc52901500"/>
      <w:r w:rsidRPr="00CB0DE0">
        <w:t>Name</w:t>
      </w:r>
      <w:bookmarkEnd w:id="147"/>
    </w:p>
    <w:p w14:paraId="57183714" w14:textId="77777777" w:rsidR="00860245" w:rsidRPr="00CB0DE0" w:rsidRDefault="00860245" w:rsidP="001A6325">
      <w:pPr>
        <w:pStyle w:val="Bodywithskip"/>
      </w:pPr>
      <w:r w:rsidRPr="00CB0DE0">
        <w:rPr>
          <w:lang w:eastAsia="en-GB"/>
        </w:rPr>
        <w:t>This property represents t</w:t>
      </w:r>
      <w:r w:rsidRPr="00CB0DE0">
        <w:t>he Name of the Agent.</w:t>
      </w: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proofErr w:type="spellStart"/>
            <w:proofErr w:type="gramStart"/>
            <w:r w:rsidRPr="00CB0DE0">
              <w:t>dct:title</w:t>
            </w:r>
            <w:proofErr w:type="spellEnd"/>
            <w:proofErr w:type="gramEnd"/>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0DC69193" w14:textId="77777777" w:rsidR="000B7CD2" w:rsidRPr="00CB0DE0" w:rsidRDefault="000B7CD2" w:rsidP="001A6325">
      <w:pPr>
        <w:pStyle w:val="Body"/>
      </w:pPr>
      <w:bookmarkStart w:id="148" w:name="_Ref405485504"/>
    </w:p>
    <w:p w14:paraId="2C4932E4" w14:textId="24A5FCC4" w:rsidR="00860245" w:rsidRDefault="00860245" w:rsidP="002420C5">
      <w:pPr>
        <w:pStyle w:val="Heading2"/>
        <w:rPr>
          <w:lang w:val="en-GB"/>
        </w:rPr>
      </w:pPr>
      <w:bookmarkStart w:id="149" w:name="_Toc52901501"/>
      <w:r w:rsidRPr="00CB0DE0">
        <w:rPr>
          <w:lang w:val="en-GB"/>
        </w:rPr>
        <w:t xml:space="preserve">The Public </w:t>
      </w:r>
      <w:r w:rsidR="004C0E33">
        <w:rPr>
          <w:lang w:val="en-GB"/>
        </w:rPr>
        <w:t>Organi</w:t>
      </w:r>
      <w:r w:rsidR="00EA1F7C">
        <w:rPr>
          <w:lang w:val="en-GB"/>
        </w:rPr>
        <w:t>s</w:t>
      </w:r>
      <w:r w:rsidR="004C0E33">
        <w:rPr>
          <w:lang w:val="en-GB"/>
        </w:rPr>
        <w:t>ation</w:t>
      </w:r>
      <w:r w:rsidRPr="00CB0DE0">
        <w:rPr>
          <w:lang w:val="en-GB"/>
        </w:rPr>
        <w:t xml:space="preserve"> Class</w:t>
      </w:r>
      <w:bookmarkEnd w:id="148"/>
      <w:bookmarkEnd w:id="149"/>
    </w:p>
    <w:tbl>
      <w:tblPr>
        <w:tblStyle w:val="TableGrid"/>
        <w:tblW w:w="0" w:type="auto"/>
        <w:tblLook w:val="04A0" w:firstRow="1" w:lastRow="0" w:firstColumn="1" w:lastColumn="0" w:noHBand="0" w:noVBand="1"/>
      </w:tblPr>
      <w:tblGrid>
        <w:gridCol w:w="1413"/>
        <w:gridCol w:w="1559"/>
        <w:gridCol w:w="5523"/>
      </w:tblGrid>
      <w:tr w:rsidR="00113600" w:rsidRPr="00CB0DE0" w14:paraId="3AB84997"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7C80BD51" w14:textId="77777777" w:rsidR="00113600" w:rsidRPr="00CB0DE0" w:rsidRDefault="00113600" w:rsidP="00E74BBA">
            <w:r>
              <w:t>From Data Model</w:t>
            </w:r>
          </w:p>
        </w:tc>
        <w:tc>
          <w:tcPr>
            <w:tcW w:w="1559" w:type="dxa"/>
          </w:tcPr>
          <w:p w14:paraId="71EBD7F1" w14:textId="77777777" w:rsidR="00113600" w:rsidRPr="00CB0DE0" w:rsidRDefault="00113600" w:rsidP="00E74BBA">
            <w:r>
              <w:t>Core / Extended</w:t>
            </w:r>
          </w:p>
        </w:tc>
        <w:tc>
          <w:tcPr>
            <w:tcW w:w="5523" w:type="dxa"/>
          </w:tcPr>
          <w:p w14:paraId="7FC81AC7" w14:textId="77777777" w:rsidR="00113600" w:rsidRPr="00CB0DE0" w:rsidRDefault="00113600" w:rsidP="00E74BBA">
            <w:r>
              <w:t>Reasoning Core / Extended</w:t>
            </w:r>
          </w:p>
        </w:tc>
      </w:tr>
      <w:tr w:rsidR="00113600" w:rsidRPr="00CB0DE0" w14:paraId="31B8D8AD" w14:textId="77777777" w:rsidTr="00E74BBA">
        <w:tc>
          <w:tcPr>
            <w:tcW w:w="1413" w:type="dxa"/>
          </w:tcPr>
          <w:p w14:paraId="4AEC0517" w14:textId="697E42FE" w:rsidR="00113600" w:rsidRPr="00CB0DE0" w:rsidRDefault="00113600" w:rsidP="00EF6B90">
            <w:r>
              <w:t>CP</w:t>
            </w:r>
            <w:r w:rsidR="00EF6B90">
              <w:t>OV</w:t>
            </w:r>
          </w:p>
        </w:tc>
        <w:tc>
          <w:tcPr>
            <w:tcW w:w="1559" w:type="dxa"/>
          </w:tcPr>
          <w:p w14:paraId="5B8C1806" w14:textId="553244FA" w:rsidR="00113600" w:rsidRPr="00CB0DE0" w:rsidRDefault="00EF6B90" w:rsidP="00E74BBA">
            <w:r>
              <w:t>Core</w:t>
            </w:r>
          </w:p>
        </w:tc>
        <w:tc>
          <w:tcPr>
            <w:tcW w:w="5523" w:type="dxa"/>
          </w:tcPr>
          <w:p w14:paraId="288281C3" w14:textId="5FC6556F" w:rsidR="00113600" w:rsidRPr="00CB0DE0" w:rsidRDefault="00EF6B90" w:rsidP="00E74BBA">
            <w:r>
              <w:t>This information is needed to know what organisation is responsible for a specific public service. Knowing this, users can get referred to the responsible public organisation.</w:t>
            </w:r>
          </w:p>
        </w:tc>
      </w:tr>
    </w:tbl>
    <w:p w14:paraId="79A0B014" w14:textId="77777777" w:rsidR="00113600" w:rsidRPr="00113600" w:rsidRDefault="00113600" w:rsidP="00113600">
      <w:pPr>
        <w:rPr>
          <w:lang w:eastAsia="en-GB"/>
        </w:rPr>
      </w:pPr>
    </w:p>
    <w:p w14:paraId="0F320DB4" w14:textId="2C9323AC" w:rsidR="00860245" w:rsidRPr="00CB0DE0" w:rsidRDefault="00860245" w:rsidP="001A6325">
      <w:pPr>
        <w:pStyle w:val="Body"/>
        <w:rPr>
          <w:lang w:eastAsia="en-GB"/>
        </w:rPr>
      </w:pPr>
      <w:r w:rsidRPr="00CB0DE0">
        <w:rPr>
          <w:lang w:eastAsia="en-GB"/>
        </w:rPr>
        <w:t xml:space="preserve">The </w:t>
      </w:r>
      <w:r w:rsidR="00F45502">
        <w:rPr>
          <w:lang w:eastAsia="en-GB"/>
        </w:rPr>
        <w:t>SDG metadata model</w:t>
      </w:r>
      <w:r w:rsidRPr="00CB0DE0">
        <w:rPr>
          <w:lang w:eastAsia="en-GB"/>
        </w:rPr>
        <w:t xml:space="preserve"> reuses the Core Public Organisation Vocabulary</w:t>
      </w:r>
      <w:r w:rsidRPr="00CB0DE0">
        <w:rPr>
          <w:rStyle w:val="FootnoteReference"/>
          <w:lang w:eastAsia="en-GB"/>
        </w:rPr>
        <w:footnoteReference w:id="24"/>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is largely based on the W3C Organization Ontology</w:t>
      </w:r>
      <w:r w:rsidRPr="00CB0DE0">
        <w:rPr>
          <w:rStyle w:val="FootnoteReference"/>
          <w:lang w:eastAsia="en-GB"/>
        </w:rPr>
        <w:footnoteReference w:id="25"/>
      </w:r>
      <w:r w:rsidRPr="00CB0DE0">
        <w:rPr>
          <w:lang w:eastAsia="en-GB"/>
        </w:rPr>
        <w:t xml:space="preserve">. </w:t>
      </w:r>
    </w:p>
    <w:p w14:paraId="1815C6A7" w14:textId="3D38FC95" w:rsidR="00D05CC7" w:rsidRPr="00CB0DE0" w:rsidRDefault="00D05CC7" w:rsidP="001A6325">
      <w:pPr>
        <w:pStyle w:val="Body"/>
        <w:rPr>
          <w:lang w:eastAsia="en-GB"/>
        </w:rPr>
      </w:pPr>
    </w:p>
    <w:tbl>
      <w:tblPr>
        <w:tblStyle w:val="TableGrid"/>
        <w:tblW w:w="5000" w:type="pct"/>
        <w:tblLook w:val="04A0" w:firstRow="1" w:lastRow="0" w:firstColumn="1" w:lastColumn="0" w:noHBand="0" w:noVBand="1"/>
      </w:tblPr>
      <w:tblGrid>
        <w:gridCol w:w="3481"/>
        <w:gridCol w:w="5014"/>
      </w:tblGrid>
      <w:tr w:rsidR="003A13C5" w:rsidRPr="00CB0DE0" w14:paraId="21FA207A" w14:textId="77777777" w:rsidTr="006D1E81">
        <w:trPr>
          <w:cnfStyle w:val="100000000000" w:firstRow="1" w:lastRow="0" w:firstColumn="0" w:lastColumn="0" w:oddVBand="0" w:evenVBand="0" w:oddHBand="0" w:evenHBand="0" w:firstRowFirstColumn="0" w:firstRowLastColumn="0" w:lastRowFirstColumn="0" w:lastRowLastColumn="0"/>
        </w:trPr>
        <w:tc>
          <w:tcPr>
            <w:tcW w:w="2049" w:type="pct"/>
          </w:tcPr>
          <w:p w14:paraId="5B4E2723" w14:textId="77777777" w:rsidR="003A13C5" w:rsidRPr="00CB0DE0" w:rsidRDefault="003A13C5" w:rsidP="002420C5">
            <w:r w:rsidRPr="00CB0DE0">
              <w:t>Class name</w:t>
            </w:r>
          </w:p>
        </w:tc>
        <w:tc>
          <w:tcPr>
            <w:tcW w:w="2951" w:type="pct"/>
          </w:tcPr>
          <w:p w14:paraId="209F7FE4" w14:textId="77777777" w:rsidR="003A13C5" w:rsidRPr="00CB0DE0" w:rsidRDefault="003A13C5" w:rsidP="002420C5">
            <w:r w:rsidRPr="00CB0DE0">
              <w:t>URI</w:t>
            </w:r>
          </w:p>
        </w:tc>
      </w:tr>
      <w:tr w:rsidR="003A13C5" w:rsidRPr="00CB0DE0" w14:paraId="1CA55C52" w14:textId="77777777" w:rsidTr="006D1E81">
        <w:tc>
          <w:tcPr>
            <w:tcW w:w="2049" w:type="pct"/>
          </w:tcPr>
          <w:p w14:paraId="228C52A0" w14:textId="03820F8A" w:rsidR="003A13C5" w:rsidRPr="00CB0DE0" w:rsidRDefault="003A13C5" w:rsidP="002D31FA">
            <w:r w:rsidRPr="00CB0DE0">
              <w:t xml:space="preserve">Public </w:t>
            </w:r>
            <w:r>
              <w:t>Organi</w:t>
            </w:r>
            <w:r w:rsidR="002D31FA">
              <w:t>s</w:t>
            </w:r>
            <w:r>
              <w:t>ation</w:t>
            </w:r>
          </w:p>
        </w:tc>
        <w:tc>
          <w:tcPr>
            <w:tcW w:w="2951" w:type="pct"/>
          </w:tcPr>
          <w:p w14:paraId="4FB2E26D" w14:textId="2AE33B60" w:rsidR="003A13C5" w:rsidRPr="00CB0DE0" w:rsidRDefault="003A13C5" w:rsidP="002420C5">
            <w:proofErr w:type="spellStart"/>
            <w:proofErr w:type="gramStart"/>
            <w:r w:rsidRPr="00CB0DE0">
              <w:t>cv:Public</w:t>
            </w:r>
            <w:r>
              <w:t>Organisation</w:t>
            </w:r>
            <w:proofErr w:type="spellEnd"/>
            <w:proofErr w:type="gramEnd"/>
          </w:p>
        </w:tc>
      </w:tr>
    </w:tbl>
    <w:p w14:paraId="0E4460B3" w14:textId="180C89BC" w:rsidR="00860245" w:rsidRDefault="00860245" w:rsidP="001A6325">
      <w:pPr>
        <w:pStyle w:val="Body"/>
        <w:rPr>
          <w:lang w:eastAsia="en-GB"/>
        </w:rPr>
      </w:pPr>
    </w:p>
    <w:p w14:paraId="473B5237" w14:textId="2A864F0D" w:rsidR="00964F38" w:rsidRPr="00CB0DE0" w:rsidRDefault="00B974B7" w:rsidP="00BD595C">
      <w:pPr>
        <w:pStyle w:val="Heading3"/>
        <w:numPr>
          <w:ilvl w:val="2"/>
          <w:numId w:val="25"/>
        </w:numPr>
        <w:ind w:left="1843"/>
      </w:pPr>
      <w:bookmarkStart w:id="150" w:name="_Toc52901502"/>
      <w:r>
        <w:lastRenderedPageBreak/>
        <w:t>P</w:t>
      </w:r>
      <w:r w:rsidR="00964F38">
        <w:t>referred</w:t>
      </w:r>
      <w:r>
        <w:t xml:space="preserve"> l</w:t>
      </w:r>
      <w:r w:rsidR="00964F38">
        <w:t>abel</w:t>
      </w:r>
      <w:bookmarkEnd w:id="150"/>
    </w:p>
    <w:p w14:paraId="07810AF3" w14:textId="31954910" w:rsidR="00860245" w:rsidRPr="00CB0DE0" w:rsidRDefault="00964F38" w:rsidP="001A6325">
      <w:pPr>
        <w:pStyle w:val="Body"/>
        <w:rPr>
          <w:lang w:eastAsia="en-GB"/>
        </w:rPr>
      </w:pPr>
      <w:r>
        <w:rPr>
          <w:lang w:eastAsia="en-GB"/>
        </w:rPr>
        <w:t>This property represents the preferred label of the Public Organization.</w:t>
      </w:r>
    </w:p>
    <w:p w14:paraId="30859CC4" w14:textId="77777777" w:rsidR="00467E5C" w:rsidRPr="00CB0DE0" w:rsidDel="00604354" w:rsidRDefault="00467E5C" w:rsidP="001A6325">
      <w:pPr>
        <w:pStyle w:val="Body"/>
      </w:pPr>
    </w:p>
    <w:tbl>
      <w:tblPr>
        <w:tblStyle w:val="TableGrid"/>
        <w:tblW w:w="0" w:type="auto"/>
        <w:tblLook w:val="04A0" w:firstRow="1" w:lastRow="0" w:firstColumn="1" w:lastColumn="0" w:noHBand="0" w:noVBand="1"/>
      </w:tblPr>
      <w:tblGrid>
        <w:gridCol w:w="2182"/>
        <w:gridCol w:w="2649"/>
        <w:gridCol w:w="2142"/>
        <w:gridCol w:w="1522"/>
      </w:tblGrid>
      <w:tr w:rsidR="00B6068B" w:rsidRPr="00CB0DE0" w14:paraId="728547FB" w14:textId="77777777" w:rsidTr="00964F38">
        <w:trPr>
          <w:cnfStyle w:val="100000000000" w:firstRow="1" w:lastRow="0" w:firstColumn="0" w:lastColumn="0" w:oddVBand="0" w:evenVBand="0" w:oddHBand="0" w:evenHBand="0" w:firstRowFirstColumn="0" w:firstRowLastColumn="0" w:lastRowFirstColumn="0" w:lastRowLastColumn="0"/>
        </w:trPr>
        <w:tc>
          <w:tcPr>
            <w:tcW w:w="2182" w:type="dxa"/>
          </w:tcPr>
          <w:p w14:paraId="35518319" w14:textId="77777777" w:rsidR="00B6068B" w:rsidRPr="00CB0DE0" w:rsidRDefault="00B6068B" w:rsidP="002420C5">
            <w:r w:rsidRPr="00CB0DE0">
              <w:t>Property</w:t>
            </w:r>
          </w:p>
        </w:tc>
        <w:tc>
          <w:tcPr>
            <w:tcW w:w="2649" w:type="dxa"/>
          </w:tcPr>
          <w:p w14:paraId="131F34A5" w14:textId="77777777" w:rsidR="00B6068B" w:rsidRPr="00CB0DE0" w:rsidRDefault="00B6068B" w:rsidP="002420C5">
            <w:r w:rsidRPr="00CB0DE0">
              <w:t>URI</w:t>
            </w:r>
          </w:p>
        </w:tc>
        <w:tc>
          <w:tcPr>
            <w:tcW w:w="2142" w:type="dxa"/>
          </w:tcPr>
          <w:p w14:paraId="2F335A43" w14:textId="77777777" w:rsidR="00B6068B" w:rsidRPr="00CB0DE0" w:rsidRDefault="00B6068B" w:rsidP="002420C5">
            <w:r w:rsidRPr="00CB0DE0">
              <w:t>Range</w:t>
            </w:r>
          </w:p>
        </w:tc>
        <w:tc>
          <w:tcPr>
            <w:tcW w:w="1522" w:type="dxa"/>
          </w:tcPr>
          <w:p w14:paraId="601A7848" w14:textId="77777777" w:rsidR="00B6068B" w:rsidRPr="00CB0DE0" w:rsidRDefault="00B6068B" w:rsidP="002420C5">
            <w:r w:rsidRPr="00CB0DE0">
              <w:t>Cardinality</w:t>
            </w:r>
          </w:p>
        </w:tc>
      </w:tr>
      <w:tr w:rsidR="00B6068B" w:rsidRPr="00CB0DE0" w14:paraId="1FCB76D2" w14:textId="77777777" w:rsidTr="00964F38">
        <w:tc>
          <w:tcPr>
            <w:tcW w:w="2182" w:type="dxa"/>
          </w:tcPr>
          <w:p w14:paraId="78962BCC" w14:textId="1F1F9616" w:rsidR="00B6068B" w:rsidRPr="00CB0DE0" w:rsidRDefault="00F160F4" w:rsidP="00F160F4">
            <w:proofErr w:type="spellStart"/>
            <w:r>
              <w:t>preferredL</w:t>
            </w:r>
            <w:r w:rsidR="00080404" w:rsidRPr="00CB0DE0">
              <w:t>abel</w:t>
            </w:r>
            <w:proofErr w:type="spellEnd"/>
          </w:p>
        </w:tc>
        <w:tc>
          <w:tcPr>
            <w:tcW w:w="2649" w:type="dxa"/>
          </w:tcPr>
          <w:p w14:paraId="341B3B34" w14:textId="2E23F86D" w:rsidR="00B6068B" w:rsidRPr="00CB0DE0" w:rsidRDefault="00E82F47" w:rsidP="00E82F47">
            <w:proofErr w:type="spellStart"/>
            <w:proofErr w:type="gramStart"/>
            <w:r w:rsidRPr="00CB0DE0">
              <w:t>skos:pref</w:t>
            </w:r>
            <w:r w:rsidR="00080404" w:rsidRPr="00CB0DE0">
              <w:t>Label</w:t>
            </w:r>
            <w:proofErr w:type="spellEnd"/>
            <w:proofErr w:type="gramEnd"/>
          </w:p>
        </w:tc>
        <w:tc>
          <w:tcPr>
            <w:tcW w:w="2142" w:type="dxa"/>
          </w:tcPr>
          <w:p w14:paraId="13BB0ABE" w14:textId="77777777" w:rsidR="00B6068B" w:rsidRPr="00CB0DE0" w:rsidRDefault="00B6068B" w:rsidP="002420C5">
            <w:r w:rsidRPr="00CB0DE0">
              <w:t>Text</w:t>
            </w:r>
          </w:p>
        </w:tc>
        <w:tc>
          <w:tcPr>
            <w:tcW w:w="1522" w:type="dxa"/>
          </w:tcPr>
          <w:p w14:paraId="0997CE21" w14:textId="5013E0DB" w:rsidR="00B6068B" w:rsidRPr="00CB0DE0" w:rsidRDefault="00080404" w:rsidP="002420C5">
            <w:r w:rsidRPr="00CB0DE0">
              <w:t>1</w:t>
            </w:r>
            <w:r w:rsidR="00B6068B" w:rsidRPr="00CB0DE0">
              <w:t>..1</w:t>
            </w:r>
          </w:p>
        </w:tc>
      </w:tr>
    </w:tbl>
    <w:p w14:paraId="7B7880DE" w14:textId="77777777" w:rsidR="00B6068B" w:rsidRPr="00CB0DE0" w:rsidRDefault="00B6068B" w:rsidP="001A6325">
      <w:pPr>
        <w:pStyle w:val="Body"/>
      </w:pPr>
    </w:p>
    <w:p w14:paraId="1FA6977A" w14:textId="77777777" w:rsidR="001F5678" w:rsidRDefault="001F5678" w:rsidP="001F5678">
      <w:pPr>
        <w:pStyle w:val="Heading2"/>
        <w:rPr>
          <w:lang w:val="en-GB"/>
        </w:rPr>
      </w:pPr>
      <w:bookmarkStart w:id="151" w:name="_Ref455566285"/>
      <w:bookmarkStart w:id="152" w:name="_Toc52901503"/>
      <w:r>
        <w:rPr>
          <w:lang w:val="en-GB"/>
        </w:rPr>
        <w:t>Organisation</w:t>
      </w:r>
      <w:bookmarkEnd w:id="152"/>
    </w:p>
    <w:tbl>
      <w:tblPr>
        <w:tblStyle w:val="TableGrid"/>
        <w:tblW w:w="0" w:type="auto"/>
        <w:tblLook w:val="04A0" w:firstRow="1" w:lastRow="0" w:firstColumn="1" w:lastColumn="0" w:noHBand="0" w:noVBand="1"/>
      </w:tblPr>
      <w:tblGrid>
        <w:gridCol w:w="1413"/>
        <w:gridCol w:w="1559"/>
        <w:gridCol w:w="5523"/>
      </w:tblGrid>
      <w:tr w:rsidR="001F5678" w:rsidRPr="00CB0DE0" w14:paraId="67CEEC71" w14:textId="77777777" w:rsidTr="001F5678">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550DEE06" w14:textId="77777777" w:rsidR="001F5678" w:rsidRPr="00CB0DE0" w:rsidRDefault="001F5678" w:rsidP="001F5678">
            <w:pPr>
              <w:jc w:val="left"/>
            </w:pPr>
            <w:r>
              <w:t>From Data Model</w:t>
            </w:r>
          </w:p>
        </w:tc>
        <w:tc>
          <w:tcPr>
            <w:tcW w:w="1559" w:type="dxa"/>
            <w:vAlign w:val="center"/>
          </w:tcPr>
          <w:p w14:paraId="127139B1" w14:textId="77777777" w:rsidR="001F5678" w:rsidRPr="00CB0DE0" w:rsidRDefault="001F5678" w:rsidP="001F5678">
            <w:pPr>
              <w:jc w:val="left"/>
            </w:pPr>
            <w:r>
              <w:t>Core / Extended</w:t>
            </w:r>
          </w:p>
        </w:tc>
        <w:tc>
          <w:tcPr>
            <w:tcW w:w="5523" w:type="dxa"/>
            <w:vAlign w:val="center"/>
          </w:tcPr>
          <w:p w14:paraId="1CBF0927" w14:textId="77777777" w:rsidR="001F5678" w:rsidRPr="00CB0DE0" w:rsidRDefault="001F5678" w:rsidP="001F5678">
            <w:pPr>
              <w:jc w:val="left"/>
            </w:pPr>
            <w:r>
              <w:t>Reasoning Core / Extended</w:t>
            </w:r>
          </w:p>
        </w:tc>
      </w:tr>
      <w:tr w:rsidR="001F5678" w:rsidRPr="00CB0DE0" w14:paraId="1057264E" w14:textId="77777777" w:rsidTr="001F5678">
        <w:tc>
          <w:tcPr>
            <w:tcW w:w="1413" w:type="dxa"/>
          </w:tcPr>
          <w:p w14:paraId="08518BA3" w14:textId="77777777" w:rsidR="001F5678" w:rsidRPr="00CB0DE0" w:rsidRDefault="001F5678" w:rsidP="001F5678">
            <w:r>
              <w:t>CPSV-AP</w:t>
            </w:r>
          </w:p>
        </w:tc>
        <w:tc>
          <w:tcPr>
            <w:tcW w:w="1559" w:type="dxa"/>
          </w:tcPr>
          <w:p w14:paraId="3B66A4DC" w14:textId="77777777" w:rsidR="001F5678" w:rsidRPr="00CB0DE0" w:rsidRDefault="001F5678" w:rsidP="001F5678">
            <w:r>
              <w:t>Extended</w:t>
            </w:r>
          </w:p>
        </w:tc>
        <w:tc>
          <w:tcPr>
            <w:tcW w:w="5523" w:type="dxa"/>
          </w:tcPr>
          <w:p w14:paraId="6BCF720C" w14:textId="77777777" w:rsidR="001F5678" w:rsidRPr="00CB0DE0" w:rsidRDefault="001F5678" w:rsidP="001F5678">
            <w:r w:rsidRPr="00B973AB">
              <w:t>This class is a key concept to classify a public service in the SDGR. In this case, we choose not to use a classification, because in the future, properties could be added to the concept.</w:t>
            </w:r>
          </w:p>
        </w:tc>
      </w:tr>
    </w:tbl>
    <w:p w14:paraId="7A654032" w14:textId="77777777" w:rsidR="001F5678" w:rsidRPr="00EF6B90" w:rsidRDefault="001F5678" w:rsidP="001F5678">
      <w:pPr>
        <w:rPr>
          <w:lang w:eastAsia="en-GB"/>
        </w:rPr>
      </w:pPr>
    </w:p>
    <w:p w14:paraId="195CB168" w14:textId="10C39B57" w:rsidR="001F5678" w:rsidRPr="00F376FC" w:rsidRDefault="001F5678" w:rsidP="001F5678">
      <w:pPr>
        <w:rPr>
          <w:lang w:eastAsia="en-GB"/>
        </w:rPr>
      </w:pPr>
      <w:r>
        <w:rPr>
          <w:lang w:eastAsia="en-GB"/>
        </w:rPr>
        <w:t>This class represents an organisation. Organisation is a sub-class of the Agent class.</w:t>
      </w:r>
    </w:p>
    <w:p w14:paraId="10ACA26C" w14:textId="407544A9" w:rsidR="00964F38" w:rsidRDefault="00964F38" w:rsidP="00964F38">
      <w:pPr>
        <w:pStyle w:val="Heading2"/>
        <w:rPr>
          <w:lang w:val="en-GB"/>
        </w:rPr>
      </w:pPr>
      <w:bookmarkStart w:id="153" w:name="_Toc52901504"/>
      <w:r>
        <w:rPr>
          <w:lang w:val="en-GB"/>
        </w:rPr>
        <w:t>Business</w:t>
      </w:r>
      <w:bookmarkEnd w:id="153"/>
    </w:p>
    <w:tbl>
      <w:tblPr>
        <w:tblStyle w:val="TableGrid"/>
        <w:tblW w:w="0" w:type="auto"/>
        <w:tblLook w:val="04A0" w:firstRow="1" w:lastRow="0" w:firstColumn="1" w:lastColumn="0" w:noHBand="0" w:noVBand="1"/>
      </w:tblPr>
      <w:tblGrid>
        <w:gridCol w:w="1413"/>
        <w:gridCol w:w="1559"/>
        <w:gridCol w:w="5523"/>
      </w:tblGrid>
      <w:tr w:rsidR="00EF6B90" w:rsidRPr="00CB0DE0" w14:paraId="13CEB8F5"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09E6F06C" w14:textId="77777777" w:rsidR="00EF6B90" w:rsidRPr="00CB0DE0" w:rsidRDefault="00EF6B90" w:rsidP="00E74BBA">
            <w:r>
              <w:t>From Data Model</w:t>
            </w:r>
          </w:p>
        </w:tc>
        <w:tc>
          <w:tcPr>
            <w:tcW w:w="1559" w:type="dxa"/>
          </w:tcPr>
          <w:p w14:paraId="7BA20DD6" w14:textId="77777777" w:rsidR="00EF6B90" w:rsidRPr="00CB0DE0" w:rsidRDefault="00EF6B90" w:rsidP="00E74BBA">
            <w:r>
              <w:t>Core / Extended</w:t>
            </w:r>
          </w:p>
        </w:tc>
        <w:tc>
          <w:tcPr>
            <w:tcW w:w="5523" w:type="dxa"/>
          </w:tcPr>
          <w:p w14:paraId="12F9CA33" w14:textId="77777777" w:rsidR="00EF6B90" w:rsidRPr="00CB0DE0" w:rsidRDefault="00EF6B90" w:rsidP="00E74BBA">
            <w:r>
              <w:t>Reasoning Core / Extended</w:t>
            </w:r>
          </w:p>
        </w:tc>
      </w:tr>
      <w:tr w:rsidR="00EF6B90" w:rsidRPr="00CB0DE0" w14:paraId="74C7A937" w14:textId="77777777" w:rsidTr="00E74BBA">
        <w:tc>
          <w:tcPr>
            <w:tcW w:w="1413" w:type="dxa"/>
          </w:tcPr>
          <w:p w14:paraId="7C9A4BD8" w14:textId="77777777" w:rsidR="00EF6B90" w:rsidRPr="00CB0DE0" w:rsidRDefault="00EF6B90" w:rsidP="00E74BBA">
            <w:r>
              <w:t>CPSV-AP</w:t>
            </w:r>
          </w:p>
        </w:tc>
        <w:tc>
          <w:tcPr>
            <w:tcW w:w="1559" w:type="dxa"/>
          </w:tcPr>
          <w:p w14:paraId="465C8A31" w14:textId="6D788BD6" w:rsidR="00EF6B90" w:rsidRPr="00CB0DE0" w:rsidRDefault="00EF6B90" w:rsidP="00E74BBA"/>
        </w:tc>
        <w:tc>
          <w:tcPr>
            <w:tcW w:w="5523" w:type="dxa"/>
          </w:tcPr>
          <w:p w14:paraId="672E42DB" w14:textId="0707FC91" w:rsidR="00EF6B90" w:rsidRPr="00CB0DE0" w:rsidRDefault="00B973AB" w:rsidP="00E74BBA">
            <w:r w:rsidRPr="00B973AB">
              <w:t>This class is a key concept to classify a public service in the SDGR. In this case, we choose not to use a classification, because in the future, properties could be added to the concept.</w:t>
            </w:r>
          </w:p>
        </w:tc>
      </w:tr>
    </w:tbl>
    <w:p w14:paraId="6DD7E3DB" w14:textId="77777777" w:rsidR="00EF6B90" w:rsidRPr="00EF6B90" w:rsidRDefault="00EF6B90" w:rsidP="00EF6B90">
      <w:pPr>
        <w:rPr>
          <w:lang w:eastAsia="en-GB"/>
        </w:rPr>
      </w:pPr>
    </w:p>
    <w:p w14:paraId="5A64469E" w14:textId="12D06A72" w:rsidR="00F376FC" w:rsidRDefault="00F376FC" w:rsidP="00F376FC">
      <w:pPr>
        <w:rPr>
          <w:lang w:eastAsia="en-GB"/>
        </w:rPr>
      </w:pPr>
      <w:r>
        <w:rPr>
          <w:lang w:eastAsia="en-GB"/>
        </w:rPr>
        <w:t xml:space="preserve">This is the key class for the Business Core Vocabulary (called ‘Legal Entity) and represents a business that is legally registered. A Legal Entity </w:t>
      </w:r>
      <w:proofErr w:type="gramStart"/>
      <w:r>
        <w:rPr>
          <w:lang w:eastAsia="en-GB"/>
        </w:rPr>
        <w:t>is able to</w:t>
      </w:r>
      <w:proofErr w:type="gramEnd"/>
      <w:r>
        <w:rPr>
          <w:lang w:eastAsia="en-GB"/>
        </w:rPr>
        <w:t xml:space="preserve"> trade, is legally liable for its actions, accounts, tax affairs etc.</w:t>
      </w:r>
    </w:p>
    <w:p w14:paraId="60904EDC" w14:textId="77777777" w:rsidR="00F376FC" w:rsidRDefault="00F376FC" w:rsidP="00F376FC">
      <w:pPr>
        <w:rPr>
          <w:lang w:eastAsia="en-GB"/>
        </w:rPr>
      </w:pPr>
    </w:p>
    <w:p w14:paraId="59D88C64" w14:textId="77777777" w:rsidR="00F376FC" w:rsidRDefault="00F376FC" w:rsidP="00F376FC">
      <w:pPr>
        <w:rPr>
          <w:lang w:eastAsia="en-GB"/>
        </w:rPr>
      </w:pPr>
      <w:r>
        <w:rPr>
          <w:lang w:eastAsia="en-GB"/>
        </w:rPr>
        <w:t xml:space="preserve">This makes legal entities distinct from the concept of organisations, groups or sole traders. Many organisations exist that are not legal entities yet to the outside world they have staff, hierarchies, locations etc. Other organisations exist that are an umbrella for several legal entities (universities are often good examples of this). This vocabulary is concerned solely with registered legal entities and does not attempt to cover all possible trading bodies. </w:t>
      </w:r>
    </w:p>
    <w:p w14:paraId="3516A6DD" w14:textId="77777777" w:rsidR="00F376FC" w:rsidRDefault="00F376FC" w:rsidP="00F376FC">
      <w:pPr>
        <w:rPr>
          <w:lang w:eastAsia="en-GB"/>
        </w:rPr>
      </w:pPr>
    </w:p>
    <w:p w14:paraId="01044B2C" w14:textId="59500BE6" w:rsidR="00F376FC" w:rsidRPr="00F376FC" w:rsidRDefault="00F376FC" w:rsidP="00F376FC">
      <w:pPr>
        <w:rPr>
          <w:lang w:eastAsia="en-GB"/>
        </w:rPr>
      </w:pPr>
      <w:r>
        <w:rPr>
          <w:lang w:eastAsia="en-GB"/>
        </w:rPr>
        <w:t xml:space="preserve">Business is a sub class of the more general 'Agent' class that does encompass organisations, natural persons, groups etc. - i.e. an Agent is any entity that is able to carry out actions. </w:t>
      </w:r>
    </w:p>
    <w:p w14:paraId="36692C7C" w14:textId="350C61BD" w:rsidR="00964F38" w:rsidRDefault="00964F38" w:rsidP="00964F38">
      <w:pPr>
        <w:pStyle w:val="Heading2"/>
        <w:rPr>
          <w:lang w:val="en-GB"/>
        </w:rPr>
      </w:pPr>
      <w:bookmarkStart w:id="154" w:name="_Toc52901505"/>
      <w:r>
        <w:rPr>
          <w:lang w:val="en-GB"/>
        </w:rPr>
        <w:t>Person</w:t>
      </w:r>
      <w:bookmarkEnd w:id="154"/>
    </w:p>
    <w:tbl>
      <w:tblPr>
        <w:tblStyle w:val="TableGrid"/>
        <w:tblW w:w="0" w:type="auto"/>
        <w:tblLook w:val="04A0" w:firstRow="1" w:lastRow="0" w:firstColumn="1" w:lastColumn="0" w:noHBand="0" w:noVBand="1"/>
      </w:tblPr>
      <w:tblGrid>
        <w:gridCol w:w="1413"/>
        <w:gridCol w:w="1559"/>
        <w:gridCol w:w="5523"/>
      </w:tblGrid>
      <w:tr w:rsidR="00EF6B90" w:rsidRPr="00CB0DE0" w14:paraId="187129D0" w14:textId="77777777" w:rsidTr="001F5678">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59693D85" w14:textId="77777777" w:rsidR="00EF6B90" w:rsidRPr="00CB0DE0" w:rsidRDefault="00EF6B90" w:rsidP="001F5678">
            <w:pPr>
              <w:jc w:val="left"/>
            </w:pPr>
            <w:r>
              <w:t>From Data Model</w:t>
            </w:r>
          </w:p>
        </w:tc>
        <w:tc>
          <w:tcPr>
            <w:tcW w:w="1559" w:type="dxa"/>
            <w:vAlign w:val="center"/>
          </w:tcPr>
          <w:p w14:paraId="3569EB50" w14:textId="77777777" w:rsidR="00EF6B90" w:rsidRPr="00CB0DE0" w:rsidRDefault="00EF6B90" w:rsidP="001F5678">
            <w:pPr>
              <w:jc w:val="left"/>
            </w:pPr>
            <w:r>
              <w:t>Core / Extended</w:t>
            </w:r>
          </w:p>
        </w:tc>
        <w:tc>
          <w:tcPr>
            <w:tcW w:w="5523" w:type="dxa"/>
            <w:vAlign w:val="center"/>
          </w:tcPr>
          <w:p w14:paraId="3B75274B" w14:textId="77777777" w:rsidR="00EF6B90" w:rsidRPr="00CB0DE0" w:rsidRDefault="00EF6B90" w:rsidP="001F5678">
            <w:pPr>
              <w:jc w:val="left"/>
            </w:pPr>
            <w:r>
              <w:t>Reasoning Core / Extended</w:t>
            </w:r>
          </w:p>
        </w:tc>
      </w:tr>
      <w:tr w:rsidR="00EF6B90" w:rsidRPr="00CB0DE0" w14:paraId="2091891B" w14:textId="77777777" w:rsidTr="00E74BBA">
        <w:tc>
          <w:tcPr>
            <w:tcW w:w="1413" w:type="dxa"/>
          </w:tcPr>
          <w:p w14:paraId="485DC191" w14:textId="77777777" w:rsidR="00EF6B90" w:rsidRPr="00CB0DE0" w:rsidRDefault="00EF6B90" w:rsidP="00E74BBA">
            <w:r>
              <w:t>CPSV-AP</w:t>
            </w:r>
          </w:p>
        </w:tc>
        <w:tc>
          <w:tcPr>
            <w:tcW w:w="1559" w:type="dxa"/>
          </w:tcPr>
          <w:p w14:paraId="4FD7A992" w14:textId="4643DBA4" w:rsidR="00EF6B90" w:rsidRPr="00CB0DE0" w:rsidRDefault="00B973AB" w:rsidP="00E74BBA">
            <w:r>
              <w:t>Extended</w:t>
            </w:r>
          </w:p>
        </w:tc>
        <w:tc>
          <w:tcPr>
            <w:tcW w:w="5523" w:type="dxa"/>
          </w:tcPr>
          <w:p w14:paraId="1F913456" w14:textId="0F7DF81E" w:rsidR="00EF6B90" w:rsidRPr="00CB0DE0" w:rsidRDefault="00B973AB" w:rsidP="00E74BBA">
            <w:r w:rsidRPr="00B973AB">
              <w:t>This class is a key concept to classify a public service in the SDGR. In this case, we choose not to use a classification, because in the future, properties could be added to the concept.</w:t>
            </w:r>
          </w:p>
        </w:tc>
      </w:tr>
    </w:tbl>
    <w:p w14:paraId="370E630E" w14:textId="77777777" w:rsidR="00EF6B90" w:rsidRPr="00EF6B90" w:rsidRDefault="00EF6B90" w:rsidP="00EF6B90">
      <w:pPr>
        <w:rPr>
          <w:lang w:eastAsia="en-GB"/>
        </w:rPr>
      </w:pPr>
    </w:p>
    <w:p w14:paraId="771BD30D" w14:textId="7C760620" w:rsidR="00F376FC" w:rsidRDefault="00F376FC" w:rsidP="00F376FC">
      <w:pPr>
        <w:rPr>
          <w:lang w:eastAsia="en-GB"/>
        </w:rPr>
      </w:pPr>
      <w:r>
        <w:rPr>
          <w:lang w:eastAsia="en-GB"/>
        </w:rPr>
        <w:t>This class represents a natural person. Person is a sub</w:t>
      </w:r>
      <w:r w:rsidR="001F5678">
        <w:rPr>
          <w:lang w:eastAsia="en-GB"/>
        </w:rPr>
        <w:t>-</w:t>
      </w:r>
      <w:r>
        <w:rPr>
          <w:lang w:eastAsia="en-GB"/>
        </w:rPr>
        <w:t>class of the Agent class.</w:t>
      </w:r>
    </w:p>
    <w:p w14:paraId="785CB7D2" w14:textId="3437F6F8" w:rsidR="00F92411" w:rsidRDefault="00F92411" w:rsidP="00F92411">
      <w:pPr>
        <w:pStyle w:val="Heading3"/>
        <w:numPr>
          <w:ilvl w:val="2"/>
          <w:numId w:val="43"/>
        </w:numPr>
        <w:tabs>
          <w:tab w:val="clear" w:pos="5966"/>
        </w:tabs>
        <w:ind w:left="2127" w:hanging="851"/>
        <w:rPr>
          <w:lang w:eastAsia="en-GB"/>
        </w:rPr>
      </w:pPr>
      <w:bookmarkStart w:id="155" w:name="_Toc52901506"/>
      <w:r>
        <w:rPr>
          <w:lang w:eastAsia="en-GB"/>
        </w:rPr>
        <w:t>EU citizenship</w:t>
      </w:r>
      <w:bookmarkEnd w:id="155"/>
    </w:p>
    <w:p w14:paraId="1804FDE9" w14:textId="542BB05A" w:rsidR="00F92411" w:rsidRPr="00CB0DE0" w:rsidRDefault="00F92411" w:rsidP="00F92411">
      <w:pPr>
        <w:pStyle w:val="Body"/>
      </w:pPr>
      <w:r w:rsidRPr="00CB0DE0">
        <w:t xml:space="preserve">This property </w:t>
      </w:r>
      <w:r>
        <w:t xml:space="preserve">contains the confirmation </w:t>
      </w:r>
      <w:proofErr w:type="gramStart"/>
      <w:r>
        <w:t>whether or not</w:t>
      </w:r>
      <w:proofErr w:type="gramEnd"/>
      <w:r>
        <w:t xml:space="preserve"> a Person is a citizen from the European Union.</w:t>
      </w:r>
    </w:p>
    <w:tbl>
      <w:tblPr>
        <w:tblStyle w:val="TableGrid"/>
        <w:tblW w:w="0" w:type="auto"/>
        <w:tblLook w:val="04A0" w:firstRow="1" w:lastRow="0" w:firstColumn="1" w:lastColumn="0" w:noHBand="0" w:noVBand="1"/>
      </w:tblPr>
      <w:tblGrid>
        <w:gridCol w:w="2158"/>
        <w:gridCol w:w="2552"/>
        <w:gridCol w:w="2254"/>
        <w:gridCol w:w="1531"/>
      </w:tblGrid>
      <w:tr w:rsidR="00F92411" w:rsidRPr="00CB0DE0" w14:paraId="172DEB64" w14:textId="77777777" w:rsidTr="00F92411">
        <w:trPr>
          <w:cnfStyle w:val="100000000000" w:firstRow="1" w:lastRow="0" w:firstColumn="0" w:lastColumn="0" w:oddVBand="0" w:evenVBand="0" w:oddHBand="0" w:evenHBand="0" w:firstRowFirstColumn="0" w:firstRowLastColumn="0" w:lastRowFirstColumn="0" w:lastRowLastColumn="0"/>
        </w:trPr>
        <w:tc>
          <w:tcPr>
            <w:tcW w:w="2371" w:type="dxa"/>
          </w:tcPr>
          <w:p w14:paraId="128D889F" w14:textId="77777777" w:rsidR="00F92411" w:rsidRPr="00CB0DE0" w:rsidRDefault="00F92411" w:rsidP="00F92411">
            <w:r w:rsidRPr="00CB0DE0">
              <w:t>Property</w:t>
            </w:r>
          </w:p>
        </w:tc>
        <w:tc>
          <w:tcPr>
            <w:tcW w:w="3011" w:type="dxa"/>
          </w:tcPr>
          <w:p w14:paraId="5ABEFF59" w14:textId="77777777" w:rsidR="00F92411" w:rsidRPr="00CB0DE0" w:rsidRDefault="00F92411" w:rsidP="00F92411">
            <w:r w:rsidRPr="00CB0DE0">
              <w:t>URI</w:t>
            </w:r>
          </w:p>
        </w:tc>
        <w:tc>
          <w:tcPr>
            <w:tcW w:w="2551" w:type="dxa"/>
          </w:tcPr>
          <w:p w14:paraId="6C56CD06" w14:textId="77777777" w:rsidR="00F92411" w:rsidRPr="00CB0DE0" w:rsidRDefault="00F92411" w:rsidP="00F92411">
            <w:r w:rsidRPr="00CB0DE0">
              <w:t>Range</w:t>
            </w:r>
          </w:p>
        </w:tc>
        <w:tc>
          <w:tcPr>
            <w:tcW w:w="1554" w:type="dxa"/>
          </w:tcPr>
          <w:p w14:paraId="59045B42" w14:textId="77777777" w:rsidR="00F92411" w:rsidRPr="00CB0DE0" w:rsidRDefault="00F92411" w:rsidP="00F92411">
            <w:r w:rsidRPr="00CB0DE0">
              <w:t>Cardinality</w:t>
            </w:r>
          </w:p>
        </w:tc>
      </w:tr>
      <w:tr w:rsidR="00F92411" w:rsidRPr="00CB0DE0" w14:paraId="1F34B066" w14:textId="77777777" w:rsidTr="00F92411">
        <w:tc>
          <w:tcPr>
            <w:tcW w:w="2371" w:type="dxa"/>
          </w:tcPr>
          <w:p w14:paraId="57AC0AD5" w14:textId="077F39C5" w:rsidR="00F92411" w:rsidRPr="00CB0DE0" w:rsidRDefault="00F92411" w:rsidP="00F92411">
            <w:r>
              <w:t>EU citizenship</w:t>
            </w:r>
          </w:p>
        </w:tc>
        <w:tc>
          <w:tcPr>
            <w:tcW w:w="3011" w:type="dxa"/>
          </w:tcPr>
          <w:p w14:paraId="7E286D5C" w14:textId="6F2C21C6" w:rsidR="00F92411" w:rsidRPr="00CB0DE0" w:rsidRDefault="005B603E" w:rsidP="00F92411">
            <w:r>
              <w:t>TBD</w:t>
            </w:r>
          </w:p>
        </w:tc>
        <w:tc>
          <w:tcPr>
            <w:tcW w:w="2551" w:type="dxa"/>
          </w:tcPr>
          <w:p w14:paraId="6FF85669" w14:textId="3C4982EF" w:rsidR="00F92411" w:rsidRPr="00CB0DE0" w:rsidRDefault="005B603E" w:rsidP="00F92411">
            <w:r>
              <w:t>Boolean</w:t>
            </w:r>
          </w:p>
        </w:tc>
        <w:tc>
          <w:tcPr>
            <w:tcW w:w="1554" w:type="dxa"/>
          </w:tcPr>
          <w:p w14:paraId="2517DAE1" w14:textId="77777777" w:rsidR="00F92411" w:rsidRPr="00CB0DE0" w:rsidRDefault="00F92411" w:rsidP="00F92411">
            <w:r>
              <w:t>0</w:t>
            </w:r>
            <w:r w:rsidRPr="00CB0DE0">
              <w:t>..1</w:t>
            </w:r>
          </w:p>
        </w:tc>
      </w:tr>
    </w:tbl>
    <w:p w14:paraId="7C4AA102" w14:textId="77777777" w:rsidR="001F5678" w:rsidRPr="00F376FC" w:rsidRDefault="001F5678" w:rsidP="00F376FC">
      <w:pPr>
        <w:rPr>
          <w:lang w:eastAsia="en-GB"/>
        </w:rPr>
      </w:pPr>
    </w:p>
    <w:p w14:paraId="4B039058" w14:textId="1ACB0C7E" w:rsidR="00860245" w:rsidRDefault="00860245" w:rsidP="002420C5">
      <w:pPr>
        <w:pStyle w:val="Heading2"/>
        <w:rPr>
          <w:lang w:val="en-GB"/>
        </w:rPr>
      </w:pPr>
      <w:bookmarkStart w:id="156" w:name="_Toc52901507"/>
      <w:r w:rsidRPr="00CB0DE0">
        <w:rPr>
          <w:lang w:val="en-GB"/>
        </w:rPr>
        <w:t>The Contact Point Class</w:t>
      </w:r>
      <w:bookmarkEnd w:id="151"/>
      <w:bookmarkEnd w:id="156"/>
    </w:p>
    <w:tbl>
      <w:tblPr>
        <w:tblStyle w:val="TableGrid"/>
        <w:tblW w:w="0" w:type="auto"/>
        <w:tblLook w:val="04A0" w:firstRow="1" w:lastRow="0" w:firstColumn="1" w:lastColumn="0" w:noHBand="0" w:noVBand="1"/>
      </w:tblPr>
      <w:tblGrid>
        <w:gridCol w:w="1413"/>
        <w:gridCol w:w="1559"/>
        <w:gridCol w:w="5523"/>
      </w:tblGrid>
      <w:tr w:rsidR="00EF6B90" w:rsidRPr="00CB0DE0" w14:paraId="27FBA878" w14:textId="77777777" w:rsidTr="001F5678">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4276A6D2" w14:textId="77777777" w:rsidR="00EF6B90" w:rsidRPr="00CB0DE0" w:rsidRDefault="00EF6B90" w:rsidP="001F5678">
            <w:pPr>
              <w:jc w:val="left"/>
            </w:pPr>
            <w:r>
              <w:t>From Data Model</w:t>
            </w:r>
          </w:p>
        </w:tc>
        <w:tc>
          <w:tcPr>
            <w:tcW w:w="1559" w:type="dxa"/>
            <w:vAlign w:val="center"/>
          </w:tcPr>
          <w:p w14:paraId="5CEA976F" w14:textId="77777777" w:rsidR="00EF6B90" w:rsidRPr="00CB0DE0" w:rsidRDefault="00EF6B90" w:rsidP="001F5678">
            <w:pPr>
              <w:jc w:val="left"/>
            </w:pPr>
            <w:r>
              <w:t>Core / Extended</w:t>
            </w:r>
          </w:p>
        </w:tc>
        <w:tc>
          <w:tcPr>
            <w:tcW w:w="5523" w:type="dxa"/>
            <w:vAlign w:val="center"/>
          </w:tcPr>
          <w:p w14:paraId="2EC072AA" w14:textId="77777777" w:rsidR="00EF6B90" w:rsidRPr="00CB0DE0" w:rsidRDefault="00EF6B90" w:rsidP="001F5678">
            <w:pPr>
              <w:jc w:val="left"/>
            </w:pPr>
            <w:r>
              <w:t>Reasoning Core / Extended</w:t>
            </w:r>
          </w:p>
        </w:tc>
      </w:tr>
      <w:tr w:rsidR="00EF6B90" w:rsidRPr="00CB0DE0" w14:paraId="1898496D" w14:textId="77777777" w:rsidTr="00E74BBA">
        <w:tc>
          <w:tcPr>
            <w:tcW w:w="1413" w:type="dxa"/>
          </w:tcPr>
          <w:p w14:paraId="7C7ACCB8" w14:textId="77777777" w:rsidR="00EF6B90" w:rsidRPr="00CB0DE0" w:rsidRDefault="00EF6B90" w:rsidP="00EF6B90">
            <w:r>
              <w:t>CPSV-AP</w:t>
            </w:r>
          </w:p>
        </w:tc>
        <w:tc>
          <w:tcPr>
            <w:tcW w:w="1559" w:type="dxa"/>
          </w:tcPr>
          <w:p w14:paraId="0E0CB9D7" w14:textId="30B6EFCF" w:rsidR="00EF6B90" w:rsidRPr="00CB0DE0" w:rsidRDefault="00EF6B90" w:rsidP="00EF6B90">
            <w:r>
              <w:t>Extended</w:t>
            </w:r>
          </w:p>
        </w:tc>
        <w:tc>
          <w:tcPr>
            <w:tcW w:w="5523" w:type="dxa"/>
          </w:tcPr>
          <w:p w14:paraId="19421E7C" w14:textId="67753D93" w:rsidR="00EF6B90" w:rsidRPr="00CB0DE0" w:rsidRDefault="00EF6B90" w:rsidP="00EF6B90">
            <w:r>
              <w:t xml:space="preserve">Not a priority </w:t>
            </w:r>
            <w:proofErr w:type="gramStart"/>
            <w:r>
              <w:t>at this time</w:t>
            </w:r>
            <w:proofErr w:type="gramEnd"/>
            <w:r>
              <w:t>.</w:t>
            </w:r>
          </w:p>
        </w:tc>
      </w:tr>
    </w:tbl>
    <w:p w14:paraId="7AAAF7FD" w14:textId="77777777" w:rsidR="00EF6B90" w:rsidRPr="00EF6B90" w:rsidRDefault="00EF6B90" w:rsidP="00EF6B90">
      <w:pPr>
        <w:rPr>
          <w:lang w:eastAsia="en-GB"/>
        </w:rPr>
      </w:pPr>
    </w:p>
    <w:p w14:paraId="62C54ECB" w14:textId="2EA1A186" w:rsidR="00860245" w:rsidRPr="00CB0DE0" w:rsidRDefault="00860245" w:rsidP="002420C5">
      <w:pPr>
        <w:rPr>
          <w:lang w:eastAsia="en-GB"/>
        </w:rPr>
      </w:pPr>
      <w:r w:rsidRPr="00CB0DE0">
        <w:rPr>
          <w:lang w:eastAsia="en-GB"/>
        </w:rPr>
        <w:t xml:space="preserve">This class represents the contact information for a Public Service, Channel, Public </w:t>
      </w:r>
      <w:r w:rsidR="004C0E33">
        <w:rPr>
          <w:lang w:eastAsia="en-GB"/>
        </w:rPr>
        <w:t>Organization</w:t>
      </w:r>
      <w:r w:rsidR="007E69BD">
        <w:rPr>
          <w:lang w:eastAsia="en-GB"/>
        </w:rPr>
        <w:t>,</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proofErr w:type="spellStart"/>
      <w:proofErr w:type="gramStart"/>
      <w:r w:rsidR="00813B0C" w:rsidRPr="00CB0DE0">
        <w:t>schema:ContactPoint</w:t>
      </w:r>
      <w:proofErr w:type="spellEnd"/>
      <w:proofErr w:type="gramEnd"/>
      <w:r w:rsidRPr="00CB0DE0">
        <w:rPr>
          <w:lang w:eastAsia="en-GB"/>
        </w:rPr>
        <w:t>.</w:t>
      </w:r>
      <w:r w:rsidR="00813B0C" w:rsidRPr="00CB0DE0">
        <w:rPr>
          <w:lang w:eastAsia="en-GB"/>
        </w:rPr>
        <w:t xml:space="preserve"> </w:t>
      </w:r>
    </w:p>
    <w:p w14:paraId="42D6B7E9" w14:textId="79017CA2" w:rsidR="00D05CC7" w:rsidRPr="00CB0DE0" w:rsidRDefault="00D05CC7" w:rsidP="002420C5">
      <w:pPr>
        <w:rPr>
          <w:lang w:eastAsia="en-GB"/>
        </w:rPr>
      </w:pPr>
    </w:p>
    <w:tbl>
      <w:tblPr>
        <w:tblStyle w:val="TableGrid"/>
        <w:tblW w:w="5000" w:type="pct"/>
        <w:tblLook w:val="04A0" w:firstRow="1" w:lastRow="0" w:firstColumn="1" w:lastColumn="0" w:noHBand="0" w:noVBand="1"/>
      </w:tblPr>
      <w:tblGrid>
        <w:gridCol w:w="3381"/>
        <w:gridCol w:w="5114"/>
      </w:tblGrid>
      <w:tr w:rsidR="003A13C5" w:rsidRPr="00CB0DE0" w14:paraId="5A2208A2" w14:textId="77777777" w:rsidTr="006D1E81">
        <w:trPr>
          <w:cnfStyle w:val="100000000000" w:firstRow="1" w:lastRow="0" w:firstColumn="0" w:lastColumn="0" w:oddVBand="0" w:evenVBand="0" w:oddHBand="0" w:evenHBand="0" w:firstRowFirstColumn="0" w:firstRowLastColumn="0" w:lastRowFirstColumn="0" w:lastRowLastColumn="0"/>
        </w:trPr>
        <w:tc>
          <w:tcPr>
            <w:tcW w:w="1990" w:type="pct"/>
          </w:tcPr>
          <w:p w14:paraId="20A27F3C" w14:textId="77777777" w:rsidR="003A13C5" w:rsidRPr="00CB0DE0" w:rsidRDefault="003A13C5" w:rsidP="002420C5">
            <w:r w:rsidRPr="00CB0DE0">
              <w:t>Class name</w:t>
            </w:r>
          </w:p>
        </w:tc>
        <w:tc>
          <w:tcPr>
            <w:tcW w:w="3010" w:type="pct"/>
          </w:tcPr>
          <w:p w14:paraId="07A4D8E9" w14:textId="77777777" w:rsidR="003A13C5" w:rsidRPr="00CB0DE0" w:rsidRDefault="003A13C5" w:rsidP="002420C5">
            <w:r w:rsidRPr="00CB0DE0">
              <w:t>URI</w:t>
            </w:r>
          </w:p>
        </w:tc>
      </w:tr>
      <w:tr w:rsidR="003A13C5" w:rsidRPr="00CB0DE0" w14:paraId="65C64BC8" w14:textId="77777777" w:rsidTr="006D1E81">
        <w:tc>
          <w:tcPr>
            <w:tcW w:w="1990" w:type="pct"/>
          </w:tcPr>
          <w:p w14:paraId="537AAAE3" w14:textId="77777777" w:rsidR="003A13C5" w:rsidRPr="00CB0DE0" w:rsidRDefault="003A13C5" w:rsidP="002420C5">
            <w:r w:rsidRPr="00CB0DE0">
              <w:t>Contact Point</w:t>
            </w:r>
          </w:p>
        </w:tc>
        <w:tc>
          <w:tcPr>
            <w:tcW w:w="3010" w:type="pct"/>
          </w:tcPr>
          <w:p w14:paraId="5F7D522C" w14:textId="77777777" w:rsidR="003A13C5" w:rsidRPr="00CB0DE0" w:rsidRDefault="003A13C5" w:rsidP="002420C5">
            <w:proofErr w:type="spellStart"/>
            <w:proofErr w:type="gramStart"/>
            <w:r w:rsidRPr="00CB0DE0">
              <w:t>schema:ContactPoint</w:t>
            </w:r>
            <w:proofErr w:type="spellEnd"/>
            <w:proofErr w:type="gramEnd"/>
          </w:p>
        </w:tc>
      </w:tr>
    </w:tbl>
    <w:p w14:paraId="0A91088B" w14:textId="0BB984AE" w:rsidR="00D05CC7" w:rsidRDefault="00D05CC7" w:rsidP="002420C5">
      <w:pPr>
        <w:rPr>
          <w:lang w:eastAsia="en-GB"/>
        </w:rPr>
      </w:pPr>
    </w:p>
    <w:p w14:paraId="4C6B5210" w14:textId="358FF977" w:rsidR="003A13C5" w:rsidRDefault="003A13C5" w:rsidP="001F5678">
      <w:pPr>
        <w:pStyle w:val="Heading3"/>
        <w:tabs>
          <w:tab w:val="clear" w:pos="5966"/>
        </w:tabs>
        <w:ind w:left="2552"/>
        <w:rPr>
          <w:lang w:eastAsia="en-GB"/>
        </w:rPr>
      </w:pPr>
      <w:bookmarkStart w:id="157" w:name="_Toc52901508"/>
      <w:r>
        <w:rPr>
          <w:lang w:eastAsia="en-GB"/>
        </w:rPr>
        <w:t>Phone number</w:t>
      </w:r>
      <w:bookmarkEnd w:id="157"/>
    </w:p>
    <w:p w14:paraId="36F9C7CE" w14:textId="0CC59519" w:rsidR="003A13C5" w:rsidRDefault="003A13C5" w:rsidP="001A6325">
      <w:pPr>
        <w:pStyle w:val="Body"/>
      </w:pPr>
      <w:r>
        <w:t>This property represents the phone number for the Public Service and Channel.</w:t>
      </w:r>
    </w:p>
    <w:p w14:paraId="12F5980E" w14:textId="77777777" w:rsidR="003A13C5" w:rsidRPr="00CB0DE0" w:rsidRDefault="003A13C5" w:rsidP="001A6325">
      <w:pPr>
        <w:pStyle w:val="Body"/>
      </w:pPr>
    </w:p>
    <w:tbl>
      <w:tblPr>
        <w:tblStyle w:val="TableGrid"/>
        <w:tblW w:w="5000" w:type="pct"/>
        <w:tblLook w:val="04A0" w:firstRow="1" w:lastRow="0" w:firstColumn="1" w:lastColumn="0" w:noHBand="0" w:noVBand="1"/>
      </w:tblPr>
      <w:tblGrid>
        <w:gridCol w:w="2099"/>
        <w:gridCol w:w="2232"/>
        <w:gridCol w:w="2082"/>
        <w:gridCol w:w="2082"/>
      </w:tblGrid>
      <w:tr w:rsidR="008D627B" w:rsidRPr="00CB0DE0" w14:paraId="5EBAF8E5" w14:textId="77777777" w:rsidTr="008D627B">
        <w:trPr>
          <w:cnfStyle w:val="100000000000" w:firstRow="1" w:lastRow="0" w:firstColumn="0" w:lastColumn="0" w:oddVBand="0" w:evenVBand="0" w:oddHBand="0" w:evenHBand="0" w:firstRowFirstColumn="0" w:firstRowLastColumn="0" w:lastRowFirstColumn="0" w:lastRowLastColumn="0"/>
        </w:trPr>
        <w:tc>
          <w:tcPr>
            <w:tcW w:w="1258" w:type="pct"/>
          </w:tcPr>
          <w:p w14:paraId="2772F8D0" w14:textId="77777777" w:rsidR="008D627B" w:rsidRPr="00CB0DE0" w:rsidRDefault="008D627B" w:rsidP="003A13C5">
            <w:r w:rsidRPr="00CB0DE0">
              <w:t>Property</w:t>
            </w:r>
          </w:p>
        </w:tc>
        <w:tc>
          <w:tcPr>
            <w:tcW w:w="1247" w:type="pct"/>
          </w:tcPr>
          <w:p w14:paraId="2BAB7718" w14:textId="3B1F95CF" w:rsidR="008D627B" w:rsidRPr="00CB0DE0" w:rsidRDefault="008D627B" w:rsidP="003A13C5">
            <w:r>
              <w:t>URI</w:t>
            </w:r>
          </w:p>
        </w:tc>
        <w:tc>
          <w:tcPr>
            <w:tcW w:w="1247" w:type="pct"/>
          </w:tcPr>
          <w:p w14:paraId="763D0B59" w14:textId="196D2389" w:rsidR="008D627B" w:rsidRPr="00CB0DE0" w:rsidRDefault="008D627B" w:rsidP="003A13C5">
            <w:r>
              <w:t>Range</w:t>
            </w:r>
          </w:p>
        </w:tc>
        <w:tc>
          <w:tcPr>
            <w:tcW w:w="1247" w:type="pct"/>
          </w:tcPr>
          <w:p w14:paraId="620A2E8F" w14:textId="2E5F7B88" w:rsidR="008D627B" w:rsidRPr="00CB0DE0" w:rsidRDefault="008D627B" w:rsidP="003A13C5">
            <w:r>
              <w:t>Cardinality</w:t>
            </w:r>
          </w:p>
        </w:tc>
      </w:tr>
      <w:tr w:rsidR="008D627B" w:rsidRPr="00CB0DE0" w14:paraId="204403E7" w14:textId="77777777" w:rsidTr="008D627B">
        <w:tc>
          <w:tcPr>
            <w:tcW w:w="1258" w:type="pct"/>
          </w:tcPr>
          <w:p w14:paraId="45EB4EF2" w14:textId="069B8B29" w:rsidR="008D627B" w:rsidRPr="00CB0DE0" w:rsidRDefault="008D627B" w:rsidP="003A13C5">
            <w:proofErr w:type="spellStart"/>
            <w:r>
              <w:t>phoneNumber</w:t>
            </w:r>
            <w:proofErr w:type="spellEnd"/>
          </w:p>
        </w:tc>
        <w:tc>
          <w:tcPr>
            <w:tcW w:w="1247" w:type="pct"/>
          </w:tcPr>
          <w:p w14:paraId="0A9457D9" w14:textId="57C3AED5" w:rsidR="008D627B" w:rsidRPr="00CB0DE0" w:rsidRDefault="008D627B" w:rsidP="003A13C5">
            <w:proofErr w:type="spellStart"/>
            <w:proofErr w:type="gramStart"/>
            <w:r>
              <w:t>schema:telephone</w:t>
            </w:r>
            <w:proofErr w:type="spellEnd"/>
            <w:proofErr w:type="gramEnd"/>
            <w:r>
              <w:rPr>
                <w:rStyle w:val="FootnoteReference"/>
              </w:rPr>
              <w:footnoteReference w:id="26"/>
            </w:r>
          </w:p>
        </w:tc>
        <w:tc>
          <w:tcPr>
            <w:tcW w:w="1247" w:type="pct"/>
          </w:tcPr>
          <w:p w14:paraId="757B1D6E" w14:textId="1CB1B4F9" w:rsidR="008D627B" w:rsidRPr="00CB0DE0" w:rsidRDefault="008D627B" w:rsidP="003A13C5">
            <w:r>
              <w:t>Text</w:t>
            </w:r>
          </w:p>
        </w:tc>
        <w:tc>
          <w:tcPr>
            <w:tcW w:w="1247" w:type="pct"/>
          </w:tcPr>
          <w:p w14:paraId="14BCDAC6" w14:textId="4D7B4E36" w:rsidR="008D627B" w:rsidRPr="00CB0DE0" w:rsidRDefault="008D627B" w:rsidP="003A13C5">
            <w:r>
              <w:t>0…n</w:t>
            </w:r>
          </w:p>
        </w:tc>
      </w:tr>
    </w:tbl>
    <w:p w14:paraId="6F621994" w14:textId="2841090B" w:rsidR="003A13C5" w:rsidRPr="003A13C5" w:rsidRDefault="003A13C5" w:rsidP="003A13C5">
      <w:pPr>
        <w:rPr>
          <w:lang w:eastAsia="en-GB"/>
        </w:rPr>
      </w:pPr>
    </w:p>
    <w:p w14:paraId="46FFA0F2" w14:textId="76E1E488" w:rsidR="00E00AFA" w:rsidRPr="00CB0DE0" w:rsidRDefault="003A13C5" w:rsidP="001F5678">
      <w:pPr>
        <w:pStyle w:val="Heading3"/>
        <w:tabs>
          <w:tab w:val="clear" w:pos="5966"/>
        </w:tabs>
        <w:ind w:left="2552"/>
        <w:rPr>
          <w:lang w:eastAsia="en-GB"/>
        </w:rPr>
      </w:pPr>
      <w:bookmarkStart w:id="158" w:name="_Toc52901509"/>
      <w:r>
        <w:rPr>
          <w:lang w:eastAsia="en-GB"/>
        </w:rPr>
        <w:t>Email address</w:t>
      </w:r>
      <w:bookmarkEnd w:id="158"/>
    </w:p>
    <w:p w14:paraId="367CBFC6" w14:textId="07FBA7B4" w:rsidR="003A13C5" w:rsidRDefault="003A13C5" w:rsidP="001A6325">
      <w:pPr>
        <w:pStyle w:val="Body"/>
      </w:pPr>
      <w:r>
        <w:t>This property represents the email address for the Public Service and Channel.</w:t>
      </w:r>
      <w:r w:rsidRPr="003A13C5">
        <w:t xml:space="preserve"> </w:t>
      </w:r>
    </w:p>
    <w:p w14:paraId="5C5D5B63" w14:textId="77777777" w:rsidR="003A13C5" w:rsidRPr="00CB0DE0" w:rsidRDefault="003A13C5" w:rsidP="001A6325">
      <w:pPr>
        <w:pStyle w:val="Body"/>
      </w:pPr>
    </w:p>
    <w:tbl>
      <w:tblPr>
        <w:tblStyle w:val="TableGrid"/>
        <w:tblW w:w="5000" w:type="pct"/>
        <w:tblLook w:val="04A0" w:firstRow="1" w:lastRow="0" w:firstColumn="1" w:lastColumn="0" w:noHBand="0" w:noVBand="1"/>
      </w:tblPr>
      <w:tblGrid>
        <w:gridCol w:w="2138"/>
        <w:gridCol w:w="2119"/>
        <w:gridCol w:w="2119"/>
        <w:gridCol w:w="2119"/>
      </w:tblGrid>
      <w:tr w:rsidR="008D627B" w:rsidRPr="00CB0DE0" w14:paraId="26D4F9AB" w14:textId="77777777" w:rsidTr="008D627B">
        <w:trPr>
          <w:cnfStyle w:val="100000000000" w:firstRow="1" w:lastRow="0" w:firstColumn="0" w:lastColumn="0" w:oddVBand="0" w:evenVBand="0" w:oddHBand="0" w:evenHBand="0" w:firstRowFirstColumn="0" w:firstRowLastColumn="0" w:lastRowFirstColumn="0" w:lastRowLastColumn="0"/>
        </w:trPr>
        <w:tc>
          <w:tcPr>
            <w:tcW w:w="1258" w:type="pct"/>
          </w:tcPr>
          <w:p w14:paraId="6AD5E133" w14:textId="77777777" w:rsidR="008D627B" w:rsidRPr="00CB0DE0" w:rsidRDefault="008D627B" w:rsidP="003A13C5">
            <w:r w:rsidRPr="00CB0DE0">
              <w:t>Property</w:t>
            </w:r>
          </w:p>
        </w:tc>
        <w:tc>
          <w:tcPr>
            <w:tcW w:w="1247" w:type="pct"/>
          </w:tcPr>
          <w:p w14:paraId="355AD884" w14:textId="7BC8F169" w:rsidR="008D627B" w:rsidRPr="00CB0DE0" w:rsidRDefault="008D627B" w:rsidP="003A13C5">
            <w:r>
              <w:t>URI</w:t>
            </w:r>
          </w:p>
        </w:tc>
        <w:tc>
          <w:tcPr>
            <w:tcW w:w="1247" w:type="pct"/>
          </w:tcPr>
          <w:p w14:paraId="01AC3A41" w14:textId="621C10DE" w:rsidR="008D627B" w:rsidRPr="00CB0DE0" w:rsidRDefault="008D627B" w:rsidP="003A13C5">
            <w:r>
              <w:t>Range</w:t>
            </w:r>
          </w:p>
        </w:tc>
        <w:tc>
          <w:tcPr>
            <w:tcW w:w="1247" w:type="pct"/>
          </w:tcPr>
          <w:p w14:paraId="2A2D4C4D" w14:textId="4EFAAC2E" w:rsidR="008D627B" w:rsidRPr="00CB0DE0" w:rsidRDefault="008D627B" w:rsidP="003A13C5">
            <w:r w:rsidRPr="00CB0DE0">
              <w:t>Range</w:t>
            </w:r>
          </w:p>
        </w:tc>
      </w:tr>
      <w:tr w:rsidR="008D627B" w:rsidRPr="00CB0DE0" w14:paraId="0A2F0A0A" w14:textId="77777777" w:rsidTr="008D627B">
        <w:tc>
          <w:tcPr>
            <w:tcW w:w="1258" w:type="pct"/>
          </w:tcPr>
          <w:p w14:paraId="537AEAD7" w14:textId="1D23D677" w:rsidR="008D627B" w:rsidRPr="00CB0DE0" w:rsidRDefault="008D627B" w:rsidP="003A13C5">
            <w:proofErr w:type="spellStart"/>
            <w:r>
              <w:t>emailAddress</w:t>
            </w:r>
            <w:proofErr w:type="spellEnd"/>
          </w:p>
        </w:tc>
        <w:tc>
          <w:tcPr>
            <w:tcW w:w="1247" w:type="pct"/>
          </w:tcPr>
          <w:p w14:paraId="6886F725" w14:textId="22F1D635" w:rsidR="008D627B" w:rsidRPr="00CB0DE0" w:rsidRDefault="008D627B" w:rsidP="003A13C5">
            <w:proofErr w:type="spellStart"/>
            <w:proofErr w:type="gramStart"/>
            <w:r>
              <w:t>vcard:email</w:t>
            </w:r>
            <w:proofErr w:type="spellEnd"/>
            <w:proofErr w:type="gramEnd"/>
          </w:p>
        </w:tc>
        <w:tc>
          <w:tcPr>
            <w:tcW w:w="1247" w:type="pct"/>
          </w:tcPr>
          <w:p w14:paraId="0619C33D" w14:textId="247EF972" w:rsidR="008D627B" w:rsidRPr="00CB0DE0" w:rsidRDefault="008D627B" w:rsidP="003A13C5">
            <w:r>
              <w:t>Text</w:t>
            </w:r>
          </w:p>
        </w:tc>
        <w:tc>
          <w:tcPr>
            <w:tcW w:w="1247" w:type="pct"/>
          </w:tcPr>
          <w:p w14:paraId="2D900C27" w14:textId="4B7F104F" w:rsidR="008D627B" w:rsidRPr="00CB0DE0" w:rsidRDefault="00030F0C" w:rsidP="003A13C5">
            <w:r>
              <w:t>0…n</w:t>
            </w:r>
          </w:p>
        </w:tc>
      </w:tr>
    </w:tbl>
    <w:p w14:paraId="6723C1E1" w14:textId="6DABD0D9" w:rsidR="007E69BD" w:rsidRPr="00CB0DE0" w:rsidRDefault="007E69BD" w:rsidP="002420C5">
      <w:pPr>
        <w:rPr>
          <w:lang w:eastAsia="en-GB"/>
        </w:rPr>
      </w:pPr>
    </w:p>
    <w:p w14:paraId="56FDBD98" w14:textId="60220952" w:rsidR="009166FE" w:rsidRDefault="00860245" w:rsidP="009166FE">
      <w:pPr>
        <w:pStyle w:val="Heading2"/>
        <w:rPr>
          <w:lang w:val="en-GB"/>
        </w:rPr>
      </w:pPr>
      <w:r w:rsidRPr="00CB0DE0">
        <w:t xml:space="preserve"> </w:t>
      </w:r>
      <w:bookmarkStart w:id="159" w:name="_Ref517701559"/>
      <w:bookmarkStart w:id="160" w:name="_Toc52901510"/>
      <w:r w:rsidR="009166FE" w:rsidRPr="00CB0DE0">
        <w:rPr>
          <w:lang w:val="en-GB"/>
        </w:rPr>
        <w:t>The Con</w:t>
      </w:r>
      <w:r w:rsidR="009166FE">
        <w:rPr>
          <w:lang w:val="en-GB"/>
        </w:rPr>
        <w:t xml:space="preserve">cept </w:t>
      </w:r>
      <w:r w:rsidR="009166FE" w:rsidRPr="00CB0DE0">
        <w:rPr>
          <w:lang w:val="en-GB"/>
        </w:rPr>
        <w:t>Class</w:t>
      </w:r>
      <w:bookmarkEnd w:id="159"/>
      <w:bookmarkEnd w:id="160"/>
    </w:p>
    <w:tbl>
      <w:tblPr>
        <w:tblStyle w:val="TableGrid"/>
        <w:tblW w:w="0" w:type="auto"/>
        <w:tblLook w:val="04A0" w:firstRow="1" w:lastRow="0" w:firstColumn="1" w:lastColumn="0" w:noHBand="0" w:noVBand="1"/>
      </w:tblPr>
      <w:tblGrid>
        <w:gridCol w:w="1413"/>
        <w:gridCol w:w="1559"/>
        <w:gridCol w:w="5523"/>
      </w:tblGrid>
      <w:tr w:rsidR="00EF6B90" w:rsidRPr="00CB0DE0" w14:paraId="780F194B" w14:textId="77777777" w:rsidTr="001F5678">
        <w:trPr>
          <w:cnfStyle w:val="100000000000" w:firstRow="1" w:lastRow="0" w:firstColumn="0" w:lastColumn="0" w:oddVBand="0" w:evenVBand="0" w:oddHBand="0" w:evenHBand="0" w:firstRowFirstColumn="0" w:firstRowLastColumn="0" w:lastRowFirstColumn="0" w:lastRowLastColumn="0"/>
        </w:trPr>
        <w:tc>
          <w:tcPr>
            <w:tcW w:w="1413" w:type="dxa"/>
            <w:vAlign w:val="center"/>
          </w:tcPr>
          <w:p w14:paraId="2A794058" w14:textId="77777777" w:rsidR="00EF6B90" w:rsidRPr="00CB0DE0" w:rsidRDefault="00EF6B90" w:rsidP="001F5678">
            <w:pPr>
              <w:jc w:val="left"/>
            </w:pPr>
            <w:r>
              <w:t>From Data Model</w:t>
            </w:r>
          </w:p>
        </w:tc>
        <w:tc>
          <w:tcPr>
            <w:tcW w:w="1559" w:type="dxa"/>
            <w:vAlign w:val="center"/>
          </w:tcPr>
          <w:p w14:paraId="08A63295" w14:textId="77777777" w:rsidR="00EF6B90" w:rsidRPr="00CB0DE0" w:rsidRDefault="00EF6B90" w:rsidP="001F5678">
            <w:pPr>
              <w:jc w:val="left"/>
            </w:pPr>
            <w:r>
              <w:t>Core / Extended</w:t>
            </w:r>
          </w:p>
        </w:tc>
        <w:tc>
          <w:tcPr>
            <w:tcW w:w="5523" w:type="dxa"/>
            <w:vAlign w:val="center"/>
          </w:tcPr>
          <w:p w14:paraId="6AEF43F6" w14:textId="77777777" w:rsidR="00EF6B90" w:rsidRPr="00CB0DE0" w:rsidRDefault="00EF6B90" w:rsidP="001F5678">
            <w:pPr>
              <w:jc w:val="left"/>
            </w:pPr>
            <w:r>
              <w:t>Reasoning Core / Extended</w:t>
            </w:r>
          </w:p>
        </w:tc>
      </w:tr>
      <w:tr w:rsidR="00EF6B90" w:rsidRPr="00CB0DE0" w14:paraId="5308578B" w14:textId="77777777" w:rsidTr="00E74BBA">
        <w:tc>
          <w:tcPr>
            <w:tcW w:w="1413" w:type="dxa"/>
          </w:tcPr>
          <w:p w14:paraId="764A45DC" w14:textId="77777777" w:rsidR="00EF6B90" w:rsidRPr="00CB0DE0" w:rsidRDefault="00EF6B90" w:rsidP="00E74BBA">
            <w:r>
              <w:t>CPSV-AP</w:t>
            </w:r>
          </w:p>
        </w:tc>
        <w:tc>
          <w:tcPr>
            <w:tcW w:w="1559" w:type="dxa"/>
          </w:tcPr>
          <w:p w14:paraId="1A66ED41" w14:textId="215E748B" w:rsidR="00EF6B90" w:rsidRPr="00CB0DE0" w:rsidRDefault="005D54E6" w:rsidP="00E74BBA">
            <w:r>
              <w:t>Core</w:t>
            </w:r>
          </w:p>
        </w:tc>
        <w:tc>
          <w:tcPr>
            <w:tcW w:w="5523" w:type="dxa"/>
          </w:tcPr>
          <w:p w14:paraId="79A8927A" w14:textId="7C95BA0C" w:rsidR="00EF6B90" w:rsidRPr="00CB0DE0" w:rsidRDefault="005D54E6" w:rsidP="00254DD3">
            <w:r>
              <w:t xml:space="preserve">A public service should be classified by three classifications: the rights, obligations and rules, the procedures and the assistance and problem-solving </w:t>
            </w:r>
            <w:r>
              <w:lastRenderedPageBreak/>
              <w:t>services</w:t>
            </w:r>
            <w:r w:rsidR="00254DD3">
              <w:t>. To make this possible, the concept class is part of the Core model.</w:t>
            </w:r>
          </w:p>
        </w:tc>
      </w:tr>
    </w:tbl>
    <w:p w14:paraId="14CC83FB" w14:textId="77777777" w:rsidR="00EF6B90" w:rsidRPr="00EF6B90" w:rsidRDefault="00EF6B90" w:rsidP="00EF6B90">
      <w:pPr>
        <w:rPr>
          <w:lang w:eastAsia="en-GB"/>
        </w:rPr>
      </w:pPr>
    </w:p>
    <w:p w14:paraId="427D1823" w14:textId="223EED50"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864C7D">
        <w:rPr>
          <w:lang w:eastAsia="en-GB"/>
        </w:rPr>
        <w:fldChar w:fldCharType="begin"/>
      </w:r>
      <w:r w:rsidR="00864C7D">
        <w:rPr>
          <w:lang w:eastAsia="en-GB"/>
        </w:rPr>
        <w:instrText xml:space="preserve"> REF _Ref41663508 \r \h </w:instrText>
      </w:r>
      <w:r w:rsidR="00864C7D">
        <w:rPr>
          <w:lang w:eastAsia="en-GB"/>
        </w:rPr>
      </w:r>
      <w:r w:rsidR="00864C7D">
        <w:rPr>
          <w:lang w:eastAsia="en-GB"/>
        </w:rPr>
        <w:fldChar w:fldCharType="separate"/>
      </w:r>
      <w:r w:rsidR="007C7274">
        <w:rPr>
          <w:lang w:eastAsia="en-GB"/>
        </w:rPr>
        <w:t>3.2.16</w:t>
      </w:r>
      <w:r w:rsidR="00864C7D">
        <w:rPr>
          <w:lang w:eastAsia="en-GB"/>
        </w:rPr>
        <w:fldChar w:fldCharType="end"/>
      </w:r>
      <w:r w:rsidR="00BB3C0D">
        <w:rPr>
          <w:lang w:eastAsia="en-GB"/>
        </w:rPr>
        <w:t>).</w:t>
      </w:r>
      <w:r w:rsidR="00540064">
        <w:rPr>
          <w:lang w:eastAsia="en-GB"/>
        </w:rPr>
        <w:t xml:space="preserve"> This class </w:t>
      </w:r>
      <w:r w:rsidR="00F45502">
        <w:rPr>
          <w:lang w:eastAsia="en-GB"/>
        </w:rPr>
        <w:t>is included in the SDG model</w:t>
      </w:r>
      <w:r w:rsidR="00540064">
        <w:rPr>
          <w:lang w:eastAsia="en-GB"/>
        </w:rPr>
        <w:t xml:space="preserve"> </w:t>
      </w:r>
      <w:r w:rsidR="00F45502">
        <w:rPr>
          <w:lang w:eastAsia="en-GB"/>
        </w:rPr>
        <w:t>for</w:t>
      </w:r>
      <w:r w:rsidR="00540064">
        <w:rPr>
          <w:lang w:eastAsia="en-GB"/>
        </w:rPr>
        <w:t xml:space="preserve"> classifying </w:t>
      </w:r>
      <w:r w:rsidR="00F45502">
        <w:rPr>
          <w:lang w:eastAsia="en-GB"/>
        </w:rPr>
        <w:t>the different classes included in the model.</w:t>
      </w:r>
    </w:p>
    <w:p w14:paraId="3F114D5D" w14:textId="60BFD450" w:rsidR="00540064" w:rsidRDefault="00540064" w:rsidP="009166FE">
      <w:pPr>
        <w:rPr>
          <w:lang w:eastAsia="en-GB"/>
        </w:rPr>
      </w:pPr>
    </w:p>
    <w:p w14:paraId="3A40D8E1" w14:textId="09DC1EF1" w:rsidR="00540064" w:rsidRDefault="00540064" w:rsidP="009166FE">
      <w:pPr>
        <w:rPr>
          <w:lang w:eastAsia="en-GB"/>
        </w:rPr>
      </w:pPr>
      <w:r>
        <w:rPr>
          <w:lang w:eastAsia="en-GB"/>
        </w:rPr>
        <w:t xml:space="preserve">In this context </w:t>
      </w:r>
      <w:r w:rsidR="00F45502">
        <w:rPr>
          <w:lang w:eastAsia="en-GB"/>
        </w:rPr>
        <w:t>the SDG model</w:t>
      </w:r>
      <w:r>
        <w:rPr>
          <w:lang w:eastAsia="en-GB"/>
        </w:rPr>
        <w:t xml:space="preserve"> reuses the Concept</w:t>
      </w:r>
      <w:r>
        <w:rPr>
          <w:rStyle w:val="FootnoteReference"/>
          <w:lang w:eastAsia="en-GB"/>
        </w:rPr>
        <w:footnoteReference w:id="27"/>
      </w:r>
      <w:r>
        <w:rPr>
          <w:lang w:eastAsia="en-GB"/>
        </w:rPr>
        <w:t xml:space="preserve"> class as defined in the </w:t>
      </w:r>
      <w:r w:rsidRPr="00540064">
        <w:rPr>
          <w:lang w:eastAsia="en-GB"/>
        </w:rPr>
        <w:t>SKOS Simple Knowledge Organization System</w:t>
      </w:r>
      <w:r>
        <w:rPr>
          <w:rStyle w:val="FootnoteReference"/>
          <w:lang w:eastAsia="en-GB"/>
        </w:rPr>
        <w:footnoteReference w:id="28"/>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683E1560" w14:textId="23F29032" w:rsidR="009166FE" w:rsidRPr="00CB0DE0" w:rsidRDefault="009166FE" w:rsidP="009166FE">
      <w:pPr>
        <w:rPr>
          <w:lang w:eastAsia="en-GB"/>
        </w:rPr>
      </w:pPr>
    </w:p>
    <w:tbl>
      <w:tblPr>
        <w:tblStyle w:val="TableGrid"/>
        <w:tblW w:w="5000" w:type="pct"/>
        <w:tblLook w:val="04A0" w:firstRow="1" w:lastRow="0" w:firstColumn="1" w:lastColumn="0" w:noHBand="0" w:noVBand="1"/>
      </w:tblPr>
      <w:tblGrid>
        <w:gridCol w:w="3522"/>
        <w:gridCol w:w="4973"/>
      </w:tblGrid>
      <w:tr w:rsidR="003A13C5" w:rsidRPr="00CB0DE0" w14:paraId="5408A55F" w14:textId="77777777" w:rsidTr="006D1E81">
        <w:trPr>
          <w:cnfStyle w:val="100000000000" w:firstRow="1" w:lastRow="0" w:firstColumn="0" w:lastColumn="0" w:oddVBand="0" w:evenVBand="0" w:oddHBand="0" w:evenHBand="0" w:firstRowFirstColumn="0" w:firstRowLastColumn="0" w:lastRowFirstColumn="0" w:lastRowLastColumn="0"/>
        </w:trPr>
        <w:tc>
          <w:tcPr>
            <w:tcW w:w="2073" w:type="pct"/>
          </w:tcPr>
          <w:p w14:paraId="30C6E881" w14:textId="77777777" w:rsidR="003A13C5" w:rsidRPr="00CB0DE0" w:rsidRDefault="003A13C5" w:rsidP="00D0193D">
            <w:r w:rsidRPr="00CB0DE0">
              <w:t>Class name</w:t>
            </w:r>
          </w:p>
        </w:tc>
        <w:tc>
          <w:tcPr>
            <w:tcW w:w="2927" w:type="pct"/>
          </w:tcPr>
          <w:p w14:paraId="79CD4CCF" w14:textId="77777777" w:rsidR="003A13C5" w:rsidRPr="00CB0DE0" w:rsidRDefault="003A13C5" w:rsidP="00D0193D">
            <w:r w:rsidRPr="00CB0DE0">
              <w:t>URI</w:t>
            </w:r>
          </w:p>
        </w:tc>
      </w:tr>
      <w:tr w:rsidR="003A13C5" w:rsidRPr="00CB0DE0" w14:paraId="1BFD1B6C" w14:textId="77777777" w:rsidTr="006D1E81">
        <w:tc>
          <w:tcPr>
            <w:tcW w:w="2073" w:type="pct"/>
          </w:tcPr>
          <w:p w14:paraId="6ABD173C" w14:textId="7B9A510D" w:rsidR="003A13C5" w:rsidRPr="00CB0DE0" w:rsidRDefault="003A13C5" w:rsidP="00D0193D">
            <w:r>
              <w:t>Concept</w:t>
            </w:r>
          </w:p>
        </w:tc>
        <w:tc>
          <w:tcPr>
            <w:tcW w:w="2927" w:type="pct"/>
          </w:tcPr>
          <w:p w14:paraId="4322755C" w14:textId="760CB7D3" w:rsidR="003A13C5" w:rsidRPr="00CB0DE0" w:rsidRDefault="003A13C5" w:rsidP="00D0193D">
            <w:proofErr w:type="spellStart"/>
            <w:proofErr w:type="gramStart"/>
            <w:r>
              <w:t>skos:Concept</w:t>
            </w:r>
            <w:proofErr w:type="spellEnd"/>
            <w:proofErr w:type="gramEnd"/>
          </w:p>
        </w:tc>
      </w:tr>
    </w:tbl>
    <w:p w14:paraId="1931B005" w14:textId="568718C7" w:rsidR="00A951E9" w:rsidRDefault="00F771C2" w:rsidP="00953843">
      <w:pPr>
        <w:pStyle w:val="Heading3"/>
        <w:tabs>
          <w:tab w:val="clear" w:pos="5966"/>
        </w:tabs>
        <w:ind w:left="2410"/>
        <w:rPr>
          <w:lang w:eastAsia="en-GB"/>
        </w:rPr>
      </w:pPr>
      <w:bookmarkStart w:id="161" w:name="_Ref399503033"/>
      <w:bookmarkStart w:id="162" w:name="_Ref410992100"/>
      <w:bookmarkStart w:id="163" w:name="_Toc413697437"/>
      <w:bookmarkStart w:id="164" w:name="_Toc415494147"/>
      <w:bookmarkStart w:id="165" w:name="_Ref451498625"/>
      <w:bookmarkStart w:id="166" w:name="_Ref451498652"/>
      <w:bookmarkStart w:id="167" w:name="_Ref451498670"/>
      <w:bookmarkStart w:id="168" w:name="_Ref451499309"/>
      <w:bookmarkStart w:id="169" w:name="_Toc52901511"/>
      <w:bookmarkEnd w:id="42"/>
      <w:r>
        <w:rPr>
          <w:lang w:eastAsia="en-GB"/>
        </w:rPr>
        <w:t>SDG type</w:t>
      </w:r>
      <w:bookmarkEnd w:id="169"/>
    </w:p>
    <w:p w14:paraId="3FDDC0B1" w14:textId="690EE9DE" w:rsidR="00F771C2" w:rsidRPr="00CB0DE0" w:rsidRDefault="00F771C2" w:rsidP="00F771C2">
      <w:r w:rsidRPr="00CB0DE0">
        <w:t xml:space="preserve">This property represents the </w:t>
      </w:r>
      <w:r>
        <w:t xml:space="preserve">SDG type of service described. It is an overarching categorisation of more granular and specific classifications such as information areas, procedures, or Assistance and </w:t>
      </w:r>
      <w:proofErr w:type="gramStart"/>
      <w:r>
        <w:t>problem solving</w:t>
      </w:r>
      <w:proofErr w:type="gramEnd"/>
      <w:r>
        <w:t xml:space="preserve"> services. Depending on the classification, the SDGR requires different levels of details to be provided. </w:t>
      </w:r>
      <w:r w:rsidRPr="00CB0DE0">
        <w:t xml:space="preserve">The possible values for this </w:t>
      </w:r>
      <w:r>
        <w:t xml:space="preserve">SDG type </w:t>
      </w:r>
      <w:r w:rsidRPr="00CB0DE0">
        <w:t>property are</w:t>
      </w:r>
      <w:r>
        <w:t xml:space="preserve">: Information Area, SDG Procedure, Assistance and </w:t>
      </w:r>
      <w:proofErr w:type="gramStart"/>
      <w:r>
        <w:t>problem solving</w:t>
      </w:r>
      <w:proofErr w:type="gramEnd"/>
      <w:r>
        <w:t xml:space="preserve"> service.</w:t>
      </w:r>
    </w:p>
    <w:p w14:paraId="39362DED" w14:textId="77777777" w:rsidR="00F771C2" w:rsidRPr="00CB0DE0" w:rsidRDefault="00F771C2" w:rsidP="00F771C2"/>
    <w:tbl>
      <w:tblPr>
        <w:tblStyle w:val="TableGrid"/>
        <w:tblW w:w="0" w:type="auto"/>
        <w:tblLook w:val="04A0" w:firstRow="1" w:lastRow="0" w:firstColumn="1" w:lastColumn="0" w:noHBand="0" w:noVBand="1"/>
      </w:tblPr>
      <w:tblGrid>
        <w:gridCol w:w="2132"/>
        <w:gridCol w:w="2592"/>
        <w:gridCol w:w="2241"/>
        <w:gridCol w:w="1530"/>
      </w:tblGrid>
      <w:tr w:rsidR="00F771C2" w:rsidRPr="00CB0DE0" w14:paraId="0850A703" w14:textId="77777777" w:rsidTr="00F20E94">
        <w:trPr>
          <w:cnfStyle w:val="100000000000" w:firstRow="1" w:lastRow="0" w:firstColumn="0" w:lastColumn="0" w:oddVBand="0" w:evenVBand="0" w:oddHBand="0" w:evenHBand="0" w:firstRowFirstColumn="0" w:firstRowLastColumn="0" w:lastRowFirstColumn="0" w:lastRowLastColumn="0"/>
        </w:trPr>
        <w:tc>
          <w:tcPr>
            <w:tcW w:w="2371" w:type="dxa"/>
          </w:tcPr>
          <w:p w14:paraId="6E8CBEF4" w14:textId="77777777" w:rsidR="00F771C2" w:rsidRPr="00CB0DE0" w:rsidRDefault="00F771C2" w:rsidP="00F20E94">
            <w:r w:rsidRPr="00CB0DE0">
              <w:t>Property</w:t>
            </w:r>
          </w:p>
        </w:tc>
        <w:tc>
          <w:tcPr>
            <w:tcW w:w="3011" w:type="dxa"/>
          </w:tcPr>
          <w:p w14:paraId="28867906" w14:textId="77777777" w:rsidR="00F771C2" w:rsidRPr="00CB0DE0" w:rsidRDefault="00F771C2" w:rsidP="00F20E94">
            <w:r w:rsidRPr="00CB0DE0">
              <w:t>URI</w:t>
            </w:r>
          </w:p>
        </w:tc>
        <w:tc>
          <w:tcPr>
            <w:tcW w:w="2551" w:type="dxa"/>
          </w:tcPr>
          <w:p w14:paraId="49DDA1B0" w14:textId="77777777" w:rsidR="00F771C2" w:rsidRPr="00CB0DE0" w:rsidRDefault="00F771C2" w:rsidP="00F20E94">
            <w:r w:rsidRPr="00CB0DE0">
              <w:t>Range</w:t>
            </w:r>
          </w:p>
        </w:tc>
        <w:tc>
          <w:tcPr>
            <w:tcW w:w="1554" w:type="dxa"/>
          </w:tcPr>
          <w:p w14:paraId="5690B3DA" w14:textId="77777777" w:rsidR="00F771C2" w:rsidRPr="00CB0DE0" w:rsidRDefault="00F771C2" w:rsidP="00F20E94">
            <w:r w:rsidRPr="00CB0DE0">
              <w:t>Cardinality</w:t>
            </w:r>
          </w:p>
        </w:tc>
      </w:tr>
      <w:tr w:rsidR="00F771C2" w:rsidRPr="00CB0DE0" w14:paraId="7DB04BA7" w14:textId="77777777" w:rsidTr="00F20E94">
        <w:tc>
          <w:tcPr>
            <w:tcW w:w="2371" w:type="dxa"/>
          </w:tcPr>
          <w:p w14:paraId="1923D863" w14:textId="66DA1D57" w:rsidR="00F771C2" w:rsidRPr="00CB0DE0" w:rsidRDefault="00F771C2" w:rsidP="00F20E94">
            <w:proofErr w:type="spellStart"/>
            <w:r>
              <w:t>SDGType</w:t>
            </w:r>
            <w:proofErr w:type="spellEnd"/>
          </w:p>
        </w:tc>
        <w:tc>
          <w:tcPr>
            <w:tcW w:w="3011" w:type="dxa"/>
          </w:tcPr>
          <w:p w14:paraId="0F310D95" w14:textId="75B1F24C" w:rsidR="00F771C2" w:rsidRPr="00CB0DE0" w:rsidRDefault="00F771C2" w:rsidP="00F20E94">
            <w:r>
              <w:t>To be defined</w:t>
            </w:r>
          </w:p>
        </w:tc>
        <w:tc>
          <w:tcPr>
            <w:tcW w:w="2551" w:type="dxa"/>
          </w:tcPr>
          <w:p w14:paraId="67E2C8C5" w14:textId="3EEB38B2" w:rsidR="00F771C2" w:rsidRPr="00CB0DE0" w:rsidRDefault="00F771C2" w:rsidP="00F20E94">
            <w:r>
              <w:t>Concept</w:t>
            </w:r>
          </w:p>
        </w:tc>
        <w:tc>
          <w:tcPr>
            <w:tcW w:w="1554" w:type="dxa"/>
          </w:tcPr>
          <w:p w14:paraId="023D1DE3" w14:textId="2AC34AEE" w:rsidR="00F771C2" w:rsidRPr="00CB0DE0" w:rsidRDefault="00F771C2" w:rsidP="00F20E94">
            <w:proofErr w:type="gramStart"/>
            <w:r>
              <w:t>1</w:t>
            </w:r>
            <w:r w:rsidRPr="00CB0DE0">
              <w:t>..n</w:t>
            </w:r>
            <w:proofErr w:type="gramEnd"/>
          </w:p>
        </w:tc>
      </w:tr>
    </w:tbl>
    <w:p w14:paraId="0E42A00E" w14:textId="77777777" w:rsidR="00A951E9" w:rsidRDefault="00A951E9" w:rsidP="00A951E9"/>
    <w:p w14:paraId="42FDB265" w14:textId="57C07B2F" w:rsidR="00860245" w:rsidRPr="00CB0DE0" w:rsidRDefault="00860245" w:rsidP="003E4E45">
      <w:pPr>
        <w:pStyle w:val="Heading1"/>
        <w:rPr>
          <w:lang w:val="en-GB"/>
        </w:rPr>
      </w:pPr>
      <w:bookmarkStart w:id="170" w:name="_Toc52901512"/>
      <w:r w:rsidRPr="00CB0DE0">
        <w:rPr>
          <w:lang w:val="en-GB"/>
        </w:rPr>
        <w:lastRenderedPageBreak/>
        <w:t>Recommended Controlled Vocabularies</w:t>
      </w:r>
      <w:bookmarkEnd w:id="161"/>
      <w:bookmarkEnd w:id="162"/>
      <w:bookmarkEnd w:id="163"/>
      <w:bookmarkEnd w:id="164"/>
      <w:bookmarkEnd w:id="165"/>
      <w:bookmarkEnd w:id="166"/>
      <w:bookmarkEnd w:id="167"/>
      <w:bookmarkEnd w:id="168"/>
      <w:bookmarkEnd w:id="170"/>
    </w:p>
    <w:p w14:paraId="128265CA" w14:textId="791574EF" w:rsidR="000C2800" w:rsidRPr="00CB0DE0" w:rsidRDefault="00860245" w:rsidP="001A6325">
      <w:pPr>
        <w:pStyle w:val="Bodywithskip"/>
      </w:pPr>
      <w:r w:rsidRPr="00CB0DE0">
        <w:t>In order to facilitate the exchange of information on Public Services</w:t>
      </w:r>
      <w:r w:rsidR="00DC63C3" w:rsidRPr="00CB0DE0">
        <w:t xml:space="preserve"> grouped into business events or life events</w:t>
      </w:r>
      <w:r w:rsidRPr="00CB0DE0">
        <w:t xml:space="preserve">, controlled vocabularies are intended to harmonise the possible values for certain properties. This improves the interoperability of the descriptions and eases the integration of information coming from different sources. Public </w:t>
      </w:r>
      <w:r w:rsidR="004C0E33">
        <w:t>Organi</w:t>
      </w:r>
      <w:r w:rsidR="00D76197">
        <w:t>s</w:t>
      </w:r>
      <w:r w:rsidR="004C0E33">
        <w:t>ation</w:t>
      </w:r>
      <w:r w:rsidRPr="00CB0DE0">
        <w:t>s can map the values of the controlled vocabularies they use for describing Public Services in their MS, to the specific values of the controlled vocabularies suggested below.</w:t>
      </w:r>
    </w:p>
    <w:p w14:paraId="611DD4BC" w14:textId="77777777" w:rsidR="001B1E66" w:rsidRPr="00CB0DE0" w:rsidRDefault="001B1E66" w:rsidP="001A6325">
      <w:pPr>
        <w:pStyle w:val="Body"/>
      </w:pPr>
    </w:p>
    <w:p w14:paraId="4F5720B1" w14:textId="431E397D" w:rsidR="00860245" w:rsidRPr="00CB0DE0" w:rsidRDefault="00860245" w:rsidP="001A6325">
      <w:pPr>
        <w:pStyle w:val="Bodywithskip"/>
      </w:pPr>
      <w:r w:rsidRPr="00CB0DE0">
        <w:t>It is important to mention that the reco</w:t>
      </w:r>
      <w:r w:rsidR="00D76197">
        <w:t xml:space="preserve">mmended controlled vocabularies </w:t>
      </w:r>
      <w:r w:rsidR="006D26FA" w:rsidRPr="00CB0DE0">
        <w:t>are not mandatory. Therefore, other controlled vocabularies which are more suitable or tailored to the national context may be used. They</w:t>
      </w:r>
      <w:r w:rsidRPr="00CB0DE0">
        <w:t xml:space="preserve"> can also be extended by the MSs in order to meet their specific needs. </w:t>
      </w:r>
      <w:proofErr w:type="gramStart"/>
      <w:r w:rsidRPr="00CB0DE0">
        <w:t>In particular, this</w:t>
      </w:r>
      <w:proofErr w:type="gramEnd"/>
      <w:r w:rsidRPr="00CB0DE0">
        <w:t xml:space="preserve"> can be useful for recommended controlled vocabularies of which only high-level values have been defined. For example, for the property “</w:t>
      </w:r>
      <w:r w:rsidR="006506A6">
        <w:t>Thematic Area</w:t>
      </w:r>
      <w:r w:rsidRPr="00CB0DE0">
        <w:t xml:space="preserve">” of the class “Business Event”, a MS can extend this </w:t>
      </w:r>
      <w:proofErr w:type="gramStart"/>
      <w:r w:rsidRPr="00CB0DE0">
        <w:t>particular controlled</w:t>
      </w:r>
      <w:proofErr w:type="gramEnd"/>
      <w:r w:rsidRPr="00CB0DE0">
        <w:t xml:space="preserve"> vocabulary by adding additional events or providing additional levels of granularity.</w:t>
      </w:r>
    </w:p>
    <w:p w14:paraId="0C8B9882" w14:textId="3F51B979" w:rsidR="000C2800" w:rsidRDefault="000C2800" w:rsidP="001A6325">
      <w:pPr>
        <w:pStyle w:val="Bodywithskip"/>
      </w:pPr>
    </w:p>
    <w:p w14:paraId="3D452BC7" w14:textId="7486EE50" w:rsidR="00D76197" w:rsidRPr="00D76197" w:rsidRDefault="00D76197" w:rsidP="001A6325">
      <w:pPr>
        <w:pStyle w:val="Body"/>
      </w:pPr>
      <w:r>
        <w:t>The proposed recommended vocabularies of the core and extended SDG Data model, including the reasoning behind this distinction, can be found in the attached Excel sheet – SDG Classifications.</w:t>
      </w:r>
    </w:p>
    <w:p w14:paraId="20868B77" w14:textId="77777777" w:rsidR="0040120A" w:rsidRPr="00CB0DE0" w:rsidRDefault="0040120A" w:rsidP="001A6325">
      <w:pPr>
        <w:pStyle w:val="Body"/>
      </w:pPr>
    </w:p>
    <w:p w14:paraId="689A570C" w14:textId="77777777" w:rsidR="00724200" w:rsidRPr="00CB0DE0" w:rsidRDefault="00724200" w:rsidP="003E4E45">
      <w:pPr>
        <w:pStyle w:val="Heading1"/>
        <w:rPr>
          <w:lang w:val="en-GB"/>
        </w:rPr>
      </w:pPr>
      <w:bookmarkStart w:id="171" w:name="_Ref446495740"/>
      <w:bookmarkStart w:id="172" w:name="_Toc467006925"/>
      <w:bookmarkStart w:id="173" w:name="_Ref410722017"/>
      <w:bookmarkStart w:id="174" w:name="_Ref399503310"/>
      <w:bookmarkStart w:id="175" w:name="_Ref401762999"/>
      <w:bookmarkStart w:id="176" w:name="_Toc52901513"/>
      <w:r w:rsidRPr="00CB0DE0">
        <w:rPr>
          <w:lang w:val="en-GB"/>
        </w:rPr>
        <w:lastRenderedPageBreak/>
        <w:t>Namespaces and Prefixes</w:t>
      </w:r>
      <w:bookmarkEnd w:id="171"/>
      <w:bookmarkEnd w:id="172"/>
      <w:bookmarkEnd w:id="176"/>
    </w:p>
    <w:p w14:paraId="040A4699" w14:textId="77777777" w:rsidR="00724200" w:rsidRPr="00CB0DE0" w:rsidRDefault="00724200" w:rsidP="001A6325">
      <w:pPr>
        <w:pStyle w:val="Body"/>
      </w:pPr>
      <w:r w:rsidRPr="00CB0DE0">
        <w:t>This specification uses the following prefixes and namespaces.</w:t>
      </w:r>
    </w:p>
    <w:p w14:paraId="194309E4" w14:textId="77777777" w:rsidR="00724200" w:rsidRPr="00CB0DE0" w:rsidRDefault="00724200" w:rsidP="001A6325">
      <w:pPr>
        <w:pStyle w:val="Body"/>
      </w:pPr>
    </w:p>
    <w:p w14:paraId="3BDF2D0C" w14:textId="519C7502" w:rsidR="00724200" w:rsidRPr="00CB0DE0" w:rsidRDefault="00724200" w:rsidP="002420C5">
      <w:pPr>
        <w:pStyle w:val="Caption"/>
        <w:rPr>
          <w:lang w:val="en-GB"/>
        </w:rPr>
      </w:pPr>
      <w:bookmarkStart w:id="177" w:name="_Toc449958813"/>
      <w:bookmarkStart w:id="178" w:name="_Toc42859805"/>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7C7274">
        <w:rPr>
          <w:noProof/>
          <w:lang w:val="en-GB"/>
        </w:rPr>
        <w:t>1</w:t>
      </w:r>
      <w:r w:rsidR="00AA4C01" w:rsidRPr="00CB0DE0">
        <w:rPr>
          <w:lang w:val="en-GB"/>
        </w:rPr>
        <w:fldChar w:fldCharType="end"/>
      </w:r>
      <w:r w:rsidRPr="00CB0DE0">
        <w:rPr>
          <w:lang w:val="en-GB"/>
        </w:rPr>
        <w:t>: Namespaces and Prefixes</w:t>
      </w:r>
      <w:bookmarkEnd w:id="177"/>
      <w:bookmarkEnd w:id="178"/>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1A6325">
            <w:pPr>
              <w:pStyle w:val="Body"/>
            </w:pPr>
            <w:r w:rsidRPr="00CB0DE0">
              <w:t>Prefix</w:t>
            </w:r>
          </w:p>
        </w:tc>
        <w:tc>
          <w:tcPr>
            <w:tcW w:w="4325" w:type="dxa"/>
            <w:shd w:val="clear" w:color="auto" w:fill="002395"/>
          </w:tcPr>
          <w:p w14:paraId="720BA0E6" w14:textId="77777777" w:rsidR="00724200" w:rsidRPr="00CB0DE0" w:rsidRDefault="00724200" w:rsidP="001A6325">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1A6325">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1A6325">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1A6325">
            <w:pPr>
              <w:pStyle w:val="Body"/>
            </w:pPr>
            <w:proofErr w:type="spellStart"/>
            <w:r w:rsidRPr="00CB0DE0">
              <w:t>cpsv</w:t>
            </w:r>
            <w:proofErr w:type="spellEnd"/>
          </w:p>
        </w:tc>
        <w:tc>
          <w:tcPr>
            <w:tcW w:w="4325" w:type="dxa"/>
            <w:shd w:val="clear" w:color="auto" w:fill="F2F2F2"/>
          </w:tcPr>
          <w:p w14:paraId="417B9479" w14:textId="61CD9BAB" w:rsidR="00724200" w:rsidRPr="00CB0DE0" w:rsidRDefault="00DE1699" w:rsidP="001A6325">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1A6325">
            <w:pPr>
              <w:pStyle w:val="Body"/>
            </w:pPr>
            <w:proofErr w:type="spellStart"/>
            <w:r w:rsidRPr="00CB0DE0">
              <w:t>adms</w:t>
            </w:r>
            <w:proofErr w:type="spellEnd"/>
          </w:p>
        </w:tc>
        <w:tc>
          <w:tcPr>
            <w:tcW w:w="4325" w:type="dxa"/>
            <w:shd w:val="clear" w:color="auto" w:fill="F2F2F2"/>
          </w:tcPr>
          <w:p w14:paraId="6D42554F" w14:textId="03DD53FC" w:rsidR="00C519FC" w:rsidRPr="00CB0DE0" w:rsidRDefault="00C519FC" w:rsidP="001A6325">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1A6325">
            <w:pPr>
              <w:pStyle w:val="Body"/>
            </w:pPr>
            <w:proofErr w:type="spellStart"/>
            <w:r w:rsidRPr="00CB0DE0">
              <w:t>eli</w:t>
            </w:r>
            <w:proofErr w:type="spellEnd"/>
          </w:p>
        </w:tc>
        <w:tc>
          <w:tcPr>
            <w:tcW w:w="4325" w:type="dxa"/>
            <w:shd w:val="clear" w:color="auto" w:fill="F2F2F2"/>
          </w:tcPr>
          <w:p w14:paraId="2631FE2B" w14:textId="3599E1EE" w:rsidR="00C519FC" w:rsidRPr="00CB0DE0" w:rsidRDefault="00C519FC" w:rsidP="001A6325">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1A6325">
            <w:pPr>
              <w:pStyle w:val="Body"/>
            </w:pPr>
            <w:proofErr w:type="spellStart"/>
            <w:r w:rsidRPr="00CB0DE0">
              <w:t>dct</w:t>
            </w:r>
            <w:proofErr w:type="spellEnd"/>
          </w:p>
        </w:tc>
        <w:tc>
          <w:tcPr>
            <w:tcW w:w="4325" w:type="dxa"/>
            <w:shd w:val="clear" w:color="auto" w:fill="F2F2F2"/>
          </w:tcPr>
          <w:p w14:paraId="20C48F4E" w14:textId="77777777" w:rsidR="00724200" w:rsidRPr="00CB0DE0" w:rsidRDefault="00724200" w:rsidP="001A6325">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1A6325">
            <w:pPr>
              <w:pStyle w:val="Body"/>
            </w:pPr>
            <w:proofErr w:type="spellStart"/>
            <w:r w:rsidRPr="00CB0DE0">
              <w:t>dcat</w:t>
            </w:r>
            <w:proofErr w:type="spellEnd"/>
          </w:p>
        </w:tc>
        <w:tc>
          <w:tcPr>
            <w:tcW w:w="4325" w:type="dxa"/>
            <w:shd w:val="clear" w:color="auto" w:fill="F2F2F2"/>
          </w:tcPr>
          <w:p w14:paraId="0F95C1B6" w14:textId="3FF1A03E" w:rsidR="004E49D3" w:rsidRPr="00CB0DE0" w:rsidRDefault="004E49D3" w:rsidP="001A6325">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1A6325">
            <w:pPr>
              <w:pStyle w:val="Body"/>
            </w:pPr>
            <w:proofErr w:type="spellStart"/>
            <w:r w:rsidRPr="00CB0DE0">
              <w:t>skos</w:t>
            </w:r>
            <w:proofErr w:type="spellEnd"/>
          </w:p>
        </w:tc>
        <w:tc>
          <w:tcPr>
            <w:tcW w:w="4325" w:type="dxa"/>
            <w:shd w:val="clear" w:color="auto" w:fill="F2F2F2"/>
          </w:tcPr>
          <w:p w14:paraId="0D043391" w14:textId="77777777" w:rsidR="00724200" w:rsidRPr="00CB0DE0" w:rsidRDefault="00724200" w:rsidP="001A6325">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1A6325">
            <w:pPr>
              <w:pStyle w:val="Body"/>
            </w:pPr>
            <w:r w:rsidRPr="00CB0DE0">
              <w:t>schema</w:t>
            </w:r>
          </w:p>
        </w:tc>
        <w:tc>
          <w:tcPr>
            <w:tcW w:w="4325" w:type="dxa"/>
            <w:shd w:val="clear" w:color="auto" w:fill="F2F2F2"/>
          </w:tcPr>
          <w:p w14:paraId="7F955965" w14:textId="4490168A" w:rsidR="00724200" w:rsidRPr="00CB0DE0" w:rsidRDefault="00724200" w:rsidP="001A6325">
            <w:pPr>
              <w:pStyle w:val="Body"/>
            </w:pPr>
            <w:r w:rsidRPr="00CB0DE0">
              <w:t>http</w:t>
            </w:r>
            <w:r w:rsidR="001230B3">
              <w:t>s</w:t>
            </w:r>
            <w:r w:rsidRPr="00CB0DE0">
              <w:t>://schema.org/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1A6325">
            <w:pPr>
              <w:pStyle w:val="Body"/>
            </w:pPr>
            <w:proofErr w:type="spellStart"/>
            <w:r w:rsidRPr="00CB0DE0">
              <w:t>locn</w:t>
            </w:r>
            <w:proofErr w:type="spellEnd"/>
          </w:p>
        </w:tc>
        <w:tc>
          <w:tcPr>
            <w:tcW w:w="4325" w:type="dxa"/>
            <w:shd w:val="clear" w:color="auto" w:fill="F2F2F2"/>
          </w:tcPr>
          <w:p w14:paraId="44160259" w14:textId="77777777" w:rsidR="00724200" w:rsidRPr="00CB0DE0" w:rsidRDefault="00724200" w:rsidP="001A6325">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1A6325">
            <w:pPr>
              <w:pStyle w:val="Body"/>
            </w:pPr>
            <w:proofErr w:type="spellStart"/>
            <w:r w:rsidRPr="00CB0DE0">
              <w:t>foaf</w:t>
            </w:r>
            <w:proofErr w:type="spellEnd"/>
          </w:p>
        </w:tc>
        <w:tc>
          <w:tcPr>
            <w:tcW w:w="4325" w:type="dxa"/>
            <w:shd w:val="clear" w:color="auto" w:fill="F2F2F2"/>
          </w:tcPr>
          <w:p w14:paraId="2C7C1D3E" w14:textId="77777777" w:rsidR="00724200" w:rsidRPr="00CB0DE0" w:rsidRDefault="00724200" w:rsidP="001A6325">
            <w:pPr>
              <w:pStyle w:val="Body"/>
            </w:pPr>
            <w:r w:rsidRPr="00CB0DE0">
              <w:t>http://xmlns.com/foaf/0.1/</w:t>
            </w:r>
          </w:p>
        </w:tc>
      </w:tr>
    </w:tbl>
    <w:p w14:paraId="448AEFA2" w14:textId="77777777" w:rsidR="00724200" w:rsidRPr="00CB0DE0" w:rsidRDefault="00724200" w:rsidP="001A6325">
      <w:pPr>
        <w:pStyle w:val="Body"/>
      </w:pPr>
    </w:p>
    <w:p w14:paraId="65B89826" w14:textId="77777777" w:rsidR="00AD3CD0" w:rsidRDefault="00AD3CD0" w:rsidP="00AD3CD0">
      <w:bookmarkStart w:id="179" w:name="_Ref459376528"/>
      <w:bookmarkStart w:id="180" w:name="_Ref459376533"/>
      <w:bookmarkEnd w:id="173"/>
      <w:bookmarkEnd w:id="174"/>
      <w:bookmarkEnd w:id="175"/>
    </w:p>
    <w:p w14:paraId="79DAB3EC" w14:textId="68E57718" w:rsidR="005E2DE1" w:rsidRPr="00CB0DE0" w:rsidRDefault="005E2DE1" w:rsidP="003E4E45">
      <w:pPr>
        <w:pStyle w:val="Annex1"/>
        <w:rPr>
          <w:lang w:val="en-GB"/>
        </w:rPr>
      </w:pPr>
      <w:bookmarkStart w:id="181" w:name="_Toc455582388"/>
      <w:bookmarkStart w:id="182" w:name="_Ref446354168"/>
      <w:bookmarkStart w:id="183" w:name="_Ref402520518"/>
      <w:bookmarkStart w:id="184" w:name="_Toc413697447"/>
      <w:bookmarkStart w:id="185" w:name="_Ref409678698"/>
      <w:bookmarkStart w:id="186" w:name="_Ref402523314"/>
      <w:bookmarkStart w:id="187" w:name="_Ref404600783"/>
      <w:bookmarkStart w:id="188" w:name="_Toc52901514"/>
      <w:bookmarkEnd w:id="179"/>
      <w:bookmarkEnd w:id="180"/>
      <w:r w:rsidRPr="00CB0DE0">
        <w:rPr>
          <w:lang w:val="en-GB"/>
        </w:rPr>
        <w:lastRenderedPageBreak/>
        <w:t>Key Concepts used throughout this document</w:t>
      </w:r>
      <w:bookmarkEnd w:id="181"/>
      <w:bookmarkEnd w:id="182"/>
      <w:bookmarkEnd w:id="188"/>
    </w:p>
    <w:p w14:paraId="563568AF" w14:textId="64A43460" w:rsidR="005E2DE1" w:rsidRPr="00CB0DE0" w:rsidRDefault="005E2DE1" w:rsidP="001A6325">
      <w:pPr>
        <w:pStyle w:val="Body"/>
      </w:pPr>
      <w:r w:rsidRPr="00CB0DE0">
        <w:t xml:space="preserve">The working terminology in the table below was defined for the original CPSV-AP in the context of the work of ISA Action 1.3 based on an analysis of existing work and related studies. </w:t>
      </w:r>
    </w:p>
    <w:p w14:paraId="59FDD677" w14:textId="475CC742" w:rsidR="005E2DE1" w:rsidRPr="00CB0DE0" w:rsidRDefault="005E2DE1" w:rsidP="002420C5">
      <w:pPr>
        <w:pStyle w:val="Caption"/>
        <w:rPr>
          <w:lang w:val="en-GB"/>
        </w:rPr>
      </w:pPr>
      <w:bookmarkStart w:id="189" w:name="_Toc42859806"/>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7C7274">
        <w:rPr>
          <w:noProof/>
          <w:lang w:val="en-GB"/>
        </w:rPr>
        <w:t>2</w:t>
      </w:r>
      <w:r w:rsidR="00AA4C01" w:rsidRPr="00CB0DE0">
        <w:rPr>
          <w:lang w:val="en-GB"/>
        </w:rPr>
        <w:fldChar w:fldCharType="end"/>
      </w:r>
      <w:bookmarkEnd w:id="183"/>
      <w:r w:rsidR="00B759E5" w:rsidRPr="00CB0DE0">
        <w:rPr>
          <w:lang w:val="en-GB"/>
        </w:rPr>
        <w:t>:</w:t>
      </w:r>
      <w:r w:rsidRPr="00CB0DE0">
        <w:rPr>
          <w:lang w:val="en-GB"/>
        </w:rPr>
        <w:t xml:space="preserve"> Definition of key concepts</w:t>
      </w:r>
      <w:bookmarkEnd w:id="184"/>
      <w:bookmarkEnd w:id="189"/>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190" w:name="RANGE!A72"/>
            <w:bookmarkEnd w:id="190"/>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A public service is the capacity to carry out a procedure and exists whether it is used or not. It is a set of deeds and acts performed by or on behalf of a public administration for the benefit of, or mandatory to be executed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The Business Lifecycle is the lifecycle of a business from its creation until its termination. It is comprised of different situations or events a business can be in during its existence. These situations or events are called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29"/>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 xml:space="preserve">A specific situation or event in the lifecycle of a business, which relates to one or more needs or obligations of that business at this specific point in time. A Business Event requires a set of public services to be delivered </w:t>
            </w:r>
            <w:proofErr w:type="gramStart"/>
            <w:r w:rsidRPr="00CB0DE0">
              <w:t>in order for</w:t>
            </w:r>
            <w:proofErr w:type="gramEnd"/>
            <w:r w:rsidRPr="00CB0DE0">
              <w:t xml:space="preserve"> the associated business need(s) or obligation(s) to be fulfilled. Business Events are defined within the context of a </w:t>
            </w:r>
            <w:proofErr w:type="gramStart"/>
            <w:r w:rsidRPr="00CB0DE0">
              <w:t>particular Member</w:t>
            </w:r>
            <w:proofErr w:type="gramEnd"/>
            <w:r w:rsidRPr="00CB0DE0">
              <w:t xml:space="preserve">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BD595C">
            <w:pPr>
              <w:pStyle w:val="ListParagraph"/>
              <w:numPr>
                <w:ilvl w:val="0"/>
                <w:numId w:val="28"/>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BD595C">
            <w:pPr>
              <w:pStyle w:val="ListParagraph"/>
              <w:numPr>
                <w:ilvl w:val="0"/>
                <w:numId w:val="28"/>
              </w:numPr>
            </w:pPr>
            <w:r w:rsidRPr="00CB0DE0">
              <w:t xml:space="preserve">Starting cross-border business: </w:t>
            </w:r>
            <w:r w:rsidRPr="00CB0DE0">
              <w:br/>
              <w:t xml:space="preserve">All public services for foreign businesses (branches or temporary service provision) until </w:t>
            </w:r>
            <w:r w:rsidRPr="00CB0DE0">
              <w:lastRenderedPageBreak/>
              <w:t xml:space="preserve">the business is eligible for operation. Some examples of events that would fall under this Key Business Event are “Registering a company abroad”, “Starting a new </w:t>
            </w:r>
            <w:proofErr w:type="gramStart"/>
            <w:r w:rsidRPr="00CB0DE0">
              <w:t>branch”…</w:t>
            </w:r>
            <w:proofErr w:type="gramEnd"/>
          </w:p>
          <w:p w14:paraId="2CE2BD21" w14:textId="77777777" w:rsidR="005E2DE1" w:rsidRPr="00CB0DE0" w:rsidRDefault="005E2DE1" w:rsidP="00BD595C">
            <w:pPr>
              <w:pStyle w:val="ListParagraph"/>
              <w:numPr>
                <w:ilvl w:val="0"/>
                <w:numId w:val="28"/>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BD595C">
            <w:pPr>
              <w:pStyle w:val="ListParagraph"/>
              <w:numPr>
                <w:ilvl w:val="0"/>
                <w:numId w:val="28"/>
              </w:numPr>
            </w:pPr>
            <w:r w:rsidRPr="00CB0DE0">
              <w:t xml:space="preserve">Closing business: </w:t>
            </w:r>
            <w:r w:rsidRPr="00CB0DE0">
              <w:br/>
              <w:t>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"Selling your company", "Bankruptcy"…</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are managed by a governmental service provider. The portfolio is used to manage the entire lifecycle of all public </w:t>
            </w:r>
            <w:proofErr w:type="gramStart"/>
            <w:r w:rsidRPr="00CB0DE0">
              <w:rPr>
                <w:lang w:eastAsia="et-EE"/>
              </w:rPr>
              <w:t>services, and</w:t>
            </w:r>
            <w:proofErr w:type="gramEnd"/>
            <w:r w:rsidRPr="00CB0DE0">
              <w:rPr>
                <w:lang w:eastAsia="et-EE"/>
              </w:rPr>
              <w:t xml:space="preserve">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A catalogue of public services is a collection of descriptions of active public services that are provided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6394A9DE" w:rsidR="005E2DE1" w:rsidRPr="00CB0DE0" w:rsidRDefault="005E2DE1" w:rsidP="004C3783">
            <w:pPr>
              <w:rPr>
                <w:lang w:eastAsia="et-EE"/>
              </w:rPr>
            </w:pPr>
            <w:r w:rsidRPr="00CB0DE0">
              <w:rPr>
                <w:lang w:eastAsia="et-EE"/>
              </w:rPr>
              <w:t>Competen</w:t>
            </w:r>
            <w:r w:rsidR="00035B51">
              <w:rPr>
                <w:lang w:eastAsia="et-EE"/>
              </w:rPr>
              <w:t>t</w:t>
            </w:r>
            <w:r w:rsidRPr="00CB0DE0">
              <w:rPr>
                <w:lang w:eastAsia="et-EE"/>
              </w:rPr>
              <w:t xml:space="preserve">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proofErr w:type="spellStart"/>
            <w:r w:rsidRPr="00CB0DE0">
              <w:rPr>
                <w:lang w:eastAsia="et-EE"/>
              </w:rPr>
              <w:t>Any body</w:t>
            </w:r>
            <w:proofErr w:type="spellEnd"/>
            <w:r w:rsidRPr="00CB0DE0">
              <w:rPr>
                <w:lang w:eastAsia="et-EE"/>
              </w:rPr>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
        </w:tc>
      </w:tr>
      <w:bookmarkEnd w:id="185"/>
      <w:bookmarkEnd w:id="186"/>
      <w:bookmarkEnd w:id="187"/>
    </w:tbl>
    <w:p w14:paraId="5F29CE96" w14:textId="023E3BBF" w:rsidR="004C3783" w:rsidRPr="004C3783" w:rsidRDefault="004C3783" w:rsidP="004C3783">
      <w:pPr>
        <w:rPr>
          <w:lang w:val="en-US" w:eastAsia="en-GB"/>
        </w:rPr>
      </w:pPr>
    </w:p>
    <w:sectPr w:rsidR="004C3783" w:rsidRPr="004C3783" w:rsidSect="004516ED">
      <w:footerReference w:type="default" r:id="rId22"/>
      <w:headerReference w:type="first" r:id="rId23"/>
      <w:footerReference w:type="first" r:id="rId24"/>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64A1B" w14:textId="77777777" w:rsidR="00426E62" w:rsidRDefault="00426E62" w:rsidP="002420C5">
      <w:r>
        <w:separator/>
      </w:r>
    </w:p>
  </w:endnote>
  <w:endnote w:type="continuationSeparator" w:id="0">
    <w:p w14:paraId="03CE5539" w14:textId="77777777" w:rsidR="00426E62" w:rsidRDefault="00426E62" w:rsidP="002420C5">
      <w:r>
        <w:continuationSeparator/>
      </w:r>
    </w:p>
  </w:endnote>
  <w:endnote w:type="continuationNotice" w:id="1">
    <w:p w14:paraId="563CBA2F" w14:textId="77777777" w:rsidR="00426E62" w:rsidRDefault="00426E62"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7"/>
      <w:gridCol w:w="2815"/>
      <w:gridCol w:w="2833"/>
    </w:tblGrid>
    <w:tr w:rsidR="00F92411" w:rsidRPr="009241B0" w14:paraId="27CDFAC3" w14:textId="77777777" w:rsidTr="00030154">
      <w:tc>
        <w:tcPr>
          <w:tcW w:w="2944" w:type="dxa"/>
          <w:tcBorders>
            <w:top w:val="single" w:sz="4" w:space="0" w:color="7F7F7F"/>
          </w:tcBorders>
        </w:tcPr>
        <w:p w14:paraId="6CBDCDA5" w14:textId="4E69BF22" w:rsidR="00F92411" w:rsidRPr="009241B0" w:rsidRDefault="00F92411" w:rsidP="00F92411">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C436DD">
            <w:rPr>
              <w:noProof/>
              <w:sz w:val="15"/>
              <w:szCs w:val="15"/>
              <w:lang w:eastAsia="en-US"/>
            </w:rPr>
            <w:t>06/10/2020</w:t>
          </w:r>
          <w:r>
            <w:rPr>
              <w:noProof/>
              <w:sz w:val="15"/>
              <w:szCs w:val="15"/>
              <w:lang w:eastAsia="en-US"/>
            </w:rPr>
            <w:fldChar w:fldCharType="end"/>
          </w:r>
        </w:p>
      </w:tc>
      <w:tc>
        <w:tcPr>
          <w:tcW w:w="2945" w:type="dxa"/>
          <w:tcBorders>
            <w:top w:val="single" w:sz="4" w:space="0" w:color="7F7F7F"/>
          </w:tcBorders>
        </w:tcPr>
        <w:p w14:paraId="48872D00" w14:textId="77777777" w:rsidR="00F92411" w:rsidRPr="009241B0" w:rsidRDefault="00F92411" w:rsidP="00F92411">
          <w:pPr>
            <w:pStyle w:val="FooterDate"/>
          </w:pPr>
        </w:p>
      </w:tc>
      <w:tc>
        <w:tcPr>
          <w:tcW w:w="2945" w:type="dxa"/>
          <w:tcBorders>
            <w:top w:val="single" w:sz="4" w:space="0" w:color="7F7F7F"/>
          </w:tcBorders>
        </w:tcPr>
        <w:p w14:paraId="04D62ECC" w14:textId="77777777" w:rsidR="00F92411" w:rsidRPr="009241B0" w:rsidRDefault="00F92411" w:rsidP="00F92411">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xii</w:t>
          </w:r>
          <w:r>
            <w:rPr>
              <w:lang w:val="fr-BE"/>
            </w:rPr>
            <w:fldChar w:fldCharType="end"/>
          </w:r>
        </w:p>
      </w:tc>
    </w:tr>
  </w:tbl>
  <w:p w14:paraId="2419DC97" w14:textId="77777777" w:rsidR="00F92411" w:rsidRDefault="00F92411" w:rsidP="00F92411">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F26E6" w14:textId="77777777" w:rsidR="00F92411" w:rsidRPr="00B9193E" w:rsidRDefault="00F92411" w:rsidP="00F92411">
    <w:pPr>
      <w:pStyle w:val="Footer"/>
    </w:pPr>
  </w:p>
  <w:p w14:paraId="5E643832" w14:textId="77777777" w:rsidR="00F92411" w:rsidRDefault="00F92411" w:rsidP="00F92411">
    <w:pPr>
      <w:pStyle w:val="FooterDate"/>
    </w:pPr>
  </w:p>
  <w:p w14:paraId="45CCACB5" w14:textId="77777777" w:rsidR="00F92411" w:rsidRPr="00910BEB" w:rsidRDefault="00F92411" w:rsidP="00F92411">
    <w:pPr>
      <w:pStyle w:val="FooterDate"/>
      <w:rPr>
        <w:rFonts w:cs="Arial"/>
        <w:sz w:val="12"/>
        <w:szCs w:val="12"/>
      </w:rPr>
    </w:pPr>
    <w:r>
      <w:rPr>
        <w:noProof/>
        <w:lang w:val="en-US" w:eastAsia="en-US" w:bidi="ar-SA"/>
      </w:rPr>
      <mc:AlternateContent>
        <mc:Choice Requires="wps">
          <w:drawing>
            <wp:anchor distT="0" distB="0" distL="114300" distR="114300" simplePos="0" relativeHeight="251661313" behindDoc="0" locked="0" layoutInCell="1" allowOverlap="1" wp14:anchorId="6C3B6247" wp14:editId="3D36220C">
              <wp:simplePos x="0" y="0"/>
              <wp:positionH relativeFrom="column">
                <wp:posOffset>2230755</wp:posOffset>
              </wp:positionH>
              <wp:positionV relativeFrom="margin">
                <wp:posOffset>8174355</wp:posOffset>
              </wp:positionV>
              <wp:extent cx="842645" cy="288290"/>
              <wp:effectExtent l="0" t="0" r="0" b="0"/>
              <wp:wrapSquare wrapText="bothSides"/>
              <wp:docPr id="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EE072" id="Rectangle 31" o:spid="_x0000_s1026" style="position:absolute;margin-left:175.65pt;margin-top:643.65pt;width:66.35pt;height:22.7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I7gdU3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FF0" w14:textId="0A3B3D18" w:rsidR="00F92411" w:rsidRDefault="00F92411" w:rsidP="002420C5">
    <w:pPr>
      <w:pStyle w:val="Footer"/>
    </w:pPr>
    <w:r>
      <w:t xml:space="preserve">Page </w:t>
    </w:r>
    <w:r>
      <w:fldChar w:fldCharType="begin"/>
    </w:r>
    <w:r>
      <w:instrText xml:space="preserve"> PAGE </w:instrText>
    </w:r>
    <w:r>
      <w:fldChar w:fldCharType="separate"/>
    </w:r>
    <w:r>
      <w:rPr>
        <w:noProof/>
      </w:rPr>
      <w:t>27</w:t>
    </w:r>
    <w:r>
      <w:rPr>
        <w:noProof/>
      </w:rPr>
      <w:fldChar w:fldCharType="end"/>
    </w:r>
    <w:r>
      <w:t xml:space="preserve"> </w:t>
    </w:r>
  </w:p>
  <w:p w14:paraId="342EAC74" w14:textId="77777777" w:rsidR="00F92411" w:rsidRDefault="00F92411"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2"/>
      <w:gridCol w:w="2807"/>
      <w:gridCol w:w="2846"/>
    </w:tblGrid>
    <w:tr w:rsidR="00F92411" w:rsidRPr="00377875" w14:paraId="663EB96B" w14:textId="77777777" w:rsidTr="007541E5">
      <w:tc>
        <w:tcPr>
          <w:tcW w:w="2944" w:type="dxa"/>
          <w:tcBorders>
            <w:top w:val="single" w:sz="4" w:space="0" w:color="7F7F7F"/>
          </w:tcBorders>
        </w:tcPr>
        <w:p w14:paraId="6648E73B" w14:textId="301CECBF" w:rsidR="00F92411" w:rsidRPr="009241B0" w:rsidRDefault="00F9241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C436DD">
            <w:rPr>
              <w:noProof/>
              <w:sz w:val="15"/>
              <w:szCs w:val="15"/>
              <w:lang w:eastAsia="en-US"/>
            </w:rPr>
            <w:t>06/10/2020</w:t>
          </w:r>
          <w:r>
            <w:rPr>
              <w:noProof/>
              <w:sz w:val="15"/>
              <w:szCs w:val="15"/>
              <w:lang w:eastAsia="en-US"/>
            </w:rPr>
            <w:fldChar w:fldCharType="end"/>
          </w:r>
        </w:p>
      </w:tc>
      <w:tc>
        <w:tcPr>
          <w:tcW w:w="2945" w:type="dxa"/>
          <w:tcBorders>
            <w:top w:val="single" w:sz="4" w:space="0" w:color="7F7F7F"/>
          </w:tcBorders>
        </w:tcPr>
        <w:p w14:paraId="15DBABA3" w14:textId="77777777" w:rsidR="00F92411" w:rsidRPr="009241B0" w:rsidRDefault="00F92411" w:rsidP="002420C5">
          <w:pPr>
            <w:pStyle w:val="FooterDate"/>
          </w:pPr>
        </w:p>
      </w:tc>
      <w:tc>
        <w:tcPr>
          <w:tcW w:w="2945" w:type="dxa"/>
          <w:tcBorders>
            <w:top w:val="single" w:sz="4" w:space="0" w:color="7F7F7F"/>
          </w:tcBorders>
        </w:tcPr>
        <w:p w14:paraId="27544097" w14:textId="76AAB256" w:rsidR="00F92411" w:rsidRPr="00974C24" w:rsidRDefault="00F92411"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sidR="007C7274">
            <w:rPr>
              <w:b/>
              <w:bCs/>
              <w:noProof/>
              <w:lang w:val="en-US"/>
            </w:rPr>
            <w:t>Error! Bookmark not defined.</w:t>
          </w:r>
          <w:r w:rsidRPr="00974C24">
            <w:fldChar w:fldCharType="end"/>
          </w:r>
        </w:p>
      </w:tc>
    </w:tr>
  </w:tbl>
  <w:p w14:paraId="0F5C328A" w14:textId="77777777" w:rsidR="00F92411" w:rsidRPr="00F6781F" w:rsidRDefault="00F92411"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B20B" w14:textId="5FFEE122" w:rsidR="00F92411" w:rsidRDefault="00F92411" w:rsidP="002420C5">
    <w:pPr>
      <w:pStyle w:val="Footer"/>
    </w:pPr>
    <w:r>
      <w:t xml:space="preserve">Page </w:t>
    </w:r>
    <w:r>
      <w:fldChar w:fldCharType="begin"/>
    </w:r>
    <w:r>
      <w:instrText xml:space="preserve"> PAGE </w:instrText>
    </w:r>
    <w:r>
      <w:fldChar w:fldCharType="separate"/>
    </w:r>
    <w:r>
      <w:rPr>
        <w:noProof/>
      </w:rPr>
      <w:t>47</w:t>
    </w:r>
    <w:r>
      <w:rPr>
        <w:noProof/>
      </w:rPr>
      <w:fldChar w:fldCharType="end"/>
    </w:r>
    <w:r>
      <w:t xml:space="preserve"> </w:t>
    </w:r>
  </w:p>
  <w:p w14:paraId="77C31826" w14:textId="77777777" w:rsidR="00F92411" w:rsidRDefault="00F92411" w:rsidP="002420C5">
    <w:pPr>
      <w:pStyle w:val="FooterDate"/>
    </w:pPr>
  </w:p>
  <w:p w14:paraId="128266F0" w14:textId="77777777" w:rsidR="00F92411" w:rsidRDefault="00F92411" w:rsidP="002420C5"/>
  <w:p w14:paraId="2FB3C5DA" w14:textId="77777777" w:rsidR="00F92411" w:rsidRDefault="00F92411" w:rsidP="002420C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2"/>
      <w:gridCol w:w="2807"/>
      <w:gridCol w:w="2846"/>
    </w:tblGrid>
    <w:tr w:rsidR="00F92411" w:rsidRPr="00377875" w14:paraId="771A6BE5" w14:textId="77777777" w:rsidTr="007541E5">
      <w:tc>
        <w:tcPr>
          <w:tcW w:w="2944" w:type="dxa"/>
          <w:tcBorders>
            <w:top w:val="single" w:sz="4" w:space="0" w:color="7F7F7F"/>
          </w:tcBorders>
        </w:tcPr>
        <w:p w14:paraId="0CB56D40" w14:textId="560DC3BE" w:rsidR="00F92411" w:rsidRPr="009241B0" w:rsidRDefault="00F92411"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sidR="00C436DD">
            <w:rPr>
              <w:noProof/>
              <w:sz w:val="15"/>
              <w:szCs w:val="15"/>
              <w:lang w:eastAsia="en-US"/>
            </w:rPr>
            <w:t>06/10/2020</w:t>
          </w:r>
          <w:r>
            <w:rPr>
              <w:noProof/>
              <w:sz w:val="15"/>
              <w:szCs w:val="15"/>
              <w:lang w:eastAsia="en-US"/>
            </w:rPr>
            <w:fldChar w:fldCharType="end"/>
          </w:r>
        </w:p>
      </w:tc>
      <w:tc>
        <w:tcPr>
          <w:tcW w:w="2945" w:type="dxa"/>
          <w:tcBorders>
            <w:top w:val="single" w:sz="4" w:space="0" w:color="7F7F7F"/>
          </w:tcBorders>
        </w:tcPr>
        <w:p w14:paraId="272CE7D9" w14:textId="77777777" w:rsidR="00F92411" w:rsidRPr="009241B0" w:rsidRDefault="00F92411" w:rsidP="002420C5">
          <w:pPr>
            <w:pStyle w:val="FooterDate"/>
          </w:pPr>
        </w:p>
      </w:tc>
      <w:tc>
        <w:tcPr>
          <w:tcW w:w="2945" w:type="dxa"/>
          <w:tcBorders>
            <w:top w:val="single" w:sz="4" w:space="0" w:color="7F7F7F"/>
          </w:tcBorders>
        </w:tcPr>
        <w:p w14:paraId="00C74122" w14:textId="02CD709F" w:rsidR="00F92411" w:rsidRPr="00974C24" w:rsidRDefault="00F92411"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sidR="007C7274">
            <w:rPr>
              <w:b/>
              <w:bCs/>
              <w:noProof/>
              <w:lang w:val="en-US"/>
            </w:rPr>
            <w:t>Error! Bookmark not defined.</w:t>
          </w:r>
          <w:r w:rsidRPr="00974C24">
            <w:fldChar w:fldCharType="end"/>
          </w:r>
        </w:p>
      </w:tc>
    </w:tr>
  </w:tbl>
  <w:p w14:paraId="4BAA3963" w14:textId="77777777" w:rsidR="00F92411" w:rsidRPr="00F6781F" w:rsidRDefault="00F92411" w:rsidP="002420C5">
    <w:pPr>
      <w:pStyle w:val="Footer"/>
      <w:rPr>
        <w:lang w:val="en-US"/>
      </w:rPr>
    </w:pPr>
  </w:p>
  <w:p w14:paraId="5C686075" w14:textId="77777777" w:rsidR="00F92411" w:rsidRPr="00D13D1A" w:rsidRDefault="00F92411" w:rsidP="002420C5"/>
  <w:p w14:paraId="2B494C03" w14:textId="77777777" w:rsidR="00F92411" w:rsidRPr="00D13D1A" w:rsidRDefault="00F92411" w:rsidP="002420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7656F" w14:textId="77777777" w:rsidR="00426E62" w:rsidRDefault="00426E62" w:rsidP="002420C5">
      <w:r>
        <w:separator/>
      </w:r>
    </w:p>
  </w:footnote>
  <w:footnote w:type="continuationSeparator" w:id="0">
    <w:p w14:paraId="08CDB545" w14:textId="77777777" w:rsidR="00426E62" w:rsidRDefault="00426E62" w:rsidP="002420C5">
      <w:r>
        <w:continuationSeparator/>
      </w:r>
    </w:p>
  </w:footnote>
  <w:footnote w:type="continuationNotice" w:id="1">
    <w:p w14:paraId="32B892CE" w14:textId="77777777" w:rsidR="00426E62" w:rsidRDefault="00426E62" w:rsidP="002420C5"/>
  </w:footnote>
  <w:footnote w:id="2">
    <w:p w14:paraId="52296148" w14:textId="5D1B6275" w:rsidR="00F92411" w:rsidRDefault="00F92411">
      <w:pPr>
        <w:pStyle w:val="FootnoteText"/>
      </w:pPr>
      <w:r>
        <w:rPr>
          <w:rStyle w:val="FootnoteReference"/>
        </w:rPr>
        <w:footnoteRef/>
      </w:r>
      <w:r>
        <w:t xml:space="preserve"> </w:t>
      </w:r>
      <w:hyperlink r:id="rId1" w:history="1">
        <w:r w:rsidRPr="00A21AF0">
          <w:rPr>
            <w:rStyle w:val="Hyperlink"/>
          </w:rPr>
          <w:t>https://en.wikipedia.org/wiki/Resource_Description_Framework</w:t>
        </w:r>
      </w:hyperlink>
      <w:r>
        <w:t xml:space="preserve"> </w:t>
      </w:r>
    </w:p>
  </w:footnote>
  <w:footnote w:id="3">
    <w:p w14:paraId="1C5AEB81" w14:textId="4E0934D8" w:rsidR="00F92411" w:rsidRDefault="00F92411">
      <w:pPr>
        <w:pStyle w:val="FootnoteText"/>
      </w:pPr>
      <w:r w:rsidRPr="006D1E81">
        <w:rPr>
          <w:rStyle w:val="FootnoteReference"/>
          <w:sz w:val="18"/>
        </w:rPr>
        <w:footnoteRef/>
      </w:r>
      <w:r w:rsidRPr="006D1E81">
        <w:rPr>
          <w:sz w:val="18"/>
        </w:rPr>
        <w:t xml:space="preserve"> </w:t>
      </w:r>
      <w:hyperlink r:id="rId2" w:history="1">
        <w:r w:rsidRPr="006D1E81">
          <w:rPr>
            <w:rStyle w:val="Hyperlink"/>
            <w:sz w:val="18"/>
          </w:rPr>
          <w:t>https://www.europeandataportal.eu/en/providing-data/how-to-be-harvested-by-us</w:t>
        </w:r>
      </w:hyperlink>
      <w:r w:rsidRPr="006D1E81">
        <w:rPr>
          <w:sz w:val="18"/>
        </w:rPr>
        <w:t xml:space="preserve"> </w:t>
      </w:r>
    </w:p>
  </w:footnote>
  <w:footnote w:id="4">
    <w:p w14:paraId="22F86437" w14:textId="1B26A5ED" w:rsidR="00F92411" w:rsidRPr="006D1E81" w:rsidRDefault="00F92411">
      <w:pPr>
        <w:pStyle w:val="FootnoteText"/>
        <w:rPr>
          <w:sz w:val="18"/>
        </w:rPr>
      </w:pPr>
      <w:r w:rsidRPr="006D1E81">
        <w:rPr>
          <w:rStyle w:val="FootnoteReference"/>
          <w:sz w:val="18"/>
        </w:rPr>
        <w:footnoteRef/>
      </w:r>
      <w:r w:rsidRPr="006D1E81">
        <w:rPr>
          <w:sz w:val="18"/>
        </w:rPr>
        <w:t xml:space="preserve"> </w:t>
      </w:r>
      <w:hyperlink r:id="rId3" w:history="1">
        <w:r w:rsidRPr="006D1E81">
          <w:rPr>
            <w:rStyle w:val="Hyperlink"/>
            <w:sz w:val="18"/>
          </w:rPr>
          <w:t>https://www.europeandataportal.eu/en/providing-data/goldbook/putting-place-open-data-lifecycle</w:t>
        </w:r>
      </w:hyperlink>
      <w:r w:rsidRPr="006D1E81">
        <w:rPr>
          <w:sz w:val="18"/>
        </w:rPr>
        <w:t xml:space="preserve"> </w:t>
      </w:r>
    </w:p>
  </w:footnote>
  <w:footnote w:id="5">
    <w:p w14:paraId="7032A24C" w14:textId="61CE90E0" w:rsidR="00F92411" w:rsidRPr="006D1E81" w:rsidRDefault="00F92411">
      <w:pPr>
        <w:pStyle w:val="FootnoteText"/>
        <w:rPr>
          <w:sz w:val="18"/>
        </w:rPr>
      </w:pPr>
      <w:r w:rsidRPr="006D1E81">
        <w:rPr>
          <w:rStyle w:val="FootnoteReference"/>
          <w:sz w:val="18"/>
        </w:rPr>
        <w:footnoteRef/>
      </w:r>
      <w:r w:rsidRPr="006D1E81">
        <w:rPr>
          <w:sz w:val="18"/>
        </w:rPr>
        <w:t xml:space="preserve"> </w:t>
      </w:r>
      <w:hyperlink r:id="rId4" w:history="1">
        <w:r w:rsidRPr="006D1E81">
          <w:rPr>
            <w:rStyle w:val="Hyperlink"/>
            <w:sz w:val="18"/>
          </w:rPr>
          <w:t>Miguel.ALVAREZ-RODRIGUEZ@ec.europa.eu</w:t>
        </w:r>
      </w:hyperlink>
      <w:r w:rsidRPr="006D1E81">
        <w:rPr>
          <w:sz w:val="18"/>
        </w:rPr>
        <w:t xml:space="preserve"> </w:t>
      </w:r>
    </w:p>
  </w:footnote>
  <w:footnote w:id="6">
    <w:p w14:paraId="097E6473" w14:textId="77777777" w:rsidR="00F92411" w:rsidRPr="006D1E81" w:rsidRDefault="00F92411" w:rsidP="001151F1">
      <w:pPr>
        <w:pStyle w:val="FootnoteText"/>
        <w:rPr>
          <w:sz w:val="18"/>
        </w:rPr>
      </w:pPr>
      <w:r w:rsidRPr="006D1E81">
        <w:rPr>
          <w:rStyle w:val="FootnoteReference"/>
          <w:sz w:val="18"/>
        </w:rPr>
        <w:footnoteRef/>
      </w:r>
      <w:r w:rsidRPr="006D1E81">
        <w:rPr>
          <w:sz w:val="18"/>
        </w:rPr>
        <w:t xml:space="preserve"> </w:t>
      </w:r>
      <w:hyperlink r:id="rId5" w:history="1">
        <w:r w:rsidRPr="006D1E81">
          <w:rPr>
            <w:rStyle w:val="Hyperlink"/>
            <w:sz w:val="18"/>
          </w:rPr>
          <w:t>https://joinup.ec.europa.eu/solution/core-public-service-vocabulary-application-profile</w:t>
        </w:r>
      </w:hyperlink>
    </w:p>
  </w:footnote>
  <w:footnote w:id="7">
    <w:p w14:paraId="50E05589" w14:textId="77777777" w:rsidR="00F92411" w:rsidRPr="006D1E81" w:rsidRDefault="00F92411" w:rsidP="001151F1">
      <w:pPr>
        <w:pStyle w:val="FootnoteText"/>
        <w:rPr>
          <w:sz w:val="18"/>
        </w:rPr>
      </w:pPr>
      <w:r w:rsidRPr="006D1E81">
        <w:rPr>
          <w:rStyle w:val="FootnoteReference"/>
          <w:sz w:val="18"/>
        </w:rPr>
        <w:footnoteRef/>
      </w:r>
      <w:r w:rsidRPr="006D1E81">
        <w:rPr>
          <w:sz w:val="18"/>
        </w:rPr>
        <w:t xml:space="preserve"> </w:t>
      </w:r>
      <w:hyperlink r:id="rId6" w:history="1">
        <w:r w:rsidRPr="006D1E81">
          <w:rPr>
            <w:rStyle w:val="Hyperlink"/>
            <w:sz w:val="18"/>
          </w:rPr>
          <w:t>https://joinup.ec.europa.eu/solution/dcat-application-profile-data-portals-europe</w:t>
        </w:r>
      </w:hyperlink>
    </w:p>
  </w:footnote>
  <w:footnote w:id="8">
    <w:p w14:paraId="493E46BB" w14:textId="77777777" w:rsidR="00F92411" w:rsidRPr="006D1E81" w:rsidRDefault="00F92411" w:rsidP="001151F1">
      <w:pPr>
        <w:pStyle w:val="FootnoteText"/>
        <w:rPr>
          <w:sz w:val="18"/>
        </w:rPr>
      </w:pPr>
      <w:r w:rsidRPr="006D1E81">
        <w:rPr>
          <w:rStyle w:val="FootnoteReference"/>
          <w:sz w:val="18"/>
        </w:rPr>
        <w:footnoteRef/>
      </w:r>
      <w:r w:rsidRPr="006D1E81">
        <w:rPr>
          <w:sz w:val="18"/>
        </w:rPr>
        <w:t xml:space="preserve"> </w:t>
      </w:r>
      <w:hyperlink r:id="rId7" w:history="1">
        <w:r w:rsidRPr="006D1E81">
          <w:rPr>
            <w:rStyle w:val="Hyperlink"/>
            <w:sz w:val="18"/>
          </w:rPr>
          <w:t>https://joinup.ec.europa.eu/solution/e-government-core-vocabularies</w:t>
        </w:r>
      </w:hyperlink>
    </w:p>
  </w:footnote>
  <w:footnote w:id="9">
    <w:p w14:paraId="13EF12F8" w14:textId="42C6EB83" w:rsidR="00F92411" w:rsidRDefault="00F92411">
      <w:pPr>
        <w:pStyle w:val="FootnoteText"/>
      </w:pPr>
      <w:r w:rsidRPr="006D1E81">
        <w:rPr>
          <w:rStyle w:val="FootnoteReference"/>
          <w:sz w:val="18"/>
        </w:rPr>
        <w:footnoteRef/>
      </w:r>
      <w:r w:rsidRPr="006D1E81">
        <w:rPr>
          <w:sz w:val="18"/>
        </w:rPr>
        <w:t xml:space="preserve"> </w:t>
      </w:r>
      <w:hyperlink r:id="rId8" w:history="1">
        <w:r w:rsidRPr="006D1E81">
          <w:rPr>
            <w:rStyle w:val="Hyperlink"/>
            <w:sz w:val="18"/>
          </w:rPr>
          <w:t>https://github.com/catalogue-of-services-isa/CPSV-AP/labels/SDG%20domain%20model</w:t>
        </w:r>
      </w:hyperlink>
    </w:p>
  </w:footnote>
  <w:footnote w:id="10">
    <w:p w14:paraId="59C5A6A5" w14:textId="4858EBD5" w:rsidR="00F92411" w:rsidRDefault="00F92411">
      <w:pPr>
        <w:pStyle w:val="FootnoteText"/>
      </w:pPr>
      <w:r>
        <w:rPr>
          <w:rStyle w:val="FootnoteReference"/>
        </w:rPr>
        <w:footnoteRef/>
      </w:r>
      <w:r>
        <w:t xml:space="preserve"> </w:t>
      </w:r>
      <w:hyperlink r:id="rId9" w:history="1">
        <w:r w:rsidRPr="00E544C9">
          <w:rPr>
            <w:rStyle w:val="Hyperlink"/>
            <w:sz w:val="18"/>
            <w:szCs w:val="20"/>
          </w:rPr>
          <w:t>https://webgate.ec.europa.eu/fpfis/wikis/pages/viewpage.action?pageId=480283052</w:t>
        </w:r>
      </w:hyperlink>
      <w:r w:rsidRPr="00E544C9">
        <w:rPr>
          <w:sz w:val="18"/>
          <w:szCs w:val="20"/>
        </w:rPr>
        <w:t xml:space="preserve"> </w:t>
      </w:r>
    </w:p>
  </w:footnote>
  <w:footnote w:id="11">
    <w:p w14:paraId="1C1D61D4" w14:textId="7B3423A8" w:rsidR="00F92411" w:rsidRPr="001B1E66" w:rsidRDefault="00F92411" w:rsidP="002420C5">
      <w:pPr>
        <w:pStyle w:val="FootnoteText"/>
      </w:pPr>
      <w:r>
        <w:rPr>
          <w:rStyle w:val="FootnoteReference"/>
        </w:rPr>
        <w:footnoteRef/>
      </w:r>
      <w:r w:rsidRPr="001B1E66">
        <w:t xml:space="preserve"> </w:t>
      </w:r>
      <w:hyperlink r:id="rId10" w:history="1">
        <w:r w:rsidRPr="00E544C9">
          <w:rPr>
            <w:rStyle w:val="Hyperlink"/>
            <w:sz w:val="18"/>
            <w:szCs w:val="20"/>
          </w:rPr>
          <w:t>http://ec.europa.eu/isa/documents/isa_annex_ii_eif_en.pdf</w:t>
        </w:r>
      </w:hyperlink>
    </w:p>
  </w:footnote>
  <w:footnote w:id="12">
    <w:p w14:paraId="4D1D1AB3" w14:textId="77777777" w:rsidR="00F92411" w:rsidRPr="001B1E66" w:rsidRDefault="00F92411" w:rsidP="002420C5">
      <w:pPr>
        <w:pStyle w:val="FootnoteText"/>
      </w:pPr>
      <w:r>
        <w:rPr>
          <w:rStyle w:val="FootnoteReference"/>
        </w:rPr>
        <w:footnoteRef/>
      </w:r>
      <w:r w:rsidRPr="001B1E66">
        <w:t xml:space="preserve"> </w:t>
      </w:r>
      <w:hyperlink r:id="rId11" w:history="1">
        <w:r w:rsidRPr="001B1E66">
          <w:rPr>
            <w:rStyle w:val="Hyperlink"/>
          </w:rPr>
          <w:t>https://joinup.ec.europa.eu/asset/criterion_evidence_cv/description</w:t>
        </w:r>
      </w:hyperlink>
      <w:r w:rsidRPr="001B1E66">
        <w:t xml:space="preserve"> </w:t>
      </w:r>
    </w:p>
  </w:footnote>
  <w:footnote w:id="13">
    <w:p w14:paraId="4571971D" w14:textId="1F232C55" w:rsidR="00F92411" w:rsidRDefault="00F92411">
      <w:pPr>
        <w:pStyle w:val="FootnoteText"/>
      </w:pPr>
      <w:r>
        <w:rPr>
          <w:rStyle w:val="FootnoteReference"/>
        </w:rPr>
        <w:footnoteRef/>
      </w:r>
      <w:r>
        <w:t xml:space="preserve"> We describe further the class Agent later on in this document. An Agent is </w:t>
      </w:r>
      <w:r w:rsidRPr="00CB0DE0">
        <w:t>any resource that acts or has the power to act.</w:t>
      </w:r>
    </w:p>
  </w:footnote>
  <w:footnote w:id="14">
    <w:p w14:paraId="56963A45" w14:textId="77777777" w:rsidR="00F92411" w:rsidRPr="001B1E66" w:rsidRDefault="00F92411" w:rsidP="00802F7E">
      <w:pPr>
        <w:pStyle w:val="FootnoteText"/>
      </w:pPr>
      <w:r>
        <w:rPr>
          <w:rStyle w:val="FootnoteReference"/>
        </w:rPr>
        <w:footnoteRef/>
      </w:r>
      <w:r w:rsidRPr="001B1E66">
        <w:t xml:space="preserve"> https://en.wikipedia.org/wiki/ISO_8601#Durations</w:t>
      </w:r>
    </w:p>
  </w:footnote>
  <w:footnote w:id="15">
    <w:p w14:paraId="5C463BDC" w14:textId="77777777" w:rsidR="00F92411" w:rsidRPr="001B1E66" w:rsidRDefault="00F92411" w:rsidP="00802F7E">
      <w:pPr>
        <w:pStyle w:val="FootnoteText"/>
      </w:pPr>
      <w:r>
        <w:rPr>
          <w:rStyle w:val="FootnoteReference"/>
        </w:rPr>
        <w:footnoteRef/>
      </w:r>
      <w:r w:rsidRPr="001B1E66">
        <w:t xml:space="preserve"> http://www.iso.org/iso/catalogue_detail?csnumber=40874</w:t>
      </w:r>
    </w:p>
  </w:footnote>
  <w:footnote w:id="16">
    <w:p w14:paraId="12E60C81" w14:textId="2A281D83" w:rsidR="00F92411" w:rsidRDefault="00F92411">
      <w:pPr>
        <w:pStyle w:val="FootnoteText"/>
      </w:pPr>
      <w:r>
        <w:rPr>
          <w:rStyle w:val="FootnoteReference"/>
        </w:rPr>
        <w:footnoteRef/>
      </w:r>
      <w:r>
        <w:t xml:space="preserve"> </w:t>
      </w:r>
      <w:hyperlink r:id="rId12" w:history="1">
        <w:r>
          <w:rPr>
            <w:rStyle w:val="Hyperlink"/>
          </w:rPr>
          <w:t>https://github.com/catalogue-of-services-isa/SDG-model/issues/3</w:t>
        </w:r>
      </w:hyperlink>
      <w:r>
        <w:t xml:space="preserve"> </w:t>
      </w:r>
    </w:p>
  </w:footnote>
  <w:footnote w:id="17">
    <w:p w14:paraId="07346251" w14:textId="77777777" w:rsidR="00F92411" w:rsidRPr="001B1E66" w:rsidRDefault="00F92411" w:rsidP="00B2299D">
      <w:pPr>
        <w:pStyle w:val="FootnoteText"/>
      </w:pPr>
      <w:r>
        <w:rPr>
          <w:rStyle w:val="FootnoteReference"/>
        </w:rPr>
        <w:footnoteRef/>
      </w:r>
      <w:r w:rsidRPr="001B1E66">
        <w:t xml:space="preserve"> </w:t>
      </w:r>
      <w:hyperlink r:id="rId13" w:anchor="class-dataset" w:history="1">
        <w:r w:rsidRPr="001B1E66">
          <w:rPr>
            <w:rStyle w:val="Hyperlink"/>
          </w:rPr>
          <w:t>https://www.w3.org/TR/vocab-dcat/#class-dataset</w:t>
        </w:r>
      </w:hyperlink>
    </w:p>
  </w:footnote>
  <w:footnote w:id="18">
    <w:p w14:paraId="53E2573B" w14:textId="77777777" w:rsidR="00F92411" w:rsidRPr="001B1E66" w:rsidRDefault="00F92411" w:rsidP="002420C5">
      <w:pPr>
        <w:pStyle w:val="FootnoteText"/>
      </w:pPr>
      <w:r>
        <w:rPr>
          <w:rStyle w:val="FootnoteReference"/>
        </w:rPr>
        <w:footnoteRef/>
      </w:r>
      <w:r w:rsidRPr="001B1E66">
        <w:t xml:space="preserve"> https://joinup.ec.europa.eu/asset/criterion_evidence_cv/description</w:t>
      </w:r>
    </w:p>
  </w:footnote>
  <w:footnote w:id="19">
    <w:p w14:paraId="53C3F0E4" w14:textId="3C81DCD5" w:rsidR="00F92411" w:rsidRDefault="00F92411">
      <w:pPr>
        <w:pStyle w:val="FootnoteText"/>
      </w:pPr>
      <w:r>
        <w:rPr>
          <w:rStyle w:val="FootnoteReference"/>
        </w:rPr>
        <w:footnoteRef/>
      </w:r>
      <w:r>
        <w:t xml:space="preserve"> </w:t>
      </w:r>
      <w:hyperlink r:id="rId14" w:history="1">
        <w:r w:rsidRPr="00DE7412">
          <w:rPr>
            <w:rStyle w:val="Hyperlink"/>
          </w:rPr>
          <w:t>https://op.europa.eu/en/web/eu-vocabularies/at-dataset/-/resource/dataset/country</w:t>
        </w:r>
      </w:hyperlink>
      <w:r>
        <w:t xml:space="preserve"> </w:t>
      </w:r>
    </w:p>
  </w:footnote>
  <w:footnote w:id="20">
    <w:p w14:paraId="65F1F20D" w14:textId="3B9A8B64" w:rsidR="00F92411" w:rsidRDefault="00F92411">
      <w:pPr>
        <w:pStyle w:val="FootnoteText"/>
      </w:pPr>
      <w:r>
        <w:rPr>
          <w:rStyle w:val="FootnoteReference"/>
        </w:rPr>
        <w:footnoteRef/>
      </w:r>
      <w:r>
        <w:t xml:space="preserve"> </w:t>
      </w:r>
      <w:hyperlink r:id="rId15" w:history="1">
        <w:r w:rsidRPr="00DE7412">
          <w:rPr>
            <w:rStyle w:val="Hyperlink"/>
          </w:rPr>
          <w:t>https://ec.europa.eu/eurostat/web/nuts/nuts-maps</w:t>
        </w:r>
      </w:hyperlink>
      <w:r>
        <w:t xml:space="preserve"> </w:t>
      </w:r>
    </w:p>
  </w:footnote>
  <w:footnote w:id="21">
    <w:p w14:paraId="49151DB4" w14:textId="1FDFDD6C" w:rsidR="00F92411" w:rsidRDefault="00F92411">
      <w:pPr>
        <w:pStyle w:val="FootnoteText"/>
      </w:pPr>
      <w:r>
        <w:rPr>
          <w:rStyle w:val="FootnoteReference"/>
        </w:rPr>
        <w:footnoteRef/>
      </w:r>
      <w:r>
        <w:t xml:space="preserve"> </w:t>
      </w:r>
      <w:hyperlink r:id="rId16" w:history="1">
        <w:r w:rsidRPr="00DE7412">
          <w:rPr>
            <w:rStyle w:val="Hyperlink"/>
          </w:rPr>
          <w:t>https://op.europa.eu/en/web/eu-vocabularies/at-dataset/-/resource/dataset/nuts</w:t>
        </w:r>
      </w:hyperlink>
      <w:r>
        <w:t xml:space="preserve"> </w:t>
      </w:r>
    </w:p>
  </w:footnote>
  <w:footnote w:id="22">
    <w:p w14:paraId="0F3FF6BE" w14:textId="022CBED2" w:rsidR="00F92411" w:rsidRDefault="00F92411">
      <w:pPr>
        <w:pStyle w:val="FootnoteText"/>
      </w:pPr>
      <w:r>
        <w:rPr>
          <w:rStyle w:val="FootnoteReference"/>
        </w:rPr>
        <w:footnoteRef/>
      </w:r>
      <w:r>
        <w:t xml:space="preserve"> </w:t>
      </w:r>
      <w:hyperlink r:id="rId17" w:history="1">
        <w:r w:rsidRPr="00DE7412">
          <w:rPr>
            <w:rStyle w:val="Hyperlink"/>
          </w:rPr>
          <w:t>https://publications.europa.eu/en/web/eu-vocabularies/at-dataset/-/resource/dataset/place</w:t>
        </w:r>
      </w:hyperlink>
      <w:r>
        <w:t xml:space="preserve"> </w:t>
      </w:r>
    </w:p>
  </w:footnote>
  <w:footnote w:id="23">
    <w:p w14:paraId="0EF74086" w14:textId="6F0A868D" w:rsidR="00F92411" w:rsidRDefault="00F92411">
      <w:pPr>
        <w:pStyle w:val="FootnoteText"/>
      </w:pPr>
      <w:r>
        <w:rPr>
          <w:rStyle w:val="FootnoteReference"/>
        </w:rPr>
        <w:footnoteRef/>
      </w:r>
      <w:r>
        <w:t xml:space="preserve"> </w:t>
      </w:r>
      <w:hyperlink r:id="rId18" w:history="1">
        <w:r w:rsidRPr="00DE7412">
          <w:rPr>
            <w:rStyle w:val="Hyperlink"/>
          </w:rPr>
          <w:t>http://sws.geonames.org/</w:t>
        </w:r>
      </w:hyperlink>
      <w:r>
        <w:t xml:space="preserve"> </w:t>
      </w:r>
    </w:p>
  </w:footnote>
  <w:footnote w:id="24">
    <w:p w14:paraId="03455F3D" w14:textId="45E9BD3F" w:rsidR="00F92411" w:rsidRPr="001B1E66" w:rsidRDefault="00F92411" w:rsidP="002420C5">
      <w:pPr>
        <w:pStyle w:val="FootnoteText"/>
      </w:pPr>
      <w:r>
        <w:rPr>
          <w:rStyle w:val="FootnoteReference"/>
        </w:rPr>
        <w:footnoteRef/>
      </w:r>
      <w:r w:rsidRPr="001B1E66">
        <w:t xml:space="preserve"> </w:t>
      </w:r>
      <w:hyperlink r:id="rId19" w:history="1">
        <w:r w:rsidRPr="00DE7412">
          <w:rPr>
            <w:rStyle w:val="Hyperlink"/>
          </w:rPr>
          <w:t>https://joinup.ec.europa.eu/asset/cpov/asset_release/all</w:t>
        </w:r>
      </w:hyperlink>
      <w:r>
        <w:t xml:space="preserve"> </w:t>
      </w:r>
    </w:p>
  </w:footnote>
  <w:footnote w:id="25">
    <w:p w14:paraId="17635C23" w14:textId="77777777" w:rsidR="00F92411" w:rsidRPr="001B1E66" w:rsidRDefault="00F92411" w:rsidP="002420C5">
      <w:pPr>
        <w:pStyle w:val="FootnoteText"/>
      </w:pPr>
      <w:r w:rsidRPr="00694885">
        <w:rPr>
          <w:rStyle w:val="FootnoteReference"/>
        </w:rPr>
        <w:footnoteRef/>
      </w:r>
      <w:r w:rsidRPr="001B1E66">
        <w:t xml:space="preserve"> </w:t>
      </w:r>
      <w:hyperlink r:id="rId20" w:history="1">
        <w:r w:rsidRPr="001B1E66">
          <w:rPr>
            <w:rStyle w:val="Hyperlink"/>
          </w:rPr>
          <w:t>http://www.w3.org/TR/vocab-org/</w:t>
        </w:r>
      </w:hyperlink>
      <w:r w:rsidRPr="001B1E66">
        <w:t xml:space="preserve"> </w:t>
      </w:r>
    </w:p>
  </w:footnote>
  <w:footnote w:id="26">
    <w:p w14:paraId="0916FCF2" w14:textId="77C5F64E" w:rsidR="008D627B" w:rsidRDefault="008D627B">
      <w:pPr>
        <w:pStyle w:val="FootnoteText"/>
      </w:pPr>
      <w:r>
        <w:rPr>
          <w:rStyle w:val="FootnoteReference"/>
        </w:rPr>
        <w:footnoteRef/>
      </w:r>
      <w:r>
        <w:t xml:space="preserve"> </w:t>
      </w:r>
      <w:hyperlink r:id="rId21" w:history="1">
        <w:r>
          <w:rPr>
            <w:rStyle w:val="Hyperlink"/>
          </w:rPr>
          <w:t>https://schema.org/telephone</w:t>
        </w:r>
      </w:hyperlink>
      <w:r>
        <w:t xml:space="preserve"> </w:t>
      </w:r>
    </w:p>
  </w:footnote>
  <w:footnote w:id="27">
    <w:p w14:paraId="0E2463A4" w14:textId="1D449D55" w:rsidR="00F92411" w:rsidRDefault="00F92411">
      <w:pPr>
        <w:pStyle w:val="FootnoteText"/>
      </w:pPr>
      <w:r>
        <w:rPr>
          <w:rStyle w:val="FootnoteReference"/>
        </w:rPr>
        <w:footnoteRef/>
      </w:r>
      <w:r>
        <w:t xml:space="preserve"> </w:t>
      </w:r>
      <w:r w:rsidRPr="00540064">
        <w:t>https://www.w3.org/TR/skos-reference/#concepts</w:t>
      </w:r>
    </w:p>
  </w:footnote>
  <w:footnote w:id="28">
    <w:p w14:paraId="073C7931" w14:textId="3BA0B7DA" w:rsidR="00F92411" w:rsidRDefault="00F92411">
      <w:pPr>
        <w:pStyle w:val="FootnoteText"/>
      </w:pPr>
      <w:r>
        <w:rPr>
          <w:rStyle w:val="FootnoteReference"/>
        </w:rPr>
        <w:footnoteRef/>
      </w:r>
      <w:r>
        <w:t xml:space="preserve"> </w:t>
      </w:r>
      <w:r w:rsidRPr="00540064">
        <w:t>https://www.w3.org/TR/skos-reference/</w:t>
      </w:r>
    </w:p>
  </w:footnote>
  <w:footnote w:id="29">
    <w:p w14:paraId="7045B444" w14:textId="77777777" w:rsidR="00F92411" w:rsidRDefault="00F92411" w:rsidP="002420C5">
      <w:pPr>
        <w:pStyle w:val="FootnoteText"/>
      </w:pPr>
      <w:r>
        <w:rPr>
          <w:rStyle w:val="FootnoteReference"/>
        </w:rPr>
        <w:footnoteRef/>
      </w:r>
      <w:r>
        <w:t xml:space="preserve"> Definition has been based on the definition of a life event in «Reference Models for e-Services Integration based on Life-Events by Todorovski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F92411" w14:paraId="4B3BC15A" w14:textId="77777777" w:rsidTr="00B328E6">
      <w:trPr>
        <w:trHeight w:val="855"/>
      </w:trPr>
      <w:tc>
        <w:tcPr>
          <w:tcW w:w="851" w:type="dxa"/>
          <w:tcBorders>
            <w:bottom w:val="single" w:sz="4" w:space="0" w:color="7F7F7F"/>
          </w:tcBorders>
        </w:tcPr>
        <w:p w14:paraId="7021BDDA" w14:textId="77777777" w:rsidR="00F92411" w:rsidRDefault="00F92411" w:rsidP="00F92411">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597D487C" w14:textId="1F0CAAFC" w:rsidR="00F92411" w:rsidRPr="006842E5" w:rsidRDefault="00C436DD" w:rsidP="00F92411">
          <w:pPr>
            <w:pStyle w:val="HeaderTitle"/>
          </w:pPr>
          <w:r>
            <w:t>SDG metadata model</w:t>
          </w:r>
        </w:p>
      </w:tc>
      <w:tc>
        <w:tcPr>
          <w:tcW w:w="1146" w:type="dxa"/>
          <w:tcBorders>
            <w:bottom w:val="single" w:sz="4" w:space="0" w:color="7F7F7F"/>
          </w:tcBorders>
        </w:tcPr>
        <w:p w14:paraId="3652934A" w14:textId="77777777" w:rsidR="00F92411" w:rsidRDefault="00F92411" w:rsidP="00F92411">
          <w:pPr>
            <w:pStyle w:val="ZCom"/>
          </w:pPr>
        </w:p>
        <w:p w14:paraId="18E95A59" w14:textId="77777777" w:rsidR="00F92411" w:rsidRPr="007D46C5" w:rsidRDefault="00F92411" w:rsidP="00F92411">
          <w:pPr>
            <w:pStyle w:val="ZDGName"/>
          </w:pPr>
        </w:p>
      </w:tc>
    </w:tr>
  </w:tbl>
  <w:p w14:paraId="4E757C4D" w14:textId="77777777" w:rsidR="00F92411" w:rsidRPr="0073068D" w:rsidRDefault="00F92411" w:rsidP="00F924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E34D" w14:textId="77777777" w:rsidR="00F92411" w:rsidRDefault="00F92411" w:rsidP="00F92411">
    <w:pPr>
      <w:pStyle w:val="Header"/>
    </w:pPr>
    <w:r>
      <w:rPr>
        <w:noProof/>
        <w:lang w:val="en-US" w:eastAsia="en-US" w:bidi="ar-SA"/>
      </w:rPr>
      <w:drawing>
        <wp:anchor distT="0" distB="0" distL="114300" distR="114300" simplePos="0" relativeHeight="251660289" behindDoc="1" locked="0" layoutInCell="1" allowOverlap="1" wp14:anchorId="23204779" wp14:editId="2862AAB3">
          <wp:simplePos x="0" y="0"/>
          <wp:positionH relativeFrom="margin">
            <wp:posOffset>-999490</wp:posOffset>
          </wp:positionH>
          <wp:positionV relativeFrom="margin">
            <wp:posOffset>1913255</wp:posOffset>
          </wp:positionV>
          <wp:extent cx="7345045" cy="7423785"/>
          <wp:effectExtent l="0" t="0" r="8255" b="5715"/>
          <wp:wrapNone/>
          <wp:docPr id="12"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F92411" w:rsidRPr="006E551F" w14:paraId="58012F7C" w14:textId="77777777" w:rsidTr="007541E5">
      <w:trPr>
        <w:trHeight w:val="855"/>
      </w:trPr>
      <w:tc>
        <w:tcPr>
          <w:tcW w:w="851" w:type="dxa"/>
          <w:tcBorders>
            <w:bottom w:val="single" w:sz="4" w:space="0" w:color="7F7F7F"/>
          </w:tcBorders>
        </w:tcPr>
        <w:p w14:paraId="3393C9BA" w14:textId="77777777" w:rsidR="00F92411" w:rsidRDefault="00F9241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F92411" w:rsidRPr="006842E5" w:rsidRDefault="00F92411"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F92411" w:rsidRPr="00872B9B" w:rsidRDefault="00F92411" w:rsidP="002420C5">
          <w:pPr>
            <w:pStyle w:val="ZCom"/>
          </w:pPr>
        </w:p>
        <w:p w14:paraId="6571C0E0" w14:textId="77777777" w:rsidR="00F92411" w:rsidRPr="00872B9B" w:rsidRDefault="00F92411" w:rsidP="002420C5">
          <w:pPr>
            <w:pStyle w:val="ZDGName"/>
          </w:pPr>
        </w:p>
      </w:tc>
    </w:tr>
  </w:tbl>
  <w:p w14:paraId="40878748" w14:textId="77777777" w:rsidR="00F92411" w:rsidRPr="00872B9B" w:rsidRDefault="00F92411"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69DA1" w14:textId="77777777" w:rsidR="00F92411" w:rsidRPr="004A32E1" w:rsidRDefault="00F92411"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F92411" w:rsidRPr="006E551F" w14:paraId="61004C08" w14:textId="77777777" w:rsidTr="007541E5">
      <w:trPr>
        <w:trHeight w:val="855"/>
      </w:trPr>
      <w:tc>
        <w:tcPr>
          <w:tcW w:w="851" w:type="dxa"/>
          <w:tcBorders>
            <w:bottom w:val="single" w:sz="4" w:space="0" w:color="7F7F7F"/>
          </w:tcBorders>
        </w:tcPr>
        <w:p w14:paraId="6284D91B" w14:textId="77777777" w:rsidR="00F92411" w:rsidRDefault="00F92411"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F92411" w:rsidRPr="006842E5" w:rsidRDefault="00F92411"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F92411" w:rsidRPr="00872B9B" w:rsidRDefault="00F92411" w:rsidP="002420C5">
          <w:pPr>
            <w:pStyle w:val="ZCom"/>
          </w:pPr>
        </w:p>
        <w:p w14:paraId="7634C1EB" w14:textId="77777777" w:rsidR="00F92411" w:rsidRPr="00872B9B" w:rsidRDefault="00F92411" w:rsidP="002420C5">
          <w:pPr>
            <w:pStyle w:val="ZDGName"/>
          </w:pPr>
        </w:p>
      </w:tc>
    </w:tr>
  </w:tbl>
  <w:p w14:paraId="6371ABE4" w14:textId="77777777" w:rsidR="00F92411" w:rsidRPr="00872B9B" w:rsidRDefault="00F92411"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7"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09F23877"/>
    <w:multiLevelType w:val="hybridMultilevel"/>
    <w:tmpl w:val="C2F2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5966"/>
        </w:tabs>
        <w:ind w:left="5966"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15:restartNumberingAfterBreak="0">
    <w:nsid w:val="2468508F"/>
    <w:multiLevelType w:val="hybridMultilevel"/>
    <w:tmpl w:val="7EFE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20D49"/>
    <w:multiLevelType w:val="hybridMultilevel"/>
    <w:tmpl w:val="D048EF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9FE3F7C"/>
    <w:multiLevelType w:val="hybridMultilevel"/>
    <w:tmpl w:val="70BC7B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38D20C09"/>
    <w:multiLevelType w:val="hybridMultilevel"/>
    <w:tmpl w:val="D4C052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2"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25" w15:restartNumberingAfterBreak="0">
    <w:nsid w:val="4D952501"/>
    <w:multiLevelType w:val="hybridMultilevel"/>
    <w:tmpl w:val="AD1465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37781"/>
    <w:multiLevelType w:val="hybridMultilevel"/>
    <w:tmpl w:val="9E5E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9" w15:restartNumberingAfterBreak="0">
    <w:nsid w:val="57FD5DAF"/>
    <w:multiLevelType w:val="hybridMultilevel"/>
    <w:tmpl w:val="9DDCAF4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BF17CB3"/>
    <w:multiLevelType w:val="hybridMultilevel"/>
    <w:tmpl w:val="4254EE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4" w15:restartNumberingAfterBreak="0">
    <w:nsid w:val="6CC916F9"/>
    <w:multiLevelType w:val="hybridMultilevel"/>
    <w:tmpl w:val="F29A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6"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8" w15:restartNumberingAfterBreak="0">
    <w:nsid w:val="7B5B3093"/>
    <w:multiLevelType w:val="hybridMultilevel"/>
    <w:tmpl w:val="81A6358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22"/>
  </w:num>
  <w:num w:numId="8">
    <w:abstractNumId w:val="16"/>
  </w:num>
  <w:num w:numId="9">
    <w:abstractNumId w:val="21"/>
  </w:num>
  <w:num w:numId="10">
    <w:abstractNumId w:val="33"/>
  </w:num>
  <w:num w:numId="11">
    <w:abstractNumId w:val="35"/>
  </w:num>
  <w:num w:numId="12">
    <w:abstractNumId w:val="18"/>
  </w:num>
  <w:num w:numId="13">
    <w:abstractNumId w:val="32"/>
  </w:num>
  <w:num w:numId="14">
    <w:abstractNumId w:val="31"/>
  </w:num>
  <w:num w:numId="15">
    <w:abstractNumId w:val="23"/>
  </w:num>
  <w:num w:numId="16">
    <w:abstractNumId w:val="28"/>
  </w:num>
  <w:num w:numId="17">
    <w:abstractNumId w:val="12"/>
  </w:num>
  <w:num w:numId="18">
    <w:abstractNumId w:val="19"/>
  </w:num>
  <w:num w:numId="19">
    <w:abstractNumId w:val="10"/>
  </w:num>
  <w:num w:numId="20">
    <w:abstractNumId w:val="17"/>
  </w:num>
  <w:num w:numId="21">
    <w:abstractNumId w:val="37"/>
  </w:num>
  <w:num w:numId="22">
    <w:abstractNumId w:val="24"/>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6"/>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13"/>
  </w:num>
  <w:num w:numId="31">
    <w:abstractNumId w:val="34"/>
  </w:num>
  <w:num w:numId="32">
    <w:abstractNumId w:val="27"/>
  </w:num>
  <w:num w:numId="33">
    <w:abstractNumId w:val="8"/>
  </w:num>
  <w:num w:numId="34">
    <w:abstractNumId w:val="38"/>
  </w:num>
  <w:num w:numId="35">
    <w:abstractNumId w:val="20"/>
  </w:num>
  <w:num w:numId="36">
    <w:abstractNumId w:val="25"/>
  </w:num>
  <w:num w:numId="37">
    <w:abstractNumId w:val="29"/>
  </w:num>
  <w:num w:numId="38">
    <w:abstractNumId w:val="30"/>
  </w:num>
  <w:num w:numId="39">
    <w:abstractNumId w:val="15"/>
  </w:num>
  <w:num w:numId="40">
    <w:abstractNumId w:val="14"/>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0F0C"/>
    <w:rsid w:val="00031A1F"/>
    <w:rsid w:val="00031BE2"/>
    <w:rsid w:val="00031C33"/>
    <w:rsid w:val="0003224F"/>
    <w:rsid w:val="00032338"/>
    <w:rsid w:val="00032D94"/>
    <w:rsid w:val="00032F86"/>
    <w:rsid w:val="000334EC"/>
    <w:rsid w:val="0003495A"/>
    <w:rsid w:val="00035ABB"/>
    <w:rsid w:val="00035B51"/>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0B4"/>
    <w:rsid w:val="000457E2"/>
    <w:rsid w:val="00045960"/>
    <w:rsid w:val="00045CEC"/>
    <w:rsid w:val="000468B5"/>
    <w:rsid w:val="0004717B"/>
    <w:rsid w:val="0004744C"/>
    <w:rsid w:val="00047B5D"/>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5AD"/>
    <w:rsid w:val="00066A12"/>
    <w:rsid w:val="00066F01"/>
    <w:rsid w:val="00067D78"/>
    <w:rsid w:val="000707C1"/>
    <w:rsid w:val="00070E35"/>
    <w:rsid w:val="00071431"/>
    <w:rsid w:val="00071905"/>
    <w:rsid w:val="0007219B"/>
    <w:rsid w:val="000722CE"/>
    <w:rsid w:val="00072A00"/>
    <w:rsid w:val="000761E2"/>
    <w:rsid w:val="000763C9"/>
    <w:rsid w:val="0007745C"/>
    <w:rsid w:val="00077DC8"/>
    <w:rsid w:val="00080404"/>
    <w:rsid w:val="00080671"/>
    <w:rsid w:val="000807A3"/>
    <w:rsid w:val="00080DC9"/>
    <w:rsid w:val="00080F92"/>
    <w:rsid w:val="000816E6"/>
    <w:rsid w:val="0008286C"/>
    <w:rsid w:val="00082AA9"/>
    <w:rsid w:val="00083535"/>
    <w:rsid w:val="000842D8"/>
    <w:rsid w:val="0008457D"/>
    <w:rsid w:val="000845FF"/>
    <w:rsid w:val="000846B0"/>
    <w:rsid w:val="00084B87"/>
    <w:rsid w:val="0008585A"/>
    <w:rsid w:val="00086922"/>
    <w:rsid w:val="0008763C"/>
    <w:rsid w:val="0008781A"/>
    <w:rsid w:val="000900B1"/>
    <w:rsid w:val="00090601"/>
    <w:rsid w:val="00090FB6"/>
    <w:rsid w:val="00093C83"/>
    <w:rsid w:val="00094A60"/>
    <w:rsid w:val="0009560B"/>
    <w:rsid w:val="00095979"/>
    <w:rsid w:val="0009602A"/>
    <w:rsid w:val="00097276"/>
    <w:rsid w:val="00097B84"/>
    <w:rsid w:val="000A0758"/>
    <w:rsid w:val="000A0C63"/>
    <w:rsid w:val="000A0C6B"/>
    <w:rsid w:val="000A1A9E"/>
    <w:rsid w:val="000A1CFC"/>
    <w:rsid w:val="000A2905"/>
    <w:rsid w:val="000A3ECF"/>
    <w:rsid w:val="000A3F45"/>
    <w:rsid w:val="000A5A2D"/>
    <w:rsid w:val="000A6870"/>
    <w:rsid w:val="000A75F5"/>
    <w:rsid w:val="000A7B1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3642"/>
    <w:rsid w:val="000C4CC5"/>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5D81"/>
    <w:rsid w:val="000D629E"/>
    <w:rsid w:val="000D6B54"/>
    <w:rsid w:val="000D7D47"/>
    <w:rsid w:val="000E08DA"/>
    <w:rsid w:val="000E0A36"/>
    <w:rsid w:val="000E2007"/>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600"/>
    <w:rsid w:val="00113BF2"/>
    <w:rsid w:val="001151F1"/>
    <w:rsid w:val="0011681E"/>
    <w:rsid w:val="00116C21"/>
    <w:rsid w:val="0011729B"/>
    <w:rsid w:val="001175CB"/>
    <w:rsid w:val="001177F1"/>
    <w:rsid w:val="00117BC2"/>
    <w:rsid w:val="00120865"/>
    <w:rsid w:val="00120B0A"/>
    <w:rsid w:val="00120C14"/>
    <w:rsid w:val="001210E1"/>
    <w:rsid w:val="0012133D"/>
    <w:rsid w:val="001214C6"/>
    <w:rsid w:val="00121ECE"/>
    <w:rsid w:val="0012265C"/>
    <w:rsid w:val="00122D3C"/>
    <w:rsid w:val="001230B3"/>
    <w:rsid w:val="001231A1"/>
    <w:rsid w:val="00124028"/>
    <w:rsid w:val="001262FD"/>
    <w:rsid w:val="00126D9C"/>
    <w:rsid w:val="0012789A"/>
    <w:rsid w:val="0013163E"/>
    <w:rsid w:val="00131E02"/>
    <w:rsid w:val="001326D9"/>
    <w:rsid w:val="00134B2D"/>
    <w:rsid w:val="00135059"/>
    <w:rsid w:val="001354B1"/>
    <w:rsid w:val="001354E6"/>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2C7C"/>
    <w:rsid w:val="0016412D"/>
    <w:rsid w:val="001641B3"/>
    <w:rsid w:val="001642DE"/>
    <w:rsid w:val="00164542"/>
    <w:rsid w:val="00164B43"/>
    <w:rsid w:val="00166FA8"/>
    <w:rsid w:val="00167A4F"/>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0F1"/>
    <w:rsid w:val="001862F9"/>
    <w:rsid w:val="00186CA6"/>
    <w:rsid w:val="00187146"/>
    <w:rsid w:val="001879F5"/>
    <w:rsid w:val="001901AA"/>
    <w:rsid w:val="0019058A"/>
    <w:rsid w:val="0019076B"/>
    <w:rsid w:val="00190A7C"/>
    <w:rsid w:val="00191542"/>
    <w:rsid w:val="001919A8"/>
    <w:rsid w:val="00191C99"/>
    <w:rsid w:val="00192E6B"/>
    <w:rsid w:val="00194B9B"/>
    <w:rsid w:val="0019522F"/>
    <w:rsid w:val="001972E5"/>
    <w:rsid w:val="00197415"/>
    <w:rsid w:val="00197BE4"/>
    <w:rsid w:val="001A05A4"/>
    <w:rsid w:val="001A0710"/>
    <w:rsid w:val="001A2DCA"/>
    <w:rsid w:val="001A3039"/>
    <w:rsid w:val="001A3654"/>
    <w:rsid w:val="001A3F49"/>
    <w:rsid w:val="001A4878"/>
    <w:rsid w:val="001A5885"/>
    <w:rsid w:val="001A5C5C"/>
    <w:rsid w:val="001A6325"/>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750"/>
    <w:rsid w:val="001C088C"/>
    <w:rsid w:val="001C10F2"/>
    <w:rsid w:val="001C123B"/>
    <w:rsid w:val="001C1409"/>
    <w:rsid w:val="001C15E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7FD"/>
    <w:rsid w:val="001F3E0C"/>
    <w:rsid w:val="001F47DD"/>
    <w:rsid w:val="001F4979"/>
    <w:rsid w:val="001F4CB2"/>
    <w:rsid w:val="001F5678"/>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14A"/>
    <w:rsid w:val="002114B4"/>
    <w:rsid w:val="0021201F"/>
    <w:rsid w:val="00212086"/>
    <w:rsid w:val="00212ECE"/>
    <w:rsid w:val="00214B37"/>
    <w:rsid w:val="00214C37"/>
    <w:rsid w:val="00215D5F"/>
    <w:rsid w:val="00216392"/>
    <w:rsid w:val="0021703B"/>
    <w:rsid w:val="002204ED"/>
    <w:rsid w:val="00220546"/>
    <w:rsid w:val="002207AA"/>
    <w:rsid w:val="00220C36"/>
    <w:rsid w:val="00221D5D"/>
    <w:rsid w:val="00222068"/>
    <w:rsid w:val="002223FB"/>
    <w:rsid w:val="00222815"/>
    <w:rsid w:val="002231A2"/>
    <w:rsid w:val="002234AD"/>
    <w:rsid w:val="002241A0"/>
    <w:rsid w:val="00224309"/>
    <w:rsid w:val="00224E6C"/>
    <w:rsid w:val="00226BCB"/>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5A62"/>
    <w:rsid w:val="00246577"/>
    <w:rsid w:val="00251063"/>
    <w:rsid w:val="00251226"/>
    <w:rsid w:val="00251A01"/>
    <w:rsid w:val="002520AB"/>
    <w:rsid w:val="00252589"/>
    <w:rsid w:val="00252ECF"/>
    <w:rsid w:val="0025306E"/>
    <w:rsid w:val="002536B8"/>
    <w:rsid w:val="00253BEC"/>
    <w:rsid w:val="002544E5"/>
    <w:rsid w:val="002545EF"/>
    <w:rsid w:val="002546FC"/>
    <w:rsid w:val="00254DD3"/>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136A"/>
    <w:rsid w:val="00273350"/>
    <w:rsid w:val="0027339A"/>
    <w:rsid w:val="002736E0"/>
    <w:rsid w:val="00273FFB"/>
    <w:rsid w:val="00274335"/>
    <w:rsid w:val="002743D7"/>
    <w:rsid w:val="00274E03"/>
    <w:rsid w:val="00274E62"/>
    <w:rsid w:val="002759EE"/>
    <w:rsid w:val="0027618D"/>
    <w:rsid w:val="00277A20"/>
    <w:rsid w:val="00277CC6"/>
    <w:rsid w:val="00277F7B"/>
    <w:rsid w:val="0028074F"/>
    <w:rsid w:val="0028143A"/>
    <w:rsid w:val="00281788"/>
    <w:rsid w:val="0028183E"/>
    <w:rsid w:val="00282256"/>
    <w:rsid w:val="00282547"/>
    <w:rsid w:val="00282662"/>
    <w:rsid w:val="0028297E"/>
    <w:rsid w:val="00283970"/>
    <w:rsid w:val="00283FD3"/>
    <w:rsid w:val="0028420B"/>
    <w:rsid w:val="00284BED"/>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4F91"/>
    <w:rsid w:val="00295F1F"/>
    <w:rsid w:val="00296F6A"/>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1DB4"/>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99B"/>
    <w:rsid w:val="002D2C3E"/>
    <w:rsid w:val="002D2CEA"/>
    <w:rsid w:val="002D31FA"/>
    <w:rsid w:val="002D3A50"/>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83D"/>
    <w:rsid w:val="002E7BA4"/>
    <w:rsid w:val="002E7C74"/>
    <w:rsid w:val="002F033E"/>
    <w:rsid w:val="002F046A"/>
    <w:rsid w:val="002F1592"/>
    <w:rsid w:val="002F1A6D"/>
    <w:rsid w:val="002F3119"/>
    <w:rsid w:val="002F37A2"/>
    <w:rsid w:val="002F3A63"/>
    <w:rsid w:val="002F3C5E"/>
    <w:rsid w:val="002F3C7F"/>
    <w:rsid w:val="002F45BB"/>
    <w:rsid w:val="002F4945"/>
    <w:rsid w:val="002F68ED"/>
    <w:rsid w:val="003000C5"/>
    <w:rsid w:val="00300467"/>
    <w:rsid w:val="003009EF"/>
    <w:rsid w:val="00301819"/>
    <w:rsid w:val="003022D1"/>
    <w:rsid w:val="0030237E"/>
    <w:rsid w:val="00303CFA"/>
    <w:rsid w:val="00304DC3"/>
    <w:rsid w:val="00305A8D"/>
    <w:rsid w:val="00305CF6"/>
    <w:rsid w:val="00305F3E"/>
    <w:rsid w:val="00306509"/>
    <w:rsid w:val="00306E6E"/>
    <w:rsid w:val="00307B89"/>
    <w:rsid w:val="00310A09"/>
    <w:rsid w:val="00311BC4"/>
    <w:rsid w:val="00311E24"/>
    <w:rsid w:val="00311F3D"/>
    <w:rsid w:val="003126CC"/>
    <w:rsid w:val="00312B57"/>
    <w:rsid w:val="0031320E"/>
    <w:rsid w:val="00314BDF"/>
    <w:rsid w:val="00314F54"/>
    <w:rsid w:val="00314FEF"/>
    <w:rsid w:val="003155EB"/>
    <w:rsid w:val="003165FD"/>
    <w:rsid w:val="00320D89"/>
    <w:rsid w:val="003211D5"/>
    <w:rsid w:val="00321A93"/>
    <w:rsid w:val="00321C93"/>
    <w:rsid w:val="00323152"/>
    <w:rsid w:val="0032374A"/>
    <w:rsid w:val="003238B7"/>
    <w:rsid w:val="00325300"/>
    <w:rsid w:val="003257DA"/>
    <w:rsid w:val="00325A74"/>
    <w:rsid w:val="00326509"/>
    <w:rsid w:val="0032777B"/>
    <w:rsid w:val="003304FD"/>
    <w:rsid w:val="00330A58"/>
    <w:rsid w:val="00330B19"/>
    <w:rsid w:val="00331E59"/>
    <w:rsid w:val="0033266E"/>
    <w:rsid w:val="00332AF8"/>
    <w:rsid w:val="0033303B"/>
    <w:rsid w:val="00333A6D"/>
    <w:rsid w:val="00333F5B"/>
    <w:rsid w:val="00333FAD"/>
    <w:rsid w:val="0033471E"/>
    <w:rsid w:val="00334DD5"/>
    <w:rsid w:val="0033543B"/>
    <w:rsid w:val="003359FB"/>
    <w:rsid w:val="00335A11"/>
    <w:rsid w:val="003364DA"/>
    <w:rsid w:val="00336618"/>
    <w:rsid w:val="003371CC"/>
    <w:rsid w:val="00337404"/>
    <w:rsid w:val="003378AE"/>
    <w:rsid w:val="00341235"/>
    <w:rsid w:val="0034124E"/>
    <w:rsid w:val="003416C6"/>
    <w:rsid w:val="00342192"/>
    <w:rsid w:val="00342414"/>
    <w:rsid w:val="00342BC3"/>
    <w:rsid w:val="003431B9"/>
    <w:rsid w:val="00344520"/>
    <w:rsid w:val="00345111"/>
    <w:rsid w:val="00346598"/>
    <w:rsid w:val="00350523"/>
    <w:rsid w:val="003506B8"/>
    <w:rsid w:val="00350D85"/>
    <w:rsid w:val="00350F84"/>
    <w:rsid w:val="00351745"/>
    <w:rsid w:val="00351829"/>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8A1"/>
    <w:rsid w:val="0037495A"/>
    <w:rsid w:val="00375293"/>
    <w:rsid w:val="003752F8"/>
    <w:rsid w:val="00375C6E"/>
    <w:rsid w:val="00375E0D"/>
    <w:rsid w:val="00376819"/>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0D5"/>
    <w:rsid w:val="00396B0F"/>
    <w:rsid w:val="00396E58"/>
    <w:rsid w:val="00397A3E"/>
    <w:rsid w:val="00397F89"/>
    <w:rsid w:val="003A0E1C"/>
    <w:rsid w:val="003A13C5"/>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508"/>
    <w:rsid w:val="003B479A"/>
    <w:rsid w:val="003B583F"/>
    <w:rsid w:val="003B59E7"/>
    <w:rsid w:val="003B67C6"/>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C37"/>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6F6"/>
    <w:rsid w:val="00405E7A"/>
    <w:rsid w:val="00406B96"/>
    <w:rsid w:val="00411576"/>
    <w:rsid w:val="00412EFF"/>
    <w:rsid w:val="00414D13"/>
    <w:rsid w:val="00414D79"/>
    <w:rsid w:val="00415EB7"/>
    <w:rsid w:val="00416E10"/>
    <w:rsid w:val="004171F0"/>
    <w:rsid w:val="004212E7"/>
    <w:rsid w:val="0042183C"/>
    <w:rsid w:val="00421EC6"/>
    <w:rsid w:val="004235BD"/>
    <w:rsid w:val="0042372D"/>
    <w:rsid w:val="0042412B"/>
    <w:rsid w:val="00426D03"/>
    <w:rsid w:val="00426E62"/>
    <w:rsid w:val="00427218"/>
    <w:rsid w:val="004277E8"/>
    <w:rsid w:val="0043063B"/>
    <w:rsid w:val="00433A65"/>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5DD"/>
    <w:rsid w:val="00450C3F"/>
    <w:rsid w:val="00450CFA"/>
    <w:rsid w:val="00450F62"/>
    <w:rsid w:val="0045151E"/>
    <w:rsid w:val="004516ED"/>
    <w:rsid w:val="004521E1"/>
    <w:rsid w:val="004527C7"/>
    <w:rsid w:val="00452A89"/>
    <w:rsid w:val="004544A5"/>
    <w:rsid w:val="00455233"/>
    <w:rsid w:val="00455DD7"/>
    <w:rsid w:val="00456FC8"/>
    <w:rsid w:val="00457403"/>
    <w:rsid w:val="00457A49"/>
    <w:rsid w:val="00457A77"/>
    <w:rsid w:val="0046000A"/>
    <w:rsid w:val="00460543"/>
    <w:rsid w:val="00460895"/>
    <w:rsid w:val="00460B69"/>
    <w:rsid w:val="0046119E"/>
    <w:rsid w:val="00461360"/>
    <w:rsid w:val="00462B0D"/>
    <w:rsid w:val="00462F74"/>
    <w:rsid w:val="0046301F"/>
    <w:rsid w:val="004630B4"/>
    <w:rsid w:val="00463591"/>
    <w:rsid w:val="004641B8"/>
    <w:rsid w:val="00464343"/>
    <w:rsid w:val="004649D4"/>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181E"/>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A7A50"/>
    <w:rsid w:val="004B06DC"/>
    <w:rsid w:val="004B15CB"/>
    <w:rsid w:val="004B229B"/>
    <w:rsid w:val="004B26D2"/>
    <w:rsid w:val="004B3F94"/>
    <w:rsid w:val="004B4118"/>
    <w:rsid w:val="004B477D"/>
    <w:rsid w:val="004B49B8"/>
    <w:rsid w:val="004B4D19"/>
    <w:rsid w:val="004B67BE"/>
    <w:rsid w:val="004B7158"/>
    <w:rsid w:val="004C0163"/>
    <w:rsid w:val="004C0164"/>
    <w:rsid w:val="004C05D7"/>
    <w:rsid w:val="004C0E33"/>
    <w:rsid w:val="004C1D67"/>
    <w:rsid w:val="004C2B3C"/>
    <w:rsid w:val="004C3783"/>
    <w:rsid w:val="004C4247"/>
    <w:rsid w:val="004C6314"/>
    <w:rsid w:val="004C77EC"/>
    <w:rsid w:val="004D00B2"/>
    <w:rsid w:val="004D08B1"/>
    <w:rsid w:val="004D10FA"/>
    <w:rsid w:val="004D1245"/>
    <w:rsid w:val="004D2182"/>
    <w:rsid w:val="004D3FAE"/>
    <w:rsid w:val="004D42B0"/>
    <w:rsid w:val="004D4325"/>
    <w:rsid w:val="004D4421"/>
    <w:rsid w:val="004D53DC"/>
    <w:rsid w:val="004D64F0"/>
    <w:rsid w:val="004D6F99"/>
    <w:rsid w:val="004D714D"/>
    <w:rsid w:val="004D715E"/>
    <w:rsid w:val="004D736E"/>
    <w:rsid w:val="004E000E"/>
    <w:rsid w:val="004E0672"/>
    <w:rsid w:val="004E0DCA"/>
    <w:rsid w:val="004E162C"/>
    <w:rsid w:val="004E16F8"/>
    <w:rsid w:val="004E49D3"/>
    <w:rsid w:val="004E5B06"/>
    <w:rsid w:val="004E641E"/>
    <w:rsid w:val="004E7ACE"/>
    <w:rsid w:val="004E7EA8"/>
    <w:rsid w:val="004F01B1"/>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291D"/>
    <w:rsid w:val="005133B1"/>
    <w:rsid w:val="005139AB"/>
    <w:rsid w:val="00514130"/>
    <w:rsid w:val="0051414E"/>
    <w:rsid w:val="005142E4"/>
    <w:rsid w:val="005148AC"/>
    <w:rsid w:val="00515836"/>
    <w:rsid w:val="0051585D"/>
    <w:rsid w:val="00516B0B"/>
    <w:rsid w:val="00517656"/>
    <w:rsid w:val="00520160"/>
    <w:rsid w:val="00520B3E"/>
    <w:rsid w:val="00520D52"/>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351"/>
    <w:rsid w:val="005556DD"/>
    <w:rsid w:val="0055644F"/>
    <w:rsid w:val="005566D5"/>
    <w:rsid w:val="00556A81"/>
    <w:rsid w:val="00556FE7"/>
    <w:rsid w:val="0055723A"/>
    <w:rsid w:val="005574AD"/>
    <w:rsid w:val="00557C1F"/>
    <w:rsid w:val="00557F89"/>
    <w:rsid w:val="005618CC"/>
    <w:rsid w:val="0056196B"/>
    <w:rsid w:val="0056223C"/>
    <w:rsid w:val="00562CAF"/>
    <w:rsid w:val="005630BB"/>
    <w:rsid w:val="0056328F"/>
    <w:rsid w:val="00563CDC"/>
    <w:rsid w:val="00564CEB"/>
    <w:rsid w:val="00565C99"/>
    <w:rsid w:val="00566025"/>
    <w:rsid w:val="005677CD"/>
    <w:rsid w:val="005679E3"/>
    <w:rsid w:val="00567F8B"/>
    <w:rsid w:val="005705DD"/>
    <w:rsid w:val="005709BA"/>
    <w:rsid w:val="00570C20"/>
    <w:rsid w:val="005710B3"/>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537"/>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546B"/>
    <w:rsid w:val="005B603E"/>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54E6"/>
    <w:rsid w:val="005D6CCA"/>
    <w:rsid w:val="005D6D73"/>
    <w:rsid w:val="005D7787"/>
    <w:rsid w:val="005E10E1"/>
    <w:rsid w:val="005E11F5"/>
    <w:rsid w:val="005E1201"/>
    <w:rsid w:val="005E153E"/>
    <w:rsid w:val="005E2CF0"/>
    <w:rsid w:val="005E2DE1"/>
    <w:rsid w:val="005E3A0F"/>
    <w:rsid w:val="005E41F5"/>
    <w:rsid w:val="005E45C3"/>
    <w:rsid w:val="005E48DB"/>
    <w:rsid w:val="005E5532"/>
    <w:rsid w:val="005E5952"/>
    <w:rsid w:val="005E6AA7"/>
    <w:rsid w:val="005E6C6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16481"/>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6FA"/>
    <w:rsid w:val="00651712"/>
    <w:rsid w:val="00651A70"/>
    <w:rsid w:val="00652B66"/>
    <w:rsid w:val="0065342A"/>
    <w:rsid w:val="006549F6"/>
    <w:rsid w:val="00654E35"/>
    <w:rsid w:val="00655157"/>
    <w:rsid w:val="0065566E"/>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701"/>
    <w:rsid w:val="00676E9A"/>
    <w:rsid w:val="00677949"/>
    <w:rsid w:val="00680465"/>
    <w:rsid w:val="00683830"/>
    <w:rsid w:val="006840B0"/>
    <w:rsid w:val="006842E5"/>
    <w:rsid w:val="0068451F"/>
    <w:rsid w:val="00684734"/>
    <w:rsid w:val="0068474D"/>
    <w:rsid w:val="00684E67"/>
    <w:rsid w:val="00684FC7"/>
    <w:rsid w:val="00685C2C"/>
    <w:rsid w:val="00685E77"/>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BC0"/>
    <w:rsid w:val="006A3CA9"/>
    <w:rsid w:val="006A3E6F"/>
    <w:rsid w:val="006A41B0"/>
    <w:rsid w:val="006A4C46"/>
    <w:rsid w:val="006A541F"/>
    <w:rsid w:val="006A58A5"/>
    <w:rsid w:val="006A62B6"/>
    <w:rsid w:val="006A6301"/>
    <w:rsid w:val="006A6731"/>
    <w:rsid w:val="006B0A5A"/>
    <w:rsid w:val="006B0E38"/>
    <w:rsid w:val="006B1EC2"/>
    <w:rsid w:val="006B2165"/>
    <w:rsid w:val="006B2263"/>
    <w:rsid w:val="006B2E63"/>
    <w:rsid w:val="006B3F24"/>
    <w:rsid w:val="006B4DB7"/>
    <w:rsid w:val="006B5428"/>
    <w:rsid w:val="006B5E93"/>
    <w:rsid w:val="006B6120"/>
    <w:rsid w:val="006B6CAB"/>
    <w:rsid w:val="006B6D42"/>
    <w:rsid w:val="006C1560"/>
    <w:rsid w:val="006C1DAD"/>
    <w:rsid w:val="006C2298"/>
    <w:rsid w:val="006C2408"/>
    <w:rsid w:val="006C3FEC"/>
    <w:rsid w:val="006C45D3"/>
    <w:rsid w:val="006C54BF"/>
    <w:rsid w:val="006C5804"/>
    <w:rsid w:val="006C6A4D"/>
    <w:rsid w:val="006D0BB9"/>
    <w:rsid w:val="006D0C05"/>
    <w:rsid w:val="006D13C5"/>
    <w:rsid w:val="006D1750"/>
    <w:rsid w:val="006D1CFD"/>
    <w:rsid w:val="006D1E81"/>
    <w:rsid w:val="006D25D1"/>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26C9"/>
    <w:rsid w:val="006F2DF4"/>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CD"/>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351"/>
    <w:rsid w:val="0075453C"/>
    <w:rsid w:val="00755DAA"/>
    <w:rsid w:val="007561F2"/>
    <w:rsid w:val="00756C52"/>
    <w:rsid w:val="00756E00"/>
    <w:rsid w:val="00757870"/>
    <w:rsid w:val="00757D3F"/>
    <w:rsid w:val="007605A4"/>
    <w:rsid w:val="00760C1C"/>
    <w:rsid w:val="00764427"/>
    <w:rsid w:val="007645B4"/>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4C8"/>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233"/>
    <w:rsid w:val="007856DC"/>
    <w:rsid w:val="00785B17"/>
    <w:rsid w:val="007862C8"/>
    <w:rsid w:val="00787641"/>
    <w:rsid w:val="0078790E"/>
    <w:rsid w:val="00787A57"/>
    <w:rsid w:val="00787CF9"/>
    <w:rsid w:val="007902F6"/>
    <w:rsid w:val="007927FF"/>
    <w:rsid w:val="00793151"/>
    <w:rsid w:val="007931A9"/>
    <w:rsid w:val="007963ED"/>
    <w:rsid w:val="00796C6B"/>
    <w:rsid w:val="00796FAB"/>
    <w:rsid w:val="007978F0"/>
    <w:rsid w:val="007A0283"/>
    <w:rsid w:val="007A1E11"/>
    <w:rsid w:val="007A1FA0"/>
    <w:rsid w:val="007A2354"/>
    <w:rsid w:val="007A275D"/>
    <w:rsid w:val="007A29F5"/>
    <w:rsid w:val="007A2C81"/>
    <w:rsid w:val="007A36CA"/>
    <w:rsid w:val="007A37F8"/>
    <w:rsid w:val="007A3ACA"/>
    <w:rsid w:val="007A430A"/>
    <w:rsid w:val="007A4455"/>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274"/>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69BD"/>
    <w:rsid w:val="007E7290"/>
    <w:rsid w:val="007E7BEF"/>
    <w:rsid w:val="007E7F42"/>
    <w:rsid w:val="007F011C"/>
    <w:rsid w:val="007F0F6B"/>
    <w:rsid w:val="007F1116"/>
    <w:rsid w:val="007F15FC"/>
    <w:rsid w:val="007F19B9"/>
    <w:rsid w:val="007F1CDD"/>
    <w:rsid w:val="007F2F0D"/>
    <w:rsid w:val="007F4F7C"/>
    <w:rsid w:val="007F647E"/>
    <w:rsid w:val="007F665C"/>
    <w:rsid w:val="007F67BC"/>
    <w:rsid w:val="00800CC5"/>
    <w:rsid w:val="0080135B"/>
    <w:rsid w:val="008018A1"/>
    <w:rsid w:val="00801EB4"/>
    <w:rsid w:val="008024FA"/>
    <w:rsid w:val="00802F7E"/>
    <w:rsid w:val="00805351"/>
    <w:rsid w:val="0080556F"/>
    <w:rsid w:val="008056FA"/>
    <w:rsid w:val="00805873"/>
    <w:rsid w:val="00806041"/>
    <w:rsid w:val="008062B7"/>
    <w:rsid w:val="00807013"/>
    <w:rsid w:val="008073A3"/>
    <w:rsid w:val="00807E6D"/>
    <w:rsid w:val="00807EB8"/>
    <w:rsid w:val="00810D70"/>
    <w:rsid w:val="008120E7"/>
    <w:rsid w:val="00812FE8"/>
    <w:rsid w:val="00813B0C"/>
    <w:rsid w:val="00813D9D"/>
    <w:rsid w:val="00813F72"/>
    <w:rsid w:val="00814698"/>
    <w:rsid w:val="008147D6"/>
    <w:rsid w:val="00814ADC"/>
    <w:rsid w:val="00815A1B"/>
    <w:rsid w:val="00816EF2"/>
    <w:rsid w:val="008204BE"/>
    <w:rsid w:val="00820B7F"/>
    <w:rsid w:val="0082189E"/>
    <w:rsid w:val="00821A87"/>
    <w:rsid w:val="008228ED"/>
    <w:rsid w:val="008228FE"/>
    <w:rsid w:val="00822916"/>
    <w:rsid w:val="00822EA9"/>
    <w:rsid w:val="008236FE"/>
    <w:rsid w:val="00823B1A"/>
    <w:rsid w:val="0082531F"/>
    <w:rsid w:val="00826650"/>
    <w:rsid w:val="008266D6"/>
    <w:rsid w:val="0082677C"/>
    <w:rsid w:val="008274DC"/>
    <w:rsid w:val="008310A8"/>
    <w:rsid w:val="00831644"/>
    <w:rsid w:val="00831BB5"/>
    <w:rsid w:val="00832D56"/>
    <w:rsid w:val="00832DB9"/>
    <w:rsid w:val="00833893"/>
    <w:rsid w:val="008339B2"/>
    <w:rsid w:val="00833DCC"/>
    <w:rsid w:val="0083400B"/>
    <w:rsid w:val="008349C3"/>
    <w:rsid w:val="008349F9"/>
    <w:rsid w:val="00834D0D"/>
    <w:rsid w:val="00834ED0"/>
    <w:rsid w:val="00835758"/>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2B23"/>
    <w:rsid w:val="0085327A"/>
    <w:rsid w:val="008536DE"/>
    <w:rsid w:val="00853CFC"/>
    <w:rsid w:val="00854EFA"/>
    <w:rsid w:val="0085501D"/>
    <w:rsid w:val="0085574C"/>
    <w:rsid w:val="00857BFF"/>
    <w:rsid w:val="00857DC4"/>
    <w:rsid w:val="00857EAA"/>
    <w:rsid w:val="00860186"/>
    <w:rsid w:val="00860245"/>
    <w:rsid w:val="00860C8C"/>
    <w:rsid w:val="0086296A"/>
    <w:rsid w:val="0086325A"/>
    <w:rsid w:val="00863ACA"/>
    <w:rsid w:val="00864300"/>
    <w:rsid w:val="00864C7D"/>
    <w:rsid w:val="008658BF"/>
    <w:rsid w:val="0086599F"/>
    <w:rsid w:val="0086757F"/>
    <w:rsid w:val="00867E88"/>
    <w:rsid w:val="00870089"/>
    <w:rsid w:val="008703A0"/>
    <w:rsid w:val="00871257"/>
    <w:rsid w:val="008714A0"/>
    <w:rsid w:val="0087224F"/>
    <w:rsid w:val="0087282D"/>
    <w:rsid w:val="00872B9B"/>
    <w:rsid w:val="00872DE4"/>
    <w:rsid w:val="00874476"/>
    <w:rsid w:val="00874558"/>
    <w:rsid w:val="0087492C"/>
    <w:rsid w:val="008755C0"/>
    <w:rsid w:val="00875CAE"/>
    <w:rsid w:val="00875CCC"/>
    <w:rsid w:val="008769DD"/>
    <w:rsid w:val="00876C84"/>
    <w:rsid w:val="008774EE"/>
    <w:rsid w:val="00877E01"/>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B2B"/>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38D"/>
    <w:rsid w:val="008C45ED"/>
    <w:rsid w:val="008C47C1"/>
    <w:rsid w:val="008C5389"/>
    <w:rsid w:val="008C60F5"/>
    <w:rsid w:val="008D1623"/>
    <w:rsid w:val="008D1A68"/>
    <w:rsid w:val="008D2E23"/>
    <w:rsid w:val="008D3A61"/>
    <w:rsid w:val="008D3B31"/>
    <w:rsid w:val="008D4553"/>
    <w:rsid w:val="008D4C0F"/>
    <w:rsid w:val="008D4D1D"/>
    <w:rsid w:val="008D5AEB"/>
    <w:rsid w:val="008D5CB7"/>
    <w:rsid w:val="008D5F38"/>
    <w:rsid w:val="008D627B"/>
    <w:rsid w:val="008D71BC"/>
    <w:rsid w:val="008E06D7"/>
    <w:rsid w:val="008E27DA"/>
    <w:rsid w:val="008E42E9"/>
    <w:rsid w:val="008E46D0"/>
    <w:rsid w:val="008E5864"/>
    <w:rsid w:val="008E593D"/>
    <w:rsid w:val="008E5B8E"/>
    <w:rsid w:val="008E6809"/>
    <w:rsid w:val="008E6F5C"/>
    <w:rsid w:val="008E703F"/>
    <w:rsid w:val="008E70F4"/>
    <w:rsid w:val="008E7980"/>
    <w:rsid w:val="008E7BB2"/>
    <w:rsid w:val="008F05D3"/>
    <w:rsid w:val="008F0761"/>
    <w:rsid w:val="008F0E57"/>
    <w:rsid w:val="008F1387"/>
    <w:rsid w:val="008F190A"/>
    <w:rsid w:val="008F23EE"/>
    <w:rsid w:val="008F36B4"/>
    <w:rsid w:val="008F3C08"/>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2CE6"/>
    <w:rsid w:val="009031AB"/>
    <w:rsid w:val="009032D5"/>
    <w:rsid w:val="0090343F"/>
    <w:rsid w:val="00903D0C"/>
    <w:rsid w:val="00904B04"/>
    <w:rsid w:val="00904F2E"/>
    <w:rsid w:val="00905483"/>
    <w:rsid w:val="00906329"/>
    <w:rsid w:val="0090634A"/>
    <w:rsid w:val="0090794D"/>
    <w:rsid w:val="00910BEB"/>
    <w:rsid w:val="00910ED3"/>
    <w:rsid w:val="009119C5"/>
    <w:rsid w:val="009125AC"/>
    <w:rsid w:val="009125CC"/>
    <w:rsid w:val="009130B8"/>
    <w:rsid w:val="00913278"/>
    <w:rsid w:val="009133AE"/>
    <w:rsid w:val="00913BFD"/>
    <w:rsid w:val="00913C7D"/>
    <w:rsid w:val="00913EA4"/>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7E2"/>
    <w:rsid w:val="009349E8"/>
    <w:rsid w:val="00934C75"/>
    <w:rsid w:val="009356D2"/>
    <w:rsid w:val="00935D15"/>
    <w:rsid w:val="009369F5"/>
    <w:rsid w:val="00936C3A"/>
    <w:rsid w:val="0093703A"/>
    <w:rsid w:val="00937E23"/>
    <w:rsid w:val="00940C8A"/>
    <w:rsid w:val="0094109E"/>
    <w:rsid w:val="00941534"/>
    <w:rsid w:val="00941F1A"/>
    <w:rsid w:val="00942401"/>
    <w:rsid w:val="009439E8"/>
    <w:rsid w:val="00944593"/>
    <w:rsid w:val="00944617"/>
    <w:rsid w:val="00944FE2"/>
    <w:rsid w:val="00946082"/>
    <w:rsid w:val="009463FC"/>
    <w:rsid w:val="0095201B"/>
    <w:rsid w:val="00952242"/>
    <w:rsid w:val="00953843"/>
    <w:rsid w:val="009553FB"/>
    <w:rsid w:val="00955441"/>
    <w:rsid w:val="00955787"/>
    <w:rsid w:val="009557BD"/>
    <w:rsid w:val="009562A7"/>
    <w:rsid w:val="00957453"/>
    <w:rsid w:val="00957590"/>
    <w:rsid w:val="0095773D"/>
    <w:rsid w:val="0095775A"/>
    <w:rsid w:val="0095791F"/>
    <w:rsid w:val="009605A4"/>
    <w:rsid w:val="009625BE"/>
    <w:rsid w:val="009627D3"/>
    <w:rsid w:val="00962BC8"/>
    <w:rsid w:val="009630D5"/>
    <w:rsid w:val="009631BF"/>
    <w:rsid w:val="009632EE"/>
    <w:rsid w:val="00963BC6"/>
    <w:rsid w:val="009644C3"/>
    <w:rsid w:val="0096495D"/>
    <w:rsid w:val="00964F38"/>
    <w:rsid w:val="0096504B"/>
    <w:rsid w:val="009659B4"/>
    <w:rsid w:val="00965B22"/>
    <w:rsid w:val="0096616A"/>
    <w:rsid w:val="00967A20"/>
    <w:rsid w:val="00967EB9"/>
    <w:rsid w:val="00970901"/>
    <w:rsid w:val="009711E5"/>
    <w:rsid w:val="00971548"/>
    <w:rsid w:val="009725A3"/>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1048"/>
    <w:rsid w:val="00992223"/>
    <w:rsid w:val="009923FC"/>
    <w:rsid w:val="00993180"/>
    <w:rsid w:val="009952BB"/>
    <w:rsid w:val="00995B82"/>
    <w:rsid w:val="00995B9C"/>
    <w:rsid w:val="009963BA"/>
    <w:rsid w:val="009968CF"/>
    <w:rsid w:val="0099696B"/>
    <w:rsid w:val="00996B2F"/>
    <w:rsid w:val="00997194"/>
    <w:rsid w:val="00997B26"/>
    <w:rsid w:val="009A0EF4"/>
    <w:rsid w:val="009A1167"/>
    <w:rsid w:val="009A1B22"/>
    <w:rsid w:val="009A2244"/>
    <w:rsid w:val="009A297B"/>
    <w:rsid w:val="009A2CF5"/>
    <w:rsid w:val="009A2E8A"/>
    <w:rsid w:val="009A3FD1"/>
    <w:rsid w:val="009A4648"/>
    <w:rsid w:val="009A554F"/>
    <w:rsid w:val="009A6603"/>
    <w:rsid w:val="009A73ED"/>
    <w:rsid w:val="009A7E6E"/>
    <w:rsid w:val="009B02E1"/>
    <w:rsid w:val="009B1A22"/>
    <w:rsid w:val="009B1A5B"/>
    <w:rsid w:val="009B2133"/>
    <w:rsid w:val="009B40D5"/>
    <w:rsid w:val="009B4557"/>
    <w:rsid w:val="009B46D5"/>
    <w:rsid w:val="009B4885"/>
    <w:rsid w:val="009B4C18"/>
    <w:rsid w:val="009B4F71"/>
    <w:rsid w:val="009B54BB"/>
    <w:rsid w:val="009B56E4"/>
    <w:rsid w:val="009B5DE9"/>
    <w:rsid w:val="009B5E26"/>
    <w:rsid w:val="009B62BC"/>
    <w:rsid w:val="009B64B8"/>
    <w:rsid w:val="009B69AE"/>
    <w:rsid w:val="009B6ACD"/>
    <w:rsid w:val="009B6B36"/>
    <w:rsid w:val="009C07E9"/>
    <w:rsid w:val="009C128A"/>
    <w:rsid w:val="009C1B4C"/>
    <w:rsid w:val="009C2509"/>
    <w:rsid w:val="009C2522"/>
    <w:rsid w:val="009C2FB7"/>
    <w:rsid w:val="009C31B8"/>
    <w:rsid w:val="009C4113"/>
    <w:rsid w:val="009C5A08"/>
    <w:rsid w:val="009C6968"/>
    <w:rsid w:val="009C71C6"/>
    <w:rsid w:val="009C73B0"/>
    <w:rsid w:val="009C74FE"/>
    <w:rsid w:val="009D30AB"/>
    <w:rsid w:val="009D36D5"/>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0B3"/>
    <w:rsid w:val="009F1F56"/>
    <w:rsid w:val="009F2DDA"/>
    <w:rsid w:val="009F310F"/>
    <w:rsid w:val="009F4362"/>
    <w:rsid w:val="009F4691"/>
    <w:rsid w:val="009F4720"/>
    <w:rsid w:val="009F4A24"/>
    <w:rsid w:val="009F5176"/>
    <w:rsid w:val="009F58E5"/>
    <w:rsid w:val="009F5E11"/>
    <w:rsid w:val="009F70B2"/>
    <w:rsid w:val="009F72B6"/>
    <w:rsid w:val="009F7C44"/>
    <w:rsid w:val="00A00442"/>
    <w:rsid w:val="00A00959"/>
    <w:rsid w:val="00A01D31"/>
    <w:rsid w:val="00A01DDF"/>
    <w:rsid w:val="00A0276B"/>
    <w:rsid w:val="00A03C9E"/>
    <w:rsid w:val="00A03DC7"/>
    <w:rsid w:val="00A054D5"/>
    <w:rsid w:val="00A062FB"/>
    <w:rsid w:val="00A06761"/>
    <w:rsid w:val="00A06C0B"/>
    <w:rsid w:val="00A07B03"/>
    <w:rsid w:val="00A07EEA"/>
    <w:rsid w:val="00A10475"/>
    <w:rsid w:val="00A11048"/>
    <w:rsid w:val="00A112EB"/>
    <w:rsid w:val="00A12886"/>
    <w:rsid w:val="00A12CF8"/>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407"/>
    <w:rsid w:val="00A40C4F"/>
    <w:rsid w:val="00A41B18"/>
    <w:rsid w:val="00A41E2E"/>
    <w:rsid w:val="00A42E83"/>
    <w:rsid w:val="00A4476D"/>
    <w:rsid w:val="00A44827"/>
    <w:rsid w:val="00A44AFB"/>
    <w:rsid w:val="00A44D87"/>
    <w:rsid w:val="00A4510E"/>
    <w:rsid w:val="00A45381"/>
    <w:rsid w:val="00A45C23"/>
    <w:rsid w:val="00A45D23"/>
    <w:rsid w:val="00A45E5B"/>
    <w:rsid w:val="00A46464"/>
    <w:rsid w:val="00A466BC"/>
    <w:rsid w:val="00A468D3"/>
    <w:rsid w:val="00A46DDD"/>
    <w:rsid w:val="00A4735D"/>
    <w:rsid w:val="00A4746C"/>
    <w:rsid w:val="00A5032C"/>
    <w:rsid w:val="00A50662"/>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26E3"/>
    <w:rsid w:val="00A63072"/>
    <w:rsid w:val="00A63A54"/>
    <w:rsid w:val="00A64322"/>
    <w:rsid w:val="00A643B4"/>
    <w:rsid w:val="00A64EC4"/>
    <w:rsid w:val="00A65104"/>
    <w:rsid w:val="00A6586F"/>
    <w:rsid w:val="00A6685F"/>
    <w:rsid w:val="00A67D4E"/>
    <w:rsid w:val="00A70936"/>
    <w:rsid w:val="00A72CB8"/>
    <w:rsid w:val="00A73378"/>
    <w:rsid w:val="00A73650"/>
    <w:rsid w:val="00A73C92"/>
    <w:rsid w:val="00A74723"/>
    <w:rsid w:val="00A76AC0"/>
    <w:rsid w:val="00A77243"/>
    <w:rsid w:val="00A801C6"/>
    <w:rsid w:val="00A815EE"/>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574"/>
    <w:rsid w:val="00A916B4"/>
    <w:rsid w:val="00A9171A"/>
    <w:rsid w:val="00A91A10"/>
    <w:rsid w:val="00A91F6C"/>
    <w:rsid w:val="00A922E6"/>
    <w:rsid w:val="00A92A44"/>
    <w:rsid w:val="00A92D49"/>
    <w:rsid w:val="00A93B76"/>
    <w:rsid w:val="00A941B7"/>
    <w:rsid w:val="00A942EA"/>
    <w:rsid w:val="00A945E8"/>
    <w:rsid w:val="00A94BE4"/>
    <w:rsid w:val="00A9505C"/>
    <w:rsid w:val="00A9509D"/>
    <w:rsid w:val="00A951E9"/>
    <w:rsid w:val="00A963D4"/>
    <w:rsid w:val="00A97BB7"/>
    <w:rsid w:val="00AA0052"/>
    <w:rsid w:val="00AA0E9A"/>
    <w:rsid w:val="00AA1071"/>
    <w:rsid w:val="00AA1B05"/>
    <w:rsid w:val="00AA20D7"/>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9BC"/>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15FD"/>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456E"/>
    <w:rsid w:val="00AF556F"/>
    <w:rsid w:val="00AF55FB"/>
    <w:rsid w:val="00AF7DD5"/>
    <w:rsid w:val="00AF7E46"/>
    <w:rsid w:val="00B004B9"/>
    <w:rsid w:val="00B007B4"/>
    <w:rsid w:val="00B00EF2"/>
    <w:rsid w:val="00B0157F"/>
    <w:rsid w:val="00B02581"/>
    <w:rsid w:val="00B02C04"/>
    <w:rsid w:val="00B0358A"/>
    <w:rsid w:val="00B03BA5"/>
    <w:rsid w:val="00B03D1C"/>
    <w:rsid w:val="00B04229"/>
    <w:rsid w:val="00B05885"/>
    <w:rsid w:val="00B05992"/>
    <w:rsid w:val="00B05AAE"/>
    <w:rsid w:val="00B06134"/>
    <w:rsid w:val="00B06D2B"/>
    <w:rsid w:val="00B07444"/>
    <w:rsid w:val="00B103AB"/>
    <w:rsid w:val="00B11829"/>
    <w:rsid w:val="00B12480"/>
    <w:rsid w:val="00B13D53"/>
    <w:rsid w:val="00B15429"/>
    <w:rsid w:val="00B1562A"/>
    <w:rsid w:val="00B159EF"/>
    <w:rsid w:val="00B15F4D"/>
    <w:rsid w:val="00B16DE1"/>
    <w:rsid w:val="00B20034"/>
    <w:rsid w:val="00B20047"/>
    <w:rsid w:val="00B216A6"/>
    <w:rsid w:val="00B21726"/>
    <w:rsid w:val="00B227AD"/>
    <w:rsid w:val="00B2299D"/>
    <w:rsid w:val="00B22B06"/>
    <w:rsid w:val="00B22CE9"/>
    <w:rsid w:val="00B242BB"/>
    <w:rsid w:val="00B243EE"/>
    <w:rsid w:val="00B24D10"/>
    <w:rsid w:val="00B251E9"/>
    <w:rsid w:val="00B2586F"/>
    <w:rsid w:val="00B2593E"/>
    <w:rsid w:val="00B26BB4"/>
    <w:rsid w:val="00B27811"/>
    <w:rsid w:val="00B30049"/>
    <w:rsid w:val="00B30091"/>
    <w:rsid w:val="00B3038A"/>
    <w:rsid w:val="00B31214"/>
    <w:rsid w:val="00B3122E"/>
    <w:rsid w:val="00B31B22"/>
    <w:rsid w:val="00B31FCC"/>
    <w:rsid w:val="00B322E5"/>
    <w:rsid w:val="00B32414"/>
    <w:rsid w:val="00B327A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EE8"/>
    <w:rsid w:val="00B43FC6"/>
    <w:rsid w:val="00B45DCA"/>
    <w:rsid w:val="00B460A4"/>
    <w:rsid w:val="00B4681A"/>
    <w:rsid w:val="00B4719D"/>
    <w:rsid w:val="00B47577"/>
    <w:rsid w:val="00B51903"/>
    <w:rsid w:val="00B51D26"/>
    <w:rsid w:val="00B52993"/>
    <w:rsid w:val="00B53748"/>
    <w:rsid w:val="00B53977"/>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2E92"/>
    <w:rsid w:val="00B73394"/>
    <w:rsid w:val="00B73801"/>
    <w:rsid w:val="00B73E4C"/>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3AB"/>
    <w:rsid w:val="00B974B7"/>
    <w:rsid w:val="00B97B35"/>
    <w:rsid w:val="00B97B3F"/>
    <w:rsid w:val="00BA0A0F"/>
    <w:rsid w:val="00BA0E28"/>
    <w:rsid w:val="00BA1DF0"/>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57EC"/>
    <w:rsid w:val="00BB6147"/>
    <w:rsid w:val="00BB6A90"/>
    <w:rsid w:val="00BB7651"/>
    <w:rsid w:val="00BB7741"/>
    <w:rsid w:val="00BB7885"/>
    <w:rsid w:val="00BB7AC3"/>
    <w:rsid w:val="00BC01B6"/>
    <w:rsid w:val="00BC1134"/>
    <w:rsid w:val="00BC1A4C"/>
    <w:rsid w:val="00BC2895"/>
    <w:rsid w:val="00BC36D0"/>
    <w:rsid w:val="00BC47ED"/>
    <w:rsid w:val="00BC4F21"/>
    <w:rsid w:val="00BC50EF"/>
    <w:rsid w:val="00BC559D"/>
    <w:rsid w:val="00BC5BF4"/>
    <w:rsid w:val="00BC67A8"/>
    <w:rsid w:val="00BD0199"/>
    <w:rsid w:val="00BD02BB"/>
    <w:rsid w:val="00BD058D"/>
    <w:rsid w:val="00BD098A"/>
    <w:rsid w:val="00BD0AC7"/>
    <w:rsid w:val="00BD144B"/>
    <w:rsid w:val="00BD1A8E"/>
    <w:rsid w:val="00BD2B55"/>
    <w:rsid w:val="00BD3517"/>
    <w:rsid w:val="00BD50D7"/>
    <w:rsid w:val="00BD5341"/>
    <w:rsid w:val="00BD595C"/>
    <w:rsid w:val="00BD6538"/>
    <w:rsid w:val="00BD668E"/>
    <w:rsid w:val="00BD6BD3"/>
    <w:rsid w:val="00BD743A"/>
    <w:rsid w:val="00BD7858"/>
    <w:rsid w:val="00BE13EF"/>
    <w:rsid w:val="00BE1414"/>
    <w:rsid w:val="00BE28CB"/>
    <w:rsid w:val="00BE2FCC"/>
    <w:rsid w:val="00BE315B"/>
    <w:rsid w:val="00BE43AF"/>
    <w:rsid w:val="00BE47F8"/>
    <w:rsid w:val="00BE4DB4"/>
    <w:rsid w:val="00BE61DC"/>
    <w:rsid w:val="00BF0FCA"/>
    <w:rsid w:val="00BF20CB"/>
    <w:rsid w:val="00BF262C"/>
    <w:rsid w:val="00BF365D"/>
    <w:rsid w:val="00BF3BC4"/>
    <w:rsid w:val="00BF3F15"/>
    <w:rsid w:val="00BF4752"/>
    <w:rsid w:val="00BF4B14"/>
    <w:rsid w:val="00BF50AC"/>
    <w:rsid w:val="00BF528E"/>
    <w:rsid w:val="00BF687D"/>
    <w:rsid w:val="00BF6AA3"/>
    <w:rsid w:val="00BF77C9"/>
    <w:rsid w:val="00BF793D"/>
    <w:rsid w:val="00C0022D"/>
    <w:rsid w:val="00C005B6"/>
    <w:rsid w:val="00C0087E"/>
    <w:rsid w:val="00C00DB7"/>
    <w:rsid w:val="00C02386"/>
    <w:rsid w:val="00C02839"/>
    <w:rsid w:val="00C03DDE"/>
    <w:rsid w:val="00C04239"/>
    <w:rsid w:val="00C0507D"/>
    <w:rsid w:val="00C05BC5"/>
    <w:rsid w:val="00C07177"/>
    <w:rsid w:val="00C07B71"/>
    <w:rsid w:val="00C07E90"/>
    <w:rsid w:val="00C102E6"/>
    <w:rsid w:val="00C11C7A"/>
    <w:rsid w:val="00C11F1F"/>
    <w:rsid w:val="00C1203E"/>
    <w:rsid w:val="00C12390"/>
    <w:rsid w:val="00C129FA"/>
    <w:rsid w:val="00C12ECD"/>
    <w:rsid w:val="00C134B3"/>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4E32"/>
    <w:rsid w:val="00C2564B"/>
    <w:rsid w:val="00C26C8C"/>
    <w:rsid w:val="00C270F1"/>
    <w:rsid w:val="00C274C2"/>
    <w:rsid w:val="00C3077E"/>
    <w:rsid w:val="00C31D3A"/>
    <w:rsid w:val="00C32C2A"/>
    <w:rsid w:val="00C33058"/>
    <w:rsid w:val="00C34D30"/>
    <w:rsid w:val="00C357C2"/>
    <w:rsid w:val="00C35A48"/>
    <w:rsid w:val="00C36931"/>
    <w:rsid w:val="00C37D32"/>
    <w:rsid w:val="00C37DB0"/>
    <w:rsid w:val="00C40F24"/>
    <w:rsid w:val="00C41E17"/>
    <w:rsid w:val="00C41E6A"/>
    <w:rsid w:val="00C42231"/>
    <w:rsid w:val="00C42FAD"/>
    <w:rsid w:val="00C436D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08"/>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5B0"/>
    <w:rsid w:val="00C64645"/>
    <w:rsid w:val="00C64893"/>
    <w:rsid w:val="00C65756"/>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3897"/>
    <w:rsid w:val="00C84BDA"/>
    <w:rsid w:val="00C85FDB"/>
    <w:rsid w:val="00C866D5"/>
    <w:rsid w:val="00C873C9"/>
    <w:rsid w:val="00C902E2"/>
    <w:rsid w:val="00C904B9"/>
    <w:rsid w:val="00C9091C"/>
    <w:rsid w:val="00C90DDC"/>
    <w:rsid w:val="00C94AA8"/>
    <w:rsid w:val="00C9575C"/>
    <w:rsid w:val="00C964A8"/>
    <w:rsid w:val="00C97109"/>
    <w:rsid w:val="00C97CF0"/>
    <w:rsid w:val="00CA0164"/>
    <w:rsid w:val="00CA09E4"/>
    <w:rsid w:val="00CA1352"/>
    <w:rsid w:val="00CA1689"/>
    <w:rsid w:val="00CA3B66"/>
    <w:rsid w:val="00CA4ABF"/>
    <w:rsid w:val="00CA59BB"/>
    <w:rsid w:val="00CB0CAF"/>
    <w:rsid w:val="00CB0DE0"/>
    <w:rsid w:val="00CB1CA6"/>
    <w:rsid w:val="00CB1F26"/>
    <w:rsid w:val="00CB2D36"/>
    <w:rsid w:val="00CB2E3E"/>
    <w:rsid w:val="00CB3222"/>
    <w:rsid w:val="00CB32FE"/>
    <w:rsid w:val="00CB3422"/>
    <w:rsid w:val="00CB35D2"/>
    <w:rsid w:val="00CB4F7F"/>
    <w:rsid w:val="00CB5536"/>
    <w:rsid w:val="00CB79AE"/>
    <w:rsid w:val="00CB7E73"/>
    <w:rsid w:val="00CB7F6B"/>
    <w:rsid w:val="00CC0434"/>
    <w:rsid w:val="00CC096C"/>
    <w:rsid w:val="00CC0B54"/>
    <w:rsid w:val="00CC14A6"/>
    <w:rsid w:val="00CC1C76"/>
    <w:rsid w:val="00CC1E4F"/>
    <w:rsid w:val="00CC23EC"/>
    <w:rsid w:val="00CC2844"/>
    <w:rsid w:val="00CC3D8C"/>
    <w:rsid w:val="00CC3F35"/>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3D73"/>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19C"/>
    <w:rsid w:val="00CF3497"/>
    <w:rsid w:val="00CF3E42"/>
    <w:rsid w:val="00CF485C"/>
    <w:rsid w:val="00CF4CB1"/>
    <w:rsid w:val="00CF5BC5"/>
    <w:rsid w:val="00CF6CAF"/>
    <w:rsid w:val="00CF7348"/>
    <w:rsid w:val="00D00B0F"/>
    <w:rsid w:val="00D00C5A"/>
    <w:rsid w:val="00D00DAB"/>
    <w:rsid w:val="00D0193D"/>
    <w:rsid w:val="00D01A10"/>
    <w:rsid w:val="00D01A9A"/>
    <w:rsid w:val="00D01BB1"/>
    <w:rsid w:val="00D02A94"/>
    <w:rsid w:val="00D02BAF"/>
    <w:rsid w:val="00D03844"/>
    <w:rsid w:val="00D03F63"/>
    <w:rsid w:val="00D04767"/>
    <w:rsid w:val="00D04DF0"/>
    <w:rsid w:val="00D05592"/>
    <w:rsid w:val="00D05CC7"/>
    <w:rsid w:val="00D066B9"/>
    <w:rsid w:val="00D06904"/>
    <w:rsid w:val="00D06BF2"/>
    <w:rsid w:val="00D074DE"/>
    <w:rsid w:val="00D10544"/>
    <w:rsid w:val="00D11002"/>
    <w:rsid w:val="00D112AD"/>
    <w:rsid w:val="00D13084"/>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1CB9"/>
    <w:rsid w:val="00D32758"/>
    <w:rsid w:val="00D32DA1"/>
    <w:rsid w:val="00D32DCB"/>
    <w:rsid w:val="00D35435"/>
    <w:rsid w:val="00D35578"/>
    <w:rsid w:val="00D37687"/>
    <w:rsid w:val="00D3782E"/>
    <w:rsid w:val="00D37A3A"/>
    <w:rsid w:val="00D405F7"/>
    <w:rsid w:val="00D4083D"/>
    <w:rsid w:val="00D413EB"/>
    <w:rsid w:val="00D4174A"/>
    <w:rsid w:val="00D41F0E"/>
    <w:rsid w:val="00D42367"/>
    <w:rsid w:val="00D43AE6"/>
    <w:rsid w:val="00D43D1F"/>
    <w:rsid w:val="00D43DF5"/>
    <w:rsid w:val="00D44D2B"/>
    <w:rsid w:val="00D4592B"/>
    <w:rsid w:val="00D47F24"/>
    <w:rsid w:val="00D52098"/>
    <w:rsid w:val="00D520AA"/>
    <w:rsid w:val="00D521D0"/>
    <w:rsid w:val="00D534D2"/>
    <w:rsid w:val="00D540FE"/>
    <w:rsid w:val="00D543D8"/>
    <w:rsid w:val="00D54ADF"/>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CB4"/>
    <w:rsid w:val="00D63D38"/>
    <w:rsid w:val="00D63D5E"/>
    <w:rsid w:val="00D6484C"/>
    <w:rsid w:val="00D6504A"/>
    <w:rsid w:val="00D700A9"/>
    <w:rsid w:val="00D7116F"/>
    <w:rsid w:val="00D727E8"/>
    <w:rsid w:val="00D72D16"/>
    <w:rsid w:val="00D73764"/>
    <w:rsid w:val="00D73BF2"/>
    <w:rsid w:val="00D73CB8"/>
    <w:rsid w:val="00D7496E"/>
    <w:rsid w:val="00D74DA5"/>
    <w:rsid w:val="00D75136"/>
    <w:rsid w:val="00D76197"/>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3451"/>
    <w:rsid w:val="00D94476"/>
    <w:rsid w:val="00D94D35"/>
    <w:rsid w:val="00D94FA8"/>
    <w:rsid w:val="00D97786"/>
    <w:rsid w:val="00D97AC5"/>
    <w:rsid w:val="00DA121E"/>
    <w:rsid w:val="00DA1621"/>
    <w:rsid w:val="00DA19E0"/>
    <w:rsid w:val="00DA1C3F"/>
    <w:rsid w:val="00DA1F69"/>
    <w:rsid w:val="00DA248E"/>
    <w:rsid w:val="00DA371A"/>
    <w:rsid w:val="00DA37E6"/>
    <w:rsid w:val="00DA398E"/>
    <w:rsid w:val="00DA4570"/>
    <w:rsid w:val="00DA4826"/>
    <w:rsid w:val="00DA4E08"/>
    <w:rsid w:val="00DA510D"/>
    <w:rsid w:val="00DA5B58"/>
    <w:rsid w:val="00DA699E"/>
    <w:rsid w:val="00DA7700"/>
    <w:rsid w:val="00DB054B"/>
    <w:rsid w:val="00DB27EE"/>
    <w:rsid w:val="00DB33F4"/>
    <w:rsid w:val="00DB3775"/>
    <w:rsid w:val="00DB386A"/>
    <w:rsid w:val="00DB3A13"/>
    <w:rsid w:val="00DB3BB5"/>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72"/>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0AFA"/>
    <w:rsid w:val="00E0464D"/>
    <w:rsid w:val="00E048AD"/>
    <w:rsid w:val="00E04A12"/>
    <w:rsid w:val="00E04DBD"/>
    <w:rsid w:val="00E04F8B"/>
    <w:rsid w:val="00E0531F"/>
    <w:rsid w:val="00E06492"/>
    <w:rsid w:val="00E074C0"/>
    <w:rsid w:val="00E1056D"/>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C49"/>
    <w:rsid w:val="00E33E27"/>
    <w:rsid w:val="00E344D3"/>
    <w:rsid w:val="00E34671"/>
    <w:rsid w:val="00E347F7"/>
    <w:rsid w:val="00E3527C"/>
    <w:rsid w:val="00E35E98"/>
    <w:rsid w:val="00E35FE7"/>
    <w:rsid w:val="00E360E1"/>
    <w:rsid w:val="00E36C8E"/>
    <w:rsid w:val="00E36F62"/>
    <w:rsid w:val="00E37FB5"/>
    <w:rsid w:val="00E40F3D"/>
    <w:rsid w:val="00E41677"/>
    <w:rsid w:val="00E418EB"/>
    <w:rsid w:val="00E41B19"/>
    <w:rsid w:val="00E42A2E"/>
    <w:rsid w:val="00E42BED"/>
    <w:rsid w:val="00E42F01"/>
    <w:rsid w:val="00E44064"/>
    <w:rsid w:val="00E44281"/>
    <w:rsid w:val="00E45A89"/>
    <w:rsid w:val="00E4623D"/>
    <w:rsid w:val="00E46661"/>
    <w:rsid w:val="00E4695B"/>
    <w:rsid w:val="00E471FB"/>
    <w:rsid w:val="00E4756D"/>
    <w:rsid w:val="00E47E36"/>
    <w:rsid w:val="00E506AA"/>
    <w:rsid w:val="00E50F60"/>
    <w:rsid w:val="00E512B2"/>
    <w:rsid w:val="00E5134E"/>
    <w:rsid w:val="00E520B2"/>
    <w:rsid w:val="00E5215E"/>
    <w:rsid w:val="00E5273C"/>
    <w:rsid w:val="00E52A1D"/>
    <w:rsid w:val="00E53119"/>
    <w:rsid w:val="00E533DF"/>
    <w:rsid w:val="00E536B6"/>
    <w:rsid w:val="00E544C9"/>
    <w:rsid w:val="00E55CFF"/>
    <w:rsid w:val="00E56002"/>
    <w:rsid w:val="00E563A1"/>
    <w:rsid w:val="00E5644E"/>
    <w:rsid w:val="00E56FE1"/>
    <w:rsid w:val="00E570D4"/>
    <w:rsid w:val="00E57200"/>
    <w:rsid w:val="00E572A7"/>
    <w:rsid w:val="00E57BA1"/>
    <w:rsid w:val="00E57D3C"/>
    <w:rsid w:val="00E60111"/>
    <w:rsid w:val="00E60C04"/>
    <w:rsid w:val="00E613DF"/>
    <w:rsid w:val="00E61645"/>
    <w:rsid w:val="00E61836"/>
    <w:rsid w:val="00E624BD"/>
    <w:rsid w:val="00E62533"/>
    <w:rsid w:val="00E6281A"/>
    <w:rsid w:val="00E63215"/>
    <w:rsid w:val="00E632F3"/>
    <w:rsid w:val="00E634EE"/>
    <w:rsid w:val="00E63797"/>
    <w:rsid w:val="00E64155"/>
    <w:rsid w:val="00E64177"/>
    <w:rsid w:val="00E64AD6"/>
    <w:rsid w:val="00E64EDC"/>
    <w:rsid w:val="00E65B8B"/>
    <w:rsid w:val="00E709A4"/>
    <w:rsid w:val="00E70FAE"/>
    <w:rsid w:val="00E72B9D"/>
    <w:rsid w:val="00E7345A"/>
    <w:rsid w:val="00E74BBA"/>
    <w:rsid w:val="00E7519F"/>
    <w:rsid w:val="00E76D05"/>
    <w:rsid w:val="00E76F5C"/>
    <w:rsid w:val="00E774C4"/>
    <w:rsid w:val="00E77769"/>
    <w:rsid w:val="00E80679"/>
    <w:rsid w:val="00E80E5A"/>
    <w:rsid w:val="00E811ED"/>
    <w:rsid w:val="00E816E0"/>
    <w:rsid w:val="00E81D70"/>
    <w:rsid w:val="00E82081"/>
    <w:rsid w:val="00E827FB"/>
    <w:rsid w:val="00E82C85"/>
    <w:rsid w:val="00E82C9F"/>
    <w:rsid w:val="00E82F47"/>
    <w:rsid w:val="00E83659"/>
    <w:rsid w:val="00E83944"/>
    <w:rsid w:val="00E83BF9"/>
    <w:rsid w:val="00E84338"/>
    <w:rsid w:val="00E85503"/>
    <w:rsid w:val="00E85D80"/>
    <w:rsid w:val="00E8672B"/>
    <w:rsid w:val="00E86983"/>
    <w:rsid w:val="00E90743"/>
    <w:rsid w:val="00E91911"/>
    <w:rsid w:val="00E91F08"/>
    <w:rsid w:val="00E926B7"/>
    <w:rsid w:val="00E9313A"/>
    <w:rsid w:val="00E93511"/>
    <w:rsid w:val="00E93755"/>
    <w:rsid w:val="00E94806"/>
    <w:rsid w:val="00E9584B"/>
    <w:rsid w:val="00E96392"/>
    <w:rsid w:val="00E96400"/>
    <w:rsid w:val="00E968A8"/>
    <w:rsid w:val="00E969A0"/>
    <w:rsid w:val="00E96BDA"/>
    <w:rsid w:val="00E970B5"/>
    <w:rsid w:val="00EA0060"/>
    <w:rsid w:val="00EA02F7"/>
    <w:rsid w:val="00EA0856"/>
    <w:rsid w:val="00EA0862"/>
    <w:rsid w:val="00EA0D33"/>
    <w:rsid w:val="00EA141C"/>
    <w:rsid w:val="00EA1F7C"/>
    <w:rsid w:val="00EA202C"/>
    <w:rsid w:val="00EA2F07"/>
    <w:rsid w:val="00EA3482"/>
    <w:rsid w:val="00EA3CBC"/>
    <w:rsid w:val="00EA46ED"/>
    <w:rsid w:val="00EA4768"/>
    <w:rsid w:val="00EA4F44"/>
    <w:rsid w:val="00EA4FB2"/>
    <w:rsid w:val="00EA6B7E"/>
    <w:rsid w:val="00EA7BFB"/>
    <w:rsid w:val="00EB0445"/>
    <w:rsid w:val="00EB11A3"/>
    <w:rsid w:val="00EB183C"/>
    <w:rsid w:val="00EB23D2"/>
    <w:rsid w:val="00EB2A3A"/>
    <w:rsid w:val="00EB2FA2"/>
    <w:rsid w:val="00EB598D"/>
    <w:rsid w:val="00EB6222"/>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07F"/>
    <w:rsid w:val="00EE48FC"/>
    <w:rsid w:val="00EE4A26"/>
    <w:rsid w:val="00EE60CF"/>
    <w:rsid w:val="00EE6F5C"/>
    <w:rsid w:val="00EE7932"/>
    <w:rsid w:val="00EF080C"/>
    <w:rsid w:val="00EF19AF"/>
    <w:rsid w:val="00EF2196"/>
    <w:rsid w:val="00EF2978"/>
    <w:rsid w:val="00EF35FB"/>
    <w:rsid w:val="00EF38C4"/>
    <w:rsid w:val="00EF427A"/>
    <w:rsid w:val="00EF52C8"/>
    <w:rsid w:val="00EF6B90"/>
    <w:rsid w:val="00EF7057"/>
    <w:rsid w:val="00EF7B21"/>
    <w:rsid w:val="00EF7B35"/>
    <w:rsid w:val="00F00993"/>
    <w:rsid w:val="00F00E06"/>
    <w:rsid w:val="00F02723"/>
    <w:rsid w:val="00F028E9"/>
    <w:rsid w:val="00F02B7D"/>
    <w:rsid w:val="00F03C81"/>
    <w:rsid w:val="00F069C5"/>
    <w:rsid w:val="00F071C9"/>
    <w:rsid w:val="00F0771B"/>
    <w:rsid w:val="00F10392"/>
    <w:rsid w:val="00F11176"/>
    <w:rsid w:val="00F13C92"/>
    <w:rsid w:val="00F13D2E"/>
    <w:rsid w:val="00F15085"/>
    <w:rsid w:val="00F160F4"/>
    <w:rsid w:val="00F167A8"/>
    <w:rsid w:val="00F16F70"/>
    <w:rsid w:val="00F17E8C"/>
    <w:rsid w:val="00F17ED3"/>
    <w:rsid w:val="00F20E94"/>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376FC"/>
    <w:rsid w:val="00F41012"/>
    <w:rsid w:val="00F41690"/>
    <w:rsid w:val="00F416F0"/>
    <w:rsid w:val="00F41AC0"/>
    <w:rsid w:val="00F41EB3"/>
    <w:rsid w:val="00F42090"/>
    <w:rsid w:val="00F43993"/>
    <w:rsid w:val="00F43FDA"/>
    <w:rsid w:val="00F44542"/>
    <w:rsid w:val="00F44D72"/>
    <w:rsid w:val="00F454F2"/>
    <w:rsid w:val="00F45502"/>
    <w:rsid w:val="00F463D7"/>
    <w:rsid w:val="00F46859"/>
    <w:rsid w:val="00F46A87"/>
    <w:rsid w:val="00F473B3"/>
    <w:rsid w:val="00F474F4"/>
    <w:rsid w:val="00F51143"/>
    <w:rsid w:val="00F51F9C"/>
    <w:rsid w:val="00F52A98"/>
    <w:rsid w:val="00F52B31"/>
    <w:rsid w:val="00F52D7C"/>
    <w:rsid w:val="00F53422"/>
    <w:rsid w:val="00F53AA8"/>
    <w:rsid w:val="00F54FA5"/>
    <w:rsid w:val="00F55526"/>
    <w:rsid w:val="00F558D4"/>
    <w:rsid w:val="00F5614D"/>
    <w:rsid w:val="00F562F4"/>
    <w:rsid w:val="00F56645"/>
    <w:rsid w:val="00F56858"/>
    <w:rsid w:val="00F56B4A"/>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1EA"/>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39CE"/>
    <w:rsid w:val="00F74FC8"/>
    <w:rsid w:val="00F771C2"/>
    <w:rsid w:val="00F80175"/>
    <w:rsid w:val="00F804A3"/>
    <w:rsid w:val="00F805E4"/>
    <w:rsid w:val="00F80637"/>
    <w:rsid w:val="00F806F0"/>
    <w:rsid w:val="00F80D59"/>
    <w:rsid w:val="00F82C7C"/>
    <w:rsid w:val="00F831E5"/>
    <w:rsid w:val="00F855D2"/>
    <w:rsid w:val="00F864F8"/>
    <w:rsid w:val="00F90F69"/>
    <w:rsid w:val="00F9132C"/>
    <w:rsid w:val="00F92121"/>
    <w:rsid w:val="00F92411"/>
    <w:rsid w:val="00F9355D"/>
    <w:rsid w:val="00F94157"/>
    <w:rsid w:val="00F943AA"/>
    <w:rsid w:val="00F94547"/>
    <w:rsid w:val="00F967A6"/>
    <w:rsid w:val="00FA162C"/>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B49"/>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5431"/>
    <w:rsid w:val="00FF6F74"/>
    <w:rsid w:val="00FF7473"/>
    <w:rsid w:val="00FF750F"/>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lsdException w:name="Medium Shading 2 Accent 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AFA"/>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outlineLvl w:val="0"/>
    </w:pPr>
    <w:rPr>
      <w:caps/>
    </w:rPr>
  </w:style>
  <w:style w:type="paragraph" w:styleId="Heading2">
    <w:name w:val="heading 2"/>
    <w:basedOn w:val="Normal"/>
    <w:next w:val="Normal"/>
    <w:link w:val="Heading2Char"/>
    <w:uiPriority w:val="99"/>
    <w:qFormat/>
    <w:rsid w:val="0003495A"/>
    <w:pPr>
      <w:keepNext/>
      <w:numPr>
        <w:ilvl w:val="1"/>
        <w:numId w:val="49"/>
      </w:numPr>
      <w:spacing w:before="240" w:after="120"/>
      <w:outlineLvl w:val="1"/>
    </w:pPr>
    <w:rPr>
      <w:b/>
      <w:lang w:val="en-US" w:eastAsia="en-GB"/>
    </w:rPr>
  </w:style>
  <w:style w:type="paragraph" w:styleId="Heading3">
    <w:name w:val="heading 3"/>
    <w:basedOn w:val="Normal"/>
    <w:next w:val="Normal"/>
    <w:link w:val="Heading3Char"/>
    <w:uiPriority w:val="99"/>
    <w:qFormat/>
    <w:rsid w:val="009D36D5"/>
    <w:pPr>
      <w:keepNext/>
      <w:numPr>
        <w:ilvl w:val="2"/>
        <w:numId w:val="49"/>
      </w:numPr>
      <w:spacing w:before="240"/>
      <w:ind w:left="1854"/>
      <w:outlineLvl w:val="2"/>
    </w:pPr>
    <w:rPr>
      <w:i/>
    </w:rPr>
  </w:style>
  <w:style w:type="paragraph" w:styleId="Heading4">
    <w:name w:val="heading 4"/>
    <w:basedOn w:val="Normal"/>
    <w:next w:val="Text4"/>
    <w:link w:val="Heading4Char"/>
    <w:uiPriority w:val="99"/>
    <w:qFormat/>
    <w:rsid w:val="00D84E01"/>
    <w:pPr>
      <w:keepNext/>
      <w:numPr>
        <w:ilvl w:val="3"/>
        <w:numId w:val="1"/>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lang w:eastAsia="en-GB" w:bidi="ta-IN"/>
    </w:rPr>
  </w:style>
  <w:style w:type="character" w:customStyle="1" w:styleId="Heading3Char">
    <w:name w:val="Heading 3 Char"/>
    <w:basedOn w:val="DefaultParagraphFont"/>
    <w:link w:val="Heading3"/>
    <w:uiPriority w:val="99"/>
    <w:locked/>
    <w:rsid w:val="009D36D5"/>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lang w:val="en-GB" w:eastAsia="fr-FR" w:bidi="ta-IN"/>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7"/>
      </w:numPr>
    </w:pPr>
  </w:style>
  <w:style w:type="paragraph" w:styleId="ListBullet2">
    <w:name w:val="List Bullet 2"/>
    <w:basedOn w:val="Text2"/>
    <w:uiPriority w:val="99"/>
    <w:rsid w:val="005B7875"/>
    <w:pPr>
      <w:numPr>
        <w:numId w:val="9"/>
      </w:numPr>
      <w:tabs>
        <w:tab w:val="clear" w:pos="2302"/>
      </w:tabs>
    </w:pPr>
  </w:style>
  <w:style w:type="paragraph" w:styleId="ListBullet3">
    <w:name w:val="List Bullet 3"/>
    <w:basedOn w:val="Text3"/>
    <w:uiPriority w:val="99"/>
    <w:rsid w:val="005B7875"/>
    <w:pPr>
      <w:numPr>
        <w:numId w:val="10"/>
      </w:numPr>
      <w:tabs>
        <w:tab w:val="clear" w:pos="2302"/>
      </w:tabs>
    </w:pPr>
  </w:style>
  <w:style w:type="paragraph" w:styleId="ListBullet4">
    <w:name w:val="List Bullet 4"/>
    <w:basedOn w:val="Text4"/>
    <w:uiPriority w:val="99"/>
    <w:rsid w:val="005B7875"/>
    <w:pPr>
      <w:numPr>
        <w:numId w:val="11"/>
      </w:numPr>
      <w:tabs>
        <w:tab w:val="clear" w:pos="2302"/>
      </w:tabs>
    </w:pPr>
  </w:style>
  <w:style w:type="paragraph" w:styleId="ListBullet5">
    <w:name w:val="List Bullet 5"/>
    <w:basedOn w:val="Normal"/>
    <w:autoRedefine/>
    <w:uiPriority w:val="99"/>
    <w:rsid w:val="005B7875"/>
    <w:pPr>
      <w:numPr>
        <w:numId w:val="5"/>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7"/>
      </w:numPr>
    </w:pPr>
  </w:style>
  <w:style w:type="paragraph" w:styleId="ListNumber2">
    <w:name w:val="List Number 2"/>
    <w:basedOn w:val="Text2"/>
    <w:uiPriority w:val="99"/>
    <w:rsid w:val="005B7875"/>
    <w:pPr>
      <w:numPr>
        <w:numId w:val="19"/>
      </w:numPr>
      <w:tabs>
        <w:tab w:val="clear" w:pos="2302"/>
      </w:tabs>
    </w:pPr>
  </w:style>
  <w:style w:type="paragraph" w:styleId="ListNumber3">
    <w:name w:val="List Number 3"/>
    <w:basedOn w:val="Text3"/>
    <w:uiPriority w:val="99"/>
    <w:rsid w:val="005B7875"/>
    <w:pPr>
      <w:numPr>
        <w:numId w:val="20"/>
      </w:numPr>
      <w:tabs>
        <w:tab w:val="clear" w:pos="2302"/>
      </w:tabs>
    </w:pPr>
  </w:style>
  <w:style w:type="paragraph" w:styleId="ListNumber4">
    <w:name w:val="List Number 4"/>
    <w:basedOn w:val="Text4"/>
    <w:uiPriority w:val="99"/>
    <w:rsid w:val="005B7875"/>
    <w:pPr>
      <w:numPr>
        <w:numId w:val="21"/>
      </w:numPr>
      <w:tabs>
        <w:tab w:val="clear" w:pos="2302"/>
      </w:tabs>
    </w:pPr>
  </w:style>
  <w:style w:type="paragraph" w:styleId="ListNumber5">
    <w:name w:val="List Number 5"/>
    <w:basedOn w:val="Normal"/>
    <w:uiPriority w:val="99"/>
    <w:rsid w:val="005B7875"/>
    <w:pPr>
      <w:numPr>
        <w:numId w:val="6"/>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2"/>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3"/>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4"/>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8"/>
      </w:numPr>
    </w:pPr>
  </w:style>
  <w:style w:type="paragraph" w:customStyle="1" w:styleId="ListDash">
    <w:name w:val="List Dash"/>
    <w:basedOn w:val="Normal"/>
    <w:uiPriority w:val="99"/>
    <w:rsid w:val="005B7875"/>
    <w:pPr>
      <w:numPr>
        <w:numId w:val="12"/>
      </w:numPr>
    </w:pPr>
  </w:style>
  <w:style w:type="paragraph" w:customStyle="1" w:styleId="ListDash1">
    <w:name w:val="List Dash 1"/>
    <w:basedOn w:val="Text1"/>
    <w:uiPriority w:val="99"/>
    <w:rsid w:val="005B7875"/>
    <w:pPr>
      <w:numPr>
        <w:numId w:val="13"/>
      </w:numPr>
    </w:pPr>
  </w:style>
  <w:style w:type="paragraph" w:customStyle="1" w:styleId="ListDash2">
    <w:name w:val="List Dash 2"/>
    <w:basedOn w:val="Text2"/>
    <w:uiPriority w:val="99"/>
    <w:rsid w:val="005B7875"/>
    <w:pPr>
      <w:numPr>
        <w:numId w:val="14"/>
      </w:numPr>
      <w:tabs>
        <w:tab w:val="clear" w:pos="2302"/>
      </w:tabs>
    </w:pPr>
  </w:style>
  <w:style w:type="paragraph" w:customStyle="1" w:styleId="ListDash3">
    <w:name w:val="List Dash 3"/>
    <w:basedOn w:val="Text3"/>
    <w:uiPriority w:val="99"/>
    <w:rsid w:val="005B7875"/>
    <w:pPr>
      <w:numPr>
        <w:numId w:val="15"/>
      </w:numPr>
      <w:tabs>
        <w:tab w:val="clear" w:pos="2302"/>
      </w:tabs>
    </w:pPr>
  </w:style>
  <w:style w:type="paragraph" w:customStyle="1" w:styleId="ListDash4">
    <w:name w:val="List Dash 4"/>
    <w:basedOn w:val="Text4"/>
    <w:uiPriority w:val="99"/>
    <w:rsid w:val="005B7875"/>
    <w:pPr>
      <w:numPr>
        <w:numId w:val="16"/>
      </w:numPr>
      <w:tabs>
        <w:tab w:val="clear" w:pos="2302"/>
      </w:tabs>
    </w:pPr>
  </w:style>
  <w:style w:type="paragraph" w:customStyle="1" w:styleId="ListNumberLevel2">
    <w:name w:val="List Number (Level 2)"/>
    <w:basedOn w:val="Normal"/>
    <w:uiPriority w:val="99"/>
    <w:rsid w:val="005B7875"/>
    <w:pPr>
      <w:numPr>
        <w:ilvl w:val="1"/>
        <w:numId w:val="17"/>
      </w:numPr>
    </w:pPr>
  </w:style>
  <w:style w:type="paragraph" w:customStyle="1" w:styleId="ListNumberLevel3">
    <w:name w:val="List Number (Level 3)"/>
    <w:basedOn w:val="Normal"/>
    <w:uiPriority w:val="99"/>
    <w:rsid w:val="005B7875"/>
    <w:pPr>
      <w:numPr>
        <w:ilvl w:val="2"/>
        <w:numId w:val="17"/>
      </w:numPr>
    </w:pPr>
  </w:style>
  <w:style w:type="paragraph" w:customStyle="1" w:styleId="ListNumberLevel4">
    <w:name w:val="List Number (Level 4)"/>
    <w:basedOn w:val="Normal"/>
    <w:uiPriority w:val="99"/>
    <w:rsid w:val="005B7875"/>
    <w:pPr>
      <w:numPr>
        <w:ilvl w:val="3"/>
        <w:numId w:val="17"/>
      </w:numPr>
    </w:pPr>
  </w:style>
  <w:style w:type="paragraph" w:customStyle="1" w:styleId="ListNumber1">
    <w:name w:val="List Number 1"/>
    <w:basedOn w:val="Text1"/>
    <w:uiPriority w:val="99"/>
    <w:rsid w:val="005B7875"/>
    <w:pPr>
      <w:numPr>
        <w:numId w:val="18"/>
      </w:numPr>
    </w:pPr>
  </w:style>
  <w:style w:type="paragraph" w:customStyle="1" w:styleId="ListNumber1Level2">
    <w:name w:val="List Number 1 (Level 2)"/>
    <w:basedOn w:val="Text1"/>
    <w:uiPriority w:val="99"/>
    <w:rsid w:val="005B7875"/>
    <w:pPr>
      <w:numPr>
        <w:ilvl w:val="1"/>
        <w:numId w:val="18"/>
      </w:numPr>
    </w:pPr>
  </w:style>
  <w:style w:type="paragraph" w:customStyle="1" w:styleId="ListNumber1Level3">
    <w:name w:val="List Number 1 (Level 3)"/>
    <w:basedOn w:val="Text1"/>
    <w:uiPriority w:val="99"/>
    <w:rsid w:val="005B7875"/>
    <w:pPr>
      <w:numPr>
        <w:ilvl w:val="2"/>
        <w:numId w:val="18"/>
      </w:numPr>
    </w:pPr>
  </w:style>
  <w:style w:type="paragraph" w:customStyle="1" w:styleId="ListNumber1Level4">
    <w:name w:val="List Number 1 (Level 4)"/>
    <w:basedOn w:val="Text1"/>
    <w:uiPriority w:val="99"/>
    <w:rsid w:val="005B7875"/>
    <w:pPr>
      <w:numPr>
        <w:ilvl w:val="3"/>
        <w:numId w:val="18"/>
      </w:numPr>
    </w:pPr>
  </w:style>
  <w:style w:type="paragraph" w:customStyle="1" w:styleId="ListNumber2Level2">
    <w:name w:val="List Number 2 (Level 2)"/>
    <w:basedOn w:val="Text2"/>
    <w:uiPriority w:val="99"/>
    <w:rsid w:val="005B7875"/>
    <w:pPr>
      <w:numPr>
        <w:ilvl w:val="1"/>
        <w:numId w:val="19"/>
      </w:numPr>
      <w:tabs>
        <w:tab w:val="clear" w:pos="2302"/>
      </w:tabs>
    </w:pPr>
  </w:style>
  <w:style w:type="paragraph" w:customStyle="1" w:styleId="ListNumber2Level3">
    <w:name w:val="List Number 2 (Level 3)"/>
    <w:basedOn w:val="Text2"/>
    <w:uiPriority w:val="99"/>
    <w:rsid w:val="005B7875"/>
    <w:pPr>
      <w:numPr>
        <w:ilvl w:val="2"/>
        <w:numId w:val="19"/>
      </w:numPr>
      <w:tabs>
        <w:tab w:val="clear" w:pos="2302"/>
      </w:tabs>
    </w:pPr>
  </w:style>
  <w:style w:type="paragraph" w:customStyle="1" w:styleId="ListNumber2Level4">
    <w:name w:val="List Number 2 (Level 4)"/>
    <w:basedOn w:val="Text2"/>
    <w:uiPriority w:val="99"/>
    <w:rsid w:val="005B7875"/>
    <w:pPr>
      <w:numPr>
        <w:ilvl w:val="3"/>
        <w:numId w:val="19"/>
      </w:numPr>
      <w:tabs>
        <w:tab w:val="clear" w:pos="2302"/>
      </w:tabs>
    </w:pPr>
  </w:style>
  <w:style w:type="paragraph" w:customStyle="1" w:styleId="ListNumber3Level2">
    <w:name w:val="List Number 3 (Level 2)"/>
    <w:basedOn w:val="Text3"/>
    <w:uiPriority w:val="99"/>
    <w:rsid w:val="005B7875"/>
    <w:pPr>
      <w:numPr>
        <w:ilvl w:val="1"/>
        <w:numId w:val="20"/>
      </w:numPr>
      <w:tabs>
        <w:tab w:val="clear" w:pos="2302"/>
      </w:tabs>
    </w:pPr>
  </w:style>
  <w:style w:type="paragraph" w:customStyle="1" w:styleId="ListNumber3Level3">
    <w:name w:val="List Number 3 (Level 3)"/>
    <w:basedOn w:val="Text3"/>
    <w:uiPriority w:val="99"/>
    <w:rsid w:val="005B7875"/>
    <w:pPr>
      <w:numPr>
        <w:ilvl w:val="2"/>
        <w:numId w:val="20"/>
      </w:numPr>
      <w:tabs>
        <w:tab w:val="clear" w:pos="2302"/>
      </w:tabs>
    </w:pPr>
  </w:style>
  <w:style w:type="paragraph" w:customStyle="1" w:styleId="ListNumber3Level4">
    <w:name w:val="List Number 3 (Level 4)"/>
    <w:basedOn w:val="Text3"/>
    <w:uiPriority w:val="99"/>
    <w:rsid w:val="005B7875"/>
    <w:pPr>
      <w:numPr>
        <w:ilvl w:val="3"/>
        <w:numId w:val="20"/>
      </w:numPr>
      <w:tabs>
        <w:tab w:val="clear" w:pos="2302"/>
      </w:tabs>
    </w:pPr>
  </w:style>
  <w:style w:type="paragraph" w:customStyle="1" w:styleId="ListNumber4Level2">
    <w:name w:val="List Number 4 (Level 2)"/>
    <w:basedOn w:val="Text4"/>
    <w:uiPriority w:val="99"/>
    <w:rsid w:val="005B7875"/>
    <w:pPr>
      <w:numPr>
        <w:ilvl w:val="1"/>
        <w:numId w:val="21"/>
      </w:numPr>
      <w:tabs>
        <w:tab w:val="clear" w:pos="2302"/>
      </w:tabs>
    </w:pPr>
  </w:style>
  <w:style w:type="paragraph" w:customStyle="1" w:styleId="ListNumber4Level3">
    <w:name w:val="List Number 4 (Level 3)"/>
    <w:basedOn w:val="Text4"/>
    <w:uiPriority w:val="99"/>
    <w:rsid w:val="005B7875"/>
    <w:pPr>
      <w:numPr>
        <w:ilvl w:val="2"/>
        <w:numId w:val="21"/>
      </w:numPr>
      <w:tabs>
        <w:tab w:val="clear" w:pos="2302"/>
      </w:tabs>
    </w:pPr>
  </w:style>
  <w:style w:type="paragraph" w:customStyle="1" w:styleId="ListNumber4Level4">
    <w:name w:val="List Number 4 (Level 4)"/>
    <w:basedOn w:val="Text4"/>
    <w:uiPriority w:val="99"/>
    <w:rsid w:val="005B7875"/>
    <w:pPr>
      <w:numPr>
        <w:ilvl w:val="3"/>
        <w:numId w:val="21"/>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2"/>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1A6325"/>
  </w:style>
  <w:style w:type="character" w:customStyle="1" w:styleId="BulletPoint2Char">
    <w:name w:val="Bullet Point 2 Char"/>
    <w:link w:val="BulletPoint2"/>
    <w:uiPriority w:val="99"/>
    <w:locked/>
    <w:rsid w:val="00E30D5C"/>
    <w:rPr>
      <w:sz w:val="24"/>
      <w:lang w:eastAsia="fr-FR" w:bidi="ta-IN"/>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1A6325"/>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3"/>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29"/>
      </w:numPr>
    </w:pPr>
  </w:style>
  <w:style w:type="character" w:customStyle="1" w:styleId="Annex1Char">
    <w:name w:val="Annex 1 Char"/>
    <w:basedOn w:val="Heading1Char"/>
    <w:link w:val="Annex1"/>
    <w:rsid w:val="003E4E45"/>
    <w:rPr>
      <w:rFonts w:ascii="Verdana" w:hAnsi="Verdana"/>
      <w:b/>
      <w:caps/>
      <w:sz w:val="20"/>
      <w:lang w:eastAsia="en-GB" w:bidi="ta-IN"/>
    </w:rPr>
  </w:style>
  <w:style w:type="character" w:customStyle="1" w:styleId="UnresolvedMention1">
    <w:name w:val="Unresolved Mention1"/>
    <w:basedOn w:val="DefaultParagraphFont"/>
    <w:uiPriority w:val="99"/>
    <w:semiHidden/>
    <w:unhideWhenUsed/>
    <w:rsid w:val="00D43AE6"/>
    <w:rPr>
      <w:color w:val="605E5C"/>
      <w:shd w:val="clear" w:color="auto" w:fill="E1DFDD"/>
    </w:rPr>
  </w:style>
  <w:style w:type="character" w:styleId="UnresolvedMention">
    <w:name w:val="Unresolved Mention"/>
    <w:basedOn w:val="DefaultParagraphFont"/>
    <w:uiPriority w:val="99"/>
    <w:semiHidden/>
    <w:unhideWhenUsed/>
    <w:rsid w:val="00E54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99112919">
      <w:bodyDiv w:val="1"/>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catalogue-of-services-isa/CPSV-AP/labels/SDG%20domain%20model" TargetMode="External"/><Relationship Id="rId13" Type="http://schemas.openxmlformats.org/officeDocument/2006/relationships/hyperlink" Target="https://www.w3.org/TR/vocab-dcat/" TargetMode="External"/><Relationship Id="rId18" Type="http://schemas.openxmlformats.org/officeDocument/2006/relationships/hyperlink" Target="http://sws.geonames.org/" TargetMode="External"/><Relationship Id="rId3" Type="http://schemas.openxmlformats.org/officeDocument/2006/relationships/hyperlink" Target="https://www.europeandataportal.eu/en/providing-data/goldbook/putting-place-open-data-lifecycle" TargetMode="External"/><Relationship Id="rId21" Type="http://schemas.openxmlformats.org/officeDocument/2006/relationships/hyperlink" Target="https://schema.org/telephone" TargetMode="External"/><Relationship Id="rId7" Type="http://schemas.openxmlformats.org/officeDocument/2006/relationships/hyperlink" Target="https://joinup.ec.europa.eu/solution/e-government-core-vocabularies" TargetMode="External"/><Relationship Id="rId12" Type="http://schemas.openxmlformats.org/officeDocument/2006/relationships/hyperlink" Target="https://github.com/catalogue-of-services-isa/SDG-model/issues/3" TargetMode="External"/><Relationship Id="rId17" Type="http://schemas.openxmlformats.org/officeDocument/2006/relationships/hyperlink" Target="https://publications.europa.eu/en/web/eu-vocabularies/at-dataset/-/resource/dataset/place" TargetMode="External"/><Relationship Id="rId2" Type="http://schemas.openxmlformats.org/officeDocument/2006/relationships/hyperlink" Target="https://www.europeandataportal.eu/en/providing-data/how-to-be-harvested-by-us" TargetMode="External"/><Relationship Id="rId16" Type="http://schemas.openxmlformats.org/officeDocument/2006/relationships/hyperlink" Target="https://op.europa.eu/en/web/eu-vocabularies/at-dataset/-/resource/dataset/nuts" TargetMode="External"/><Relationship Id="rId20" Type="http://schemas.openxmlformats.org/officeDocument/2006/relationships/hyperlink" Target="http://www.w3.org/TR/vocab-org/" TargetMode="External"/><Relationship Id="rId1" Type="http://schemas.openxmlformats.org/officeDocument/2006/relationships/hyperlink" Target="https://en.wikipedia.org/wiki/Resource_Description_Framework" TargetMode="External"/><Relationship Id="rId6" Type="http://schemas.openxmlformats.org/officeDocument/2006/relationships/hyperlink" Target="https://joinup.ec.europa.eu/solution/dcat-application-profile-data-portals-europe" TargetMode="External"/><Relationship Id="rId11" Type="http://schemas.openxmlformats.org/officeDocument/2006/relationships/hyperlink" Target="https://joinup.ec.europa.eu/asset/criterion_evidence_cv/description" TargetMode="External"/><Relationship Id="rId5" Type="http://schemas.openxmlformats.org/officeDocument/2006/relationships/hyperlink" Target="https://joinup.ec.europa.eu/solution/core-public-service-vocabulary-application-profile" TargetMode="External"/><Relationship Id="rId15" Type="http://schemas.openxmlformats.org/officeDocument/2006/relationships/hyperlink" Target="https://ec.europa.eu/eurostat/web/nuts/nuts-maps" TargetMode="External"/><Relationship Id="rId10" Type="http://schemas.openxmlformats.org/officeDocument/2006/relationships/hyperlink" Target="http://ec.europa.eu/isa/documents/isa_annex_ii_eif_en.pdf" TargetMode="External"/><Relationship Id="rId19" Type="http://schemas.openxmlformats.org/officeDocument/2006/relationships/hyperlink" Target="https://joinup.ec.europa.eu/asset/cpov/asset_release/all" TargetMode="External"/><Relationship Id="rId4" Type="http://schemas.openxmlformats.org/officeDocument/2006/relationships/hyperlink" Target="mailto:Miguel.ALVAREZ-RODRIGUEZ@ec.europa.eu" TargetMode="External"/><Relationship Id="rId9" Type="http://schemas.openxmlformats.org/officeDocument/2006/relationships/hyperlink" Target="https://webgate.ec.europa.eu/fpfis/wikis/pages/viewpage.action?pageId=480283052" TargetMode="External"/><Relationship Id="rId14" Type="http://schemas.openxmlformats.org/officeDocument/2006/relationships/hyperlink" Target="https://op.europa.eu/en/web/eu-vocabularies/at-dataset/-/resource/dataset/countr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3.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4.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5.xml><?xml version="1.0" encoding="utf-8"?>
<ds:datastoreItem xmlns:ds="http://schemas.openxmlformats.org/officeDocument/2006/customXml" ds:itemID="{8763DCFD-B0E2-46D7-8FF8-0259B55A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6</TotalTime>
  <Pages>35</Pages>
  <Words>8809</Words>
  <Characters>50216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58908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Florian Barthelemy</cp:lastModifiedBy>
  <cp:revision>2</cp:revision>
  <cp:lastPrinted>2020-06-12T11:09:00Z</cp:lastPrinted>
  <dcterms:created xsi:type="dcterms:W3CDTF">2020-10-06T16:31:00Z</dcterms:created>
  <dcterms:modified xsi:type="dcterms:W3CDTF">2020-10-06T16:31:00Z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